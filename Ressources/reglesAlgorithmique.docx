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EDE" w:rsidRDefault="00703EDE" w:rsidP="002A6929">
      <w:pPr>
        <w:pStyle w:val="Titre"/>
      </w:pPr>
    </w:p>
    <w:p w:rsidR="00703EDE" w:rsidRDefault="00703EDE" w:rsidP="002A6929">
      <w:pPr>
        <w:pStyle w:val="Titre"/>
      </w:pPr>
    </w:p>
    <w:p w:rsidR="00703EDE" w:rsidRDefault="00703EDE" w:rsidP="002A6929">
      <w:pPr>
        <w:pStyle w:val="Titre"/>
      </w:pPr>
    </w:p>
    <w:p w:rsidR="00703EDE" w:rsidRDefault="00703EDE" w:rsidP="002A6929">
      <w:pPr>
        <w:pStyle w:val="Titre"/>
      </w:pPr>
    </w:p>
    <w:p w:rsidR="00703EDE" w:rsidRDefault="00703EDE" w:rsidP="002A6929">
      <w:pPr>
        <w:pStyle w:val="Titre"/>
      </w:pPr>
    </w:p>
    <w:p w:rsidR="00703EDE" w:rsidRPr="00703EDE" w:rsidRDefault="00561690" w:rsidP="002A6929">
      <w:pPr>
        <w:pStyle w:val="Titre"/>
      </w:pPr>
      <w:r>
        <w:t xml:space="preserve">Règles d'écriture </w:t>
      </w:r>
      <w:r w:rsidR="00D76E18">
        <w:t>Algorithmique</w:t>
      </w:r>
    </w:p>
    <w:p w:rsidR="00DC7D8E" w:rsidRPr="008C7EFB" w:rsidRDefault="00703EDE" w:rsidP="0047457A">
      <w:pPr>
        <w:pStyle w:val="Sansinterligne"/>
        <w:ind w:left="851"/>
        <w:rPr>
          <w:rStyle w:val="Emphaseple"/>
        </w:rPr>
      </w:pPr>
      <w:r w:rsidRPr="008C7EFB">
        <w:rPr>
          <w:rStyle w:val="Emphaseple"/>
        </w:rPr>
        <w:t xml:space="preserve"> </w:t>
      </w:r>
      <w:r w:rsidR="00561690">
        <w:rPr>
          <w:rStyle w:val="Emphaseple"/>
        </w:rPr>
        <w:t>Plan Qualité</w:t>
      </w:r>
      <w:r w:rsidR="00561690">
        <w:rPr>
          <w:rStyle w:val="Emphaseple"/>
        </w:rPr>
        <w:br/>
        <w:t>Version 2</w:t>
      </w:r>
      <w:r w:rsidRPr="008C7EFB">
        <w:rPr>
          <w:rStyle w:val="Emphaseple"/>
        </w:rPr>
        <w:t>.0</w:t>
      </w:r>
      <w:r w:rsidR="005349E4" w:rsidRPr="008C7EFB">
        <w:rPr>
          <w:rStyle w:val="Emphaseple"/>
        </w:rPr>
        <w:br w:type="page"/>
      </w:r>
    </w:p>
    <w:sdt>
      <w:sdtPr>
        <w:id w:val="178210816"/>
        <w:docPartObj>
          <w:docPartGallery w:val="Table of Contents"/>
          <w:docPartUnique/>
        </w:docPartObj>
      </w:sdtPr>
      <w:sdtContent>
        <w:p w:rsidR="00DC6FCB" w:rsidRDefault="00DC6FCB" w:rsidP="00C55C0B">
          <w:r w:rsidRPr="00A21697">
            <w:rPr>
              <w:color w:val="4F81BD" w:themeColor="accent1"/>
              <w:sz w:val="36"/>
            </w:rPr>
            <w:t>Sommaire</w:t>
          </w:r>
        </w:p>
        <w:p w:rsidR="004C0C10" w:rsidRDefault="006A1253">
          <w:pPr>
            <w:pStyle w:val="TM1"/>
            <w:rPr>
              <w:rFonts w:asciiTheme="minorHAnsi" w:eastAsiaTheme="minorEastAsia" w:hAnsiTheme="minorHAnsi" w:cstheme="minorBidi"/>
              <w:noProof/>
              <w:lang w:eastAsia="fr-FR" w:bidi="ar-SA"/>
            </w:rPr>
          </w:pPr>
          <w:r>
            <w:fldChar w:fldCharType="begin"/>
          </w:r>
          <w:r w:rsidR="00DC6FCB">
            <w:instrText xml:space="preserve"> TOC \o "1-3" \h \z \u </w:instrText>
          </w:r>
          <w:r>
            <w:fldChar w:fldCharType="separate"/>
          </w:r>
          <w:hyperlink w:anchor="_Toc282002406" w:history="1">
            <w:r w:rsidR="004C0C10" w:rsidRPr="00633805">
              <w:rPr>
                <w:rStyle w:val="Lienhypertexte"/>
                <w:noProof/>
              </w:rPr>
              <w:t>1.</w:t>
            </w:r>
            <w:r w:rsidR="004C0C10">
              <w:rPr>
                <w:rFonts w:asciiTheme="minorHAnsi" w:eastAsiaTheme="minorEastAsia" w:hAnsiTheme="minorHAnsi" w:cstheme="minorBidi"/>
                <w:noProof/>
                <w:lang w:eastAsia="fr-FR" w:bidi="ar-SA"/>
              </w:rPr>
              <w:tab/>
            </w:r>
            <w:r w:rsidR="004C0C10" w:rsidRPr="00633805">
              <w:rPr>
                <w:rStyle w:val="Lienhypertexte"/>
                <w:noProof/>
              </w:rPr>
              <w:t>Description d'un module algorithmique</w:t>
            </w:r>
            <w:r w:rsidR="004C0C10">
              <w:rPr>
                <w:noProof/>
                <w:webHidden/>
              </w:rPr>
              <w:tab/>
            </w:r>
            <w:r w:rsidR="004C0C10">
              <w:rPr>
                <w:noProof/>
                <w:webHidden/>
              </w:rPr>
              <w:fldChar w:fldCharType="begin"/>
            </w:r>
            <w:r w:rsidR="004C0C10">
              <w:rPr>
                <w:noProof/>
                <w:webHidden/>
              </w:rPr>
              <w:instrText xml:space="preserve"> PAGEREF _Toc282002406 \h </w:instrText>
            </w:r>
            <w:r w:rsidR="004C0C10">
              <w:rPr>
                <w:noProof/>
                <w:webHidden/>
              </w:rPr>
            </w:r>
            <w:r w:rsidR="004C0C10">
              <w:rPr>
                <w:noProof/>
                <w:webHidden/>
              </w:rPr>
              <w:fldChar w:fldCharType="separate"/>
            </w:r>
            <w:r w:rsidR="00071B0C">
              <w:rPr>
                <w:noProof/>
                <w:webHidden/>
              </w:rPr>
              <w:t>3</w:t>
            </w:r>
            <w:r w:rsidR="004C0C10">
              <w:rPr>
                <w:noProof/>
                <w:webHidden/>
              </w:rPr>
              <w:fldChar w:fldCharType="end"/>
            </w:r>
          </w:hyperlink>
        </w:p>
        <w:p w:rsidR="004C0C10" w:rsidRDefault="004C0C10">
          <w:pPr>
            <w:pStyle w:val="TM2"/>
            <w:tabs>
              <w:tab w:val="left" w:pos="1100"/>
              <w:tab w:val="right" w:leader="dot" w:pos="9060"/>
            </w:tabs>
            <w:rPr>
              <w:rFonts w:asciiTheme="minorHAnsi" w:eastAsiaTheme="minorEastAsia" w:hAnsiTheme="minorHAnsi" w:cstheme="minorBidi"/>
              <w:noProof/>
              <w:lang w:eastAsia="fr-FR" w:bidi="ar-SA"/>
            </w:rPr>
          </w:pPr>
          <w:hyperlink w:anchor="_Toc282002407" w:history="1">
            <w:r w:rsidRPr="00633805">
              <w:rPr>
                <w:rStyle w:val="Lienhypertexte"/>
                <w:noProof/>
              </w:rPr>
              <w:t>1.1.</w:t>
            </w:r>
            <w:r>
              <w:rPr>
                <w:rFonts w:asciiTheme="minorHAnsi" w:eastAsiaTheme="minorEastAsia" w:hAnsiTheme="minorHAnsi" w:cstheme="minorBidi"/>
                <w:noProof/>
                <w:lang w:eastAsia="fr-FR" w:bidi="ar-SA"/>
              </w:rPr>
              <w:tab/>
            </w:r>
            <w:r w:rsidRPr="00633805">
              <w:rPr>
                <w:rStyle w:val="Lienhypertexte"/>
                <w:noProof/>
              </w:rPr>
              <w:t>Exemple complet</w:t>
            </w:r>
            <w:r>
              <w:rPr>
                <w:noProof/>
                <w:webHidden/>
              </w:rPr>
              <w:tab/>
            </w:r>
            <w:r>
              <w:rPr>
                <w:noProof/>
                <w:webHidden/>
              </w:rPr>
              <w:fldChar w:fldCharType="begin"/>
            </w:r>
            <w:r>
              <w:rPr>
                <w:noProof/>
                <w:webHidden/>
              </w:rPr>
              <w:instrText xml:space="preserve"> PAGEREF _Toc282002407 \h </w:instrText>
            </w:r>
            <w:r>
              <w:rPr>
                <w:noProof/>
                <w:webHidden/>
              </w:rPr>
            </w:r>
            <w:r>
              <w:rPr>
                <w:noProof/>
                <w:webHidden/>
              </w:rPr>
              <w:fldChar w:fldCharType="separate"/>
            </w:r>
            <w:r w:rsidR="00071B0C">
              <w:rPr>
                <w:noProof/>
                <w:webHidden/>
              </w:rPr>
              <w:t>3</w:t>
            </w:r>
            <w:r>
              <w:rPr>
                <w:noProof/>
                <w:webHidden/>
              </w:rPr>
              <w:fldChar w:fldCharType="end"/>
            </w:r>
          </w:hyperlink>
        </w:p>
        <w:p w:rsidR="004C0C10" w:rsidRDefault="004C0C10">
          <w:pPr>
            <w:pStyle w:val="TM2"/>
            <w:tabs>
              <w:tab w:val="left" w:pos="1100"/>
              <w:tab w:val="right" w:leader="dot" w:pos="9060"/>
            </w:tabs>
            <w:rPr>
              <w:rFonts w:asciiTheme="minorHAnsi" w:eastAsiaTheme="minorEastAsia" w:hAnsiTheme="minorHAnsi" w:cstheme="minorBidi"/>
              <w:noProof/>
              <w:lang w:eastAsia="fr-FR" w:bidi="ar-SA"/>
            </w:rPr>
          </w:pPr>
          <w:hyperlink w:anchor="_Toc282002408" w:history="1">
            <w:r w:rsidRPr="00633805">
              <w:rPr>
                <w:rStyle w:val="Lienhypertexte"/>
                <w:noProof/>
              </w:rPr>
              <w:t>1.2.</w:t>
            </w:r>
            <w:r>
              <w:rPr>
                <w:rFonts w:asciiTheme="minorHAnsi" w:eastAsiaTheme="minorEastAsia" w:hAnsiTheme="minorHAnsi" w:cstheme="minorBidi"/>
                <w:noProof/>
                <w:lang w:eastAsia="fr-FR" w:bidi="ar-SA"/>
              </w:rPr>
              <w:tab/>
            </w:r>
            <w:r w:rsidRPr="00633805">
              <w:rPr>
                <w:rStyle w:val="Lienhypertexte"/>
                <w:noProof/>
              </w:rPr>
              <w:t>Description d'un module</w:t>
            </w:r>
            <w:r>
              <w:rPr>
                <w:noProof/>
                <w:webHidden/>
              </w:rPr>
              <w:tab/>
            </w:r>
            <w:r>
              <w:rPr>
                <w:noProof/>
                <w:webHidden/>
              </w:rPr>
              <w:fldChar w:fldCharType="begin"/>
            </w:r>
            <w:r>
              <w:rPr>
                <w:noProof/>
                <w:webHidden/>
              </w:rPr>
              <w:instrText xml:space="preserve"> PAGEREF _Toc282002408 \h </w:instrText>
            </w:r>
            <w:r>
              <w:rPr>
                <w:noProof/>
                <w:webHidden/>
              </w:rPr>
            </w:r>
            <w:r>
              <w:rPr>
                <w:noProof/>
                <w:webHidden/>
              </w:rPr>
              <w:fldChar w:fldCharType="separate"/>
            </w:r>
            <w:r w:rsidR="00071B0C">
              <w:rPr>
                <w:noProof/>
                <w:webHidden/>
              </w:rPr>
              <w:t>4</w:t>
            </w:r>
            <w:r>
              <w:rPr>
                <w:noProof/>
                <w:webHidden/>
              </w:rPr>
              <w:fldChar w:fldCharType="end"/>
            </w:r>
          </w:hyperlink>
        </w:p>
        <w:p w:rsidR="004C0C10" w:rsidRDefault="004C0C10">
          <w:pPr>
            <w:pStyle w:val="TM1"/>
            <w:rPr>
              <w:rFonts w:asciiTheme="minorHAnsi" w:eastAsiaTheme="minorEastAsia" w:hAnsiTheme="minorHAnsi" w:cstheme="minorBidi"/>
              <w:noProof/>
              <w:lang w:eastAsia="fr-FR" w:bidi="ar-SA"/>
            </w:rPr>
          </w:pPr>
          <w:hyperlink w:anchor="_Toc282002409" w:history="1">
            <w:r w:rsidRPr="00633805">
              <w:rPr>
                <w:rStyle w:val="Lienhypertexte"/>
                <w:noProof/>
              </w:rPr>
              <w:t>2.</w:t>
            </w:r>
            <w:r>
              <w:rPr>
                <w:rFonts w:asciiTheme="minorHAnsi" w:eastAsiaTheme="minorEastAsia" w:hAnsiTheme="minorHAnsi" w:cstheme="minorBidi"/>
                <w:noProof/>
                <w:lang w:eastAsia="fr-FR" w:bidi="ar-SA"/>
              </w:rPr>
              <w:tab/>
            </w:r>
            <w:r w:rsidRPr="00633805">
              <w:rPr>
                <w:rStyle w:val="Lienhypertexte"/>
                <w:noProof/>
              </w:rPr>
              <w:t>Règles de la programmation structurée</w:t>
            </w:r>
            <w:r>
              <w:rPr>
                <w:noProof/>
                <w:webHidden/>
              </w:rPr>
              <w:tab/>
            </w:r>
            <w:r>
              <w:rPr>
                <w:noProof/>
                <w:webHidden/>
              </w:rPr>
              <w:fldChar w:fldCharType="begin"/>
            </w:r>
            <w:r>
              <w:rPr>
                <w:noProof/>
                <w:webHidden/>
              </w:rPr>
              <w:instrText xml:space="preserve"> PAGEREF _Toc282002409 \h </w:instrText>
            </w:r>
            <w:r>
              <w:rPr>
                <w:noProof/>
                <w:webHidden/>
              </w:rPr>
            </w:r>
            <w:r>
              <w:rPr>
                <w:noProof/>
                <w:webHidden/>
              </w:rPr>
              <w:fldChar w:fldCharType="separate"/>
            </w:r>
            <w:r w:rsidR="00071B0C">
              <w:rPr>
                <w:noProof/>
                <w:webHidden/>
              </w:rPr>
              <w:t>5</w:t>
            </w:r>
            <w:r>
              <w:rPr>
                <w:noProof/>
                <w:webHidden/>
              </w:rPr>
              <w:fldChar w:fldCharType="end"/>
            </w:r>
          </w:hyperlink>
        </w:p>
        <w:p w:rsidR="004C0C10" w:rsidRDefault="004C0C10">
          <w:pPr>
            <w:pStyle w:val="TM2"/>
            <w:tabs>
              <w:tab w:val="left" w:pos="1100"/>
              <w:tab w:val="right" w:leader="dot" w:pos="9060"/>
            </w:tabs>
            <w:rPr>
              <w:rFonts w:asciiTheme="minorHAnsi" w:eastAsiaTheme="minorEastAsia" w:hAnsiTheme="minorHAnsi" w:cstheme="minorBidi"/>
              <w:noProof/>
              <w:lang w:eastAsia="fr-FR" w:bidi="ar-SA"/>
            </w:rPr>
          </w:pPr>
          <w:hyperlink w:anchor="_Toc282002410" w:history="1">
            <w:r w:rsidRPr="00633805">
              <w:rPr>
                <w:rStyle w:val="Lienhypertexte"/>
                <w:noProof/>
              </w:rPr>
              <w:t>2.1.</w:t>
            </w:r>
            <w:r>
              <w:rPr>
                <w:rFonts w:asciiTheme="minorHAnsi" w:eastAsiaTheme="minorEastAsia" w:hAnsiTheme="minorHAnsi" w:cstheme="minorBidi"/>
                <w:noProof/>
                <w:lang w:eastAsia="fr-FR" w:bidi="ar-SA"/>
              </w:rPr>
              <w:tab/>
            </w:r>
            <w:r w:rsidRPr="00633805">
              <w:rPr>
                <w:rStyle w:val="Lienhypertexte"/>
                <w:noProof/>
              </w:rPr>
              <w:t>Structures fondamentales de contrôle</w:t>
            </w:r>
            <w:r>
              <w:rPr>
                <w:noProof/>
                <w:webHidden/>
              </w:rPr>
              <w:tab/>
            </w:r>
            <w:r>
              <w:rPr>
                <w:noProof/>
                <w:webHidden/>
              </w:rPr>
              <w:fldChar w:fldCharType="begin"/>
            </w:r>
            <w:r>
              <w:rPr>
                <w:noProof/>
                <w:webHidden/>
              </w:rPr>
              <w:instrText xml:space="preserve"> PAGEREF _Toc282002410 \h </w:instrText>
            </w:r>
            <w:r>
              <w:rPr>
                <w:noProof/>
                <w:webHidden/>
              </w:rPr>
            </w:r>
            <w:r>
              <w:rPr>
                <w:noProof/>
                <w:webHidden/>
              </w:rPr>
              <w:fldChar w:fldCharType="separate"/>
            </w:r>
            <w:r w:rsidR="00071B0C">
              <w:rPr>
                <w:noProof/>
                <w:webHidden/>
              </w:rPr>
              <w:t>5</w:t>
            </w:r>
            <w:r>
              <w:rPr>
                <w:noProof/>
                <w:webHidden/>
              </w:rPr>
              <w:fldChar w:fldCharType="end"/>
            </w:r>
          </w:hyperlink>
        </w:p>
        <w:p w:rsidR="004C0C10" w:rsidRDefault="004C0C10">
          <w:pPr>
            <w:pStyle w:val="TM3"/>
            <w:tabs>
              <w:tab w:val="left" w:pos="1540"/>
              <w:tab w:val="right" w:leader="dot" w:pos="9060"/>
            </w:tabs>
            <w:rPr>
              <w:rFonts w:asciiTheme="minorHAnsi" w:eastAsiaTheme="minorEastAsia" w:hAnsiTheme="minorHAnsi" w:cstheme="minorBidi"/>
              <w:noProof/>
              <w:lang w:eastAsia="fr-FR" w:bidi="ar-SA"/>
            </w:rPr>
          </w:pPr>
          <w:hyperlink w:anchor="_Toc282002411" w:history="1">
            <w:r w:rsidRPr="00633805">
              <w:rPr>
                <w:rStyle w:val="Lienhypertexte"/>
                <w:noProof/>
              </w:rPr>
              <w:t>2.1.1.</w:t>
            </w:r>
            <w:r>
              <w:rPr>
                <w:rFonts w:asciiTheme="minorHAnsi" w:eastAsiaTheme="minorEastAsia" w:hAnsiTheme="minorHAnsi" w:cstheme="minorBidi"/>
                <w:noProof/>
                <w:lang w:eastAsia="fr-FR" w:bidi="ar-SA"/>
              </w:rPr>
              <w:tab/>
            </w:r>
            <w:r w:rsidRPr="00633805">
              <w:rPr>
                <w:rStyle w:val="Lienhypertexte"/>
                <w:noProof/>
              </w:rPr>
              <w:t>La séquence</w:t>
            </w:r>
            <w:r>
              <w:rPr>
                <w:noProof/>
                <w:webHidden/>
              </w:rPr>
              <w:tab/>
            </w:r>
            <w:r>
              <w:rPr>
                <w:noProof/>
                <w:webHidden/>
              </w:rPr>
              <w:fldChar w:fldCharType="begin"/>
            </w:r>
            <w:r>
              <w:rPr>
                <w:noProof/>
                <w:webHidden/>
              </w:rPr>
              <w:instrText xml:space="preserve"> PAGEREF _Toc282002411 \h </w:instrText>
            </w:r>
            <w:r>
              <w:rPr>
                <w:noProof/>
                <w:webHidden/>
              </w:rPr>
            </w:r>
            <w:r>
              <w:rPr>
                <w:noProof/>
                <w:webHidden/>
              </w:rPr>
              <w:fldChar w:fldCharType="separate"/>
            </w:r>
            <w:r w:rsidR="00071B0C">
              <w:rPr>
                <w:noProof/>
                <w:webHidden/>
              </w:rPr>
              <w:t>5</w:t>
            </w:r>
            <w:r>
              <w:rPr>
                <w:noProof/>
                <w:webHidden/>
              </w:rPr>
              <w:fldChar w:fldCharType="end"/>
            </w:r>
          </w:hyperlink>
        </w:p>
        <w:p w:rsidR="004C0C10" w:rsidRDefault="004C0C10">
          <w:pPr>
            <w:pStyle w:val="TM3"/>
            <w:tabs>
              <w:tab w:val="left" w:pos="1540"/>
              <w:tab w:val="right" w:leader="dot" w:pos="9060"/>
            </w:tabs>
            <w:rPr>
              <w:rFonts w:asciiTheme="minorHAnsi" w:eastAsiaTheme="minorEastAsia" w:hAnsiTheme="minorHAnsi" w:cstheme="minorBidi"/>
              <w:noProof/>
              <w:lang w:eastAsia="fr-FR" w:bidi="ar-SA"/>
            </w:rPr>
          </w:pPr>
          <w:hyperlink w:anchor="_Toc282002412" w:history="1">
            <w:r w:rsidRPr="00633805">
              <w:rPr>
                <w:rStyle w:val="Lienhypertexte"/>
                <w:noProof/>
              </w:rPr>
              <w:t>2.1.2.</w:t>
            </w:r>
            <w:r>
              <w:rPr>
                <w:rFonts w:asciiTheme="minorHAnsi" w:eastAsiaTheme="minorEastAsia" w:hAnsiTheme="minorHAnsi" w:cstheme="minorBidi"/>
                <w:noProof/>
                <w:lang w:eastAsia="fr-FR" w:bidi="ar-SA"/>
              </w:rPr>
              <w:tab/>
            </w:r>
            <w:r w:rsidRPr="00633805">
              <w:rPr>
                <w:rStyle w:val="Lienhypertexte"/>
                <w:noProof/>
              </w:rPr>
              <w:t>L'alternative</w:t>
            </w:r>
            <w:r>
              <w:rPr>
                <w:noProof/>
                <w:webHidden/>
              </w:rPr>
              <w:tab/>
            </w:r>
            <w:r>
              <w:rPr>
                <w:noProof/>
                <w:webHidden/>
              </w:rPr>
              <w:fldChar w:fldCharType="begin"/>
            </w:r>
            <w:r>
              <w:rPr>
                <w:noProof/>
                <w:webHidden/>
              </w:rPr>
              <w:instrText xml:space="preserve"> PAGEREF _Toc282002412 \h </w:instrText>
            </w:r>
            <w:r>
              <w:rPr>
                <w:noProof/>
                <w:webHidden/>
              </w:rPr>
            </w:r>
            <w:r>
              <w:rPr>
                <w:noProof/>
                <w:webHidden/>
              </w:rPr>
              <w:fldChar w:fldCharType="separate"/>
            </w:r>
            <w:r w:rsidR="00071B0C">
              <w:rPr>
                <w:noProof/>
                <w:webHidden/>
              </w:rPr>
              <w:t>5</w:t>
            </w:r>
            <w:r>
              <w:rPr>
                <w:noProof/>
                <w:webHidden/>
              </w:rPr>
              <w:fldChar w:fldCharType="end"/>
            </w:r>
          </w:hyperlink>
        </w:p>
        <w:p w:rsidR="004C0C10" w:rsidRDefault="004C0C10">
          <w:pPr>
            <w:pStyle w:val="TM3"/>
            <w:tabs>
              <w:tab w:val="left" w:pos="1540"/>
              <w:tab w:val="right" w:leader="dot" w:pos="9060"/>
            </w:tabs>
            <w:rPr>
              <w:rFonts w:asciiTheme="minorHAnsi" w:eastAsiaTheme="minorEastAsia" w:hAnsiTheme="minorHAnsi" w:cstheme="minorBidi"/>
              <w:noProof/>
              <w:lang w:eastAsia="fr-FR" w:bidi="ar-SA"/>
            </w:rPr>
          </w:pPr>
          <w:hyperlink w:anchor="_Toc282002413" w:history="1">
            <w:r w:rsidRPr="00633805">
              <w:rPr>
                <w:rStyle w:val="Lienhypertexte"/>
                <w:noProof/>
              </w:rPr>
              <w:t>2.1.3.</w:t>
            </w:r>
            <w:r>
              <w:rPr>
                <w:rFonts w:asciiTheme="minorHAnsi" w:eastAsiaTheme="minorEastAsia" w:hAnsiTheme="minorHAnsi" w:cstheme="minorBidi"/>
                <w:noProof/>
                <w:lang w:eastAsia="fr-FR" w:bidi="ar-SA"/>
              </w:rPr>
              <w:tab/>
            </w:r>
            <w:r w:rsidRPr="00633805">
              <w:rPr>
                <w:rStyle w:val="Lienhypertexte"/>
                <w:noProof/>
              </w:rPr>
              <w:t>Le choix multiple</w:t>
            </w:r>
            <w:r>
              <w:rPr>
                <w:noProof/>
                <w:webHidden/>
              </w:rPr>
              <w:tab/>
            </w:r>
            <w:r>
              <w:rPr>
                <w:noProof/>
                <w:webHidden/>
              </w:rPr>
              <w:fldChar w:fldCharType="begin"/>
            </w:r>
            <w:r>
              <w:rPr>
                <w:noProof/>
                <w:webHidden/>
              </w:rPr>
              <w:instrText xml:space="preserve"> PAGEREF _Toc282002413 \h </w:instrText>
            </w:r>
            <w:r>
              <w:rPr>
                <w:noProof/>
                <w:webHidden/>
              </w:rPr>
            </w:r>
            <w:r>
              <w:rPr>
                <w:noProof/>
                <w:webHidden/>
              </w:rPr>
              <w:fldChar w:fldCharType="separate"/>
            </w:r>
            <w:r w:rsidR="00071B0C">
              <w:rPr>
                <w:noProof/>
                <w:webHidden/>
              </w:rPr>
              <w:t>6</w:t>
            </w:r>
            <w:r>
              <w:rPr>
                <w:noProof/>
                <w:webHidden/>
              </w:rPr>
              <w:fldChar w:fldCharType="end"/>
            </w:r>
          </w:hyperlink>
        </w:p>
        <w:p w:rsidR="004C0C10" w:rsidRDefault="004C0C10">
          <w:pPr>
            <w:pStyle w:val="TM3"/>
            <w:tabs>
              <w:tab w:val="left" w:pos="1540"/>
              <w:tab w:val="right" w:leader="dot" w:pos="9060"/>
            </w:tabs>
            <w:rPr>
              <w:rFonts w:asciiTheme="minorHAnsi" w:eastAsiaTheme="minorEastAsia" w:hAnsiTheme="minorHAnsi" w:cstheme="minorBidi"/>
              <w:noProof/>
              <w:lang w:eastAsia="fr-FR" w:bidi="ar-SA"/>
            </w:rPr>
          </w:pPr>
          <w:hyperlink w:anchor="_Toc282002414" w:history="1">
            <w:r w:rsidRPr="00633805">
              <w:rPr>
                <w:rStyle w:val="Lienhypertexte"/>
                <w:noProof/>
              </w:rPr>
              <w:t>2.1.4.</w:t>
            </w:r>
            <w:r>
              <w:rPr>
                <w:rFonts w:asciiTheme="minorHAnsi" w:eastAsiaTheme="minorEastAsia" w:hAnsiTheme="minorHAnsi" w:cstheme="minorBidi"/>
                <w:noProof/>
                <w:lang w:eastAsia="fr-FR" w:bidi="ar-SA"/>
              </w:rPr>
              <w:tab/>
            </w:r>
            <w:r w:rsidRPr="00633805">
              <w:rPr>
                <w:rStyle w:val="Lienhypertexte"/>
                <w:noProof/>
              </w:rPr>
              <w:t>Tant que</w:t>
            </w:r>
            <w:r>
              <w:rPr>
                <w:noProof/>
                <w:webHidden/>
              </w:rPr>
              <w:tab/>
            </w:r>
            <w:r>
              <w:rPr>
                <w:noProof/>
                <w:webHidden/>
              </w:rPr>
              <w:fldChar w:fldCharType="begin"/>
            </w:r>
            <w:r>
              <w:rPr>
                <w:noProof/>
                <w:webHidden/>
              </w:rPr>
              <w:instrText xml:space="preserve"> PAGEREF _Toc282002414 \h </w:instrText>
            </w:r>
            <w:r>
              <w:rPr>
                <w:noProof/>
                <w:webHidden/>
              </w:rPr>
            </w:r>
            <w:r>
              <w:rPr>
                <w:noProof/>
                <w:webHidden/>
              </w:rPr>
              <w:fldChar w:fldCharType="separate"/>
            </w:r>
            <w:r w:rsidR="00071B0C">
              <w:rPr>
                <w:noProof/>
                <w:webHidden/>
              </w:rPr>
              <w:t>6</w:t>
            </w:r>
            <w:r>
              <w:rPr>
                <w:noProof/>
                <w:webHidden/>
              </w:rPr>
              <w:fldChar w:fldCharType="end"/>
            </w:r>
          </w:hyperlink>
        </w:p>
        <w:p w:rsidR="004C0C10" w:rsidRDefault="004C0C10">
          <w:pPr>
            <w:pStyle w:val="TM3"/>
            <w:tabs>
              <w:tab w:val="left" w:pos="1540"/>
              <w:tab w:val="right" w:leader="dot" w:pos="9060"/>
            </w:tabs>
            <w:rPr>
              <w:rFonts w:asciiTheme="minorHAnsi" w:eastAsiaTheme="minorEastAsia" w:hAnsiTheme="minorHAnsi" w:cstheme="minorBidi"/>
              <w:noProof/>
              <w:lang w:eastAsia="fr-FR" w:bidi="ar-SA"/>
            </w:rPr>
          </w:pPr>
          <w:hyperlink w:anchor="_Toc282002415" w:history="1">
            <w:r w:rsidRPr="00633805">
              <w:rPr>
                <w:rStyle w:val="Lienhypertexte"/>
                <w:noProof/>
              </w:rPr>
              <w:t>2.1.5.</w:t>
            </w:r>
            <w:r>
              <w:rPr>
                <w:rFonts w:asciiTheme="minorHAnsi" w:eastAsiaTheme="minorEastAsia" w:hAnsiTheme="minorHAnsi" w:cstheme="minorBidi"/>
                <w:noProof/>
                <w:lang w:eastAsia="fr-FR" w:bidi="ar-SA"/>
              </w:rPr>
              <w:tab/>
            </w:r>
            <w:r w:rsidRPr="00633805">
              <w:rPr>
                <w:rStyle w:val="Lienhypertexte"/>
                <w:noProof/>
              </w:rPr>
              <w:t>Jusqu'à</w:t>
            </w:r>
            <w:r>
              <w:rPr>
                <w:noProof/>
                <w:webHidden/>
              </w:rPr>
              <w:tab/>
            </w:r>
            <w:r>
              <w:rPr>
                <w:noProof/>
                <w:webHidden/>
              </w:rPr>
              <w:fldChar w:fldCharType="begin"/>
            </w:r>
            <w:r>
              <w:rPr>
                <w:noProof/>
                <w:webHidden/>
              </w:rPr>
              <w:instrText xml:space="preserve"> PAGEREF _Toc282002415 \h </w:instrText>
            </w:r>
            <w:r>
              <w:rPr>
                <w:noProof/>
                <w:webHidden/>
              </w:rPr>
            </w:r>
            <w:r>
              <w:rPr>
                <w:noProof/>
                <w:webHidden/>
              </w:rPr>
              <w:fldChar w:fldCharType="separate"/>
            </w:r>
            <w:r w:rsidR="00071B0C">
              <w:rPr>
                <w:noProof/>
                <w:webHidden/>
              </w:rPr>
              <w:t>6</w:t>
            </w:r>
            <w:r>
              <w:rPr>
                <w:noProof/>
                <w:webHidden/>
              </w:rPr>
              <w:fldChar w:fldCharType="end"/>
            </w:r>
          </w:hyperlink>
        </w:p>
        <w:p w:rsidR="004C0C10" w:rsidRDefault="004C0C10">
          <w:pPr>
            <w:pStyle w:val="TM3"/>
            <w:tabs>
              <w:tab w:val="left" w:pos="1540"/>
              <w:tab w:val="right" w:leader="dot" w:pos="9060"/>
            </w:tabs>
            <w:rPr>
              <w:rFonts w:asciiTheme="minorHAnsi" w:eastAsiaTheme="minorEastAsia" w:hAnsiTheme="minorHAnsi" w:cstheme="minorBidi"/>
              <w:noProof/>
              <w:lang w:eastAsia="fr-FR" w:bidi="ar-SA"/>
            </w:rPr>
          </w:pPr>
          <w:hyperlink w:anchor="_Toc282002416" w:history="1">
            <w:r w:rsidRPr="00633805">
              <w:rPr>
                <w:rStyle w:val="Lienhypertexte"/>
                <w:noProof/>
              </w:rPr>
              <w:t>2.1.6.</w:t>
            </w:r>
            <w:r>
              <w:rPr>
                <w:rFonts w:asciiTheme="minorHAnsi" w:eastAsiaTheme="minorEastAsia" w:hAnsiTheme="minorHAnsi" w:cstheme="minorBidi"/>
                <w:noProof/>
                <w:lang w:eastAsia="fr-FR" w:bidi="ar-SA"/>
              </w:rPr>
              <w:tab/>
            </w:r>
            <w:r w:rsidRPr="00633805">
              <w:rPr>
                <w:rStyle w:val="Lienhypertexte"/>
                <w:noProof/>
              </w:rPr>
              <w:t>Pour</w:t>
            </w:r>
            <w:r>
              <w:rPr>
                <w:noProof/>
                <w:webHidden/>
              </w:rPr>
              <w:tab/>
            </w:r>
            <w:r>
              <w:rPr>
                <w:noProof/>
                <w:webHidden/>
              </w:rPr>
              <w:fldChar w:fldCharType="begin"/>
            </w:r>
            <w:r>
              <w:rPr>
                <w:noProof/>
                <w:webHidden/>
              </w:rPr>
              <w:instrText xml:space="preserve"> PAGEREF _Toc282002416 \h </w:instrText>
            </w:r>
            <w:r>
              <w:rPr>
                <w:noProof/>
                <w:webHidden/>
              </w:rPr>
            </w:r>
            <w:r>
              <w:rPr>
                <w:noProof/>
                <w:webHidden/>
              </w:rPr>
              <w:fldChar w:fldCharType="separate"/>
            </w:r>
            <w:r w:rsidR="00071B0C">
              <w:rPr>
                <w:noProof/>
                <w:webHidden/>
              </w:rPr>
              <w:t>6</w:t>
            </w:r>
            <w:r>
              <w:rPr>
                <w:noProof/>
                <w:webHidden/>
              </w:rPr>
              <w:fldChar w:fldCharType="end"/>
            </w:r>
          </w:hyperlink>
        </w:p>
        <w:p w:rsidR="004C0C10" w:rsidRDefault="004C0C10">
          <w:pPr>
            <w:pStyle w:val="TM3"/>
            <w:tabs>
              <w:tab w:val="left" w:pos="1540"/>
              <w:tab w:val="right" w:leader="dot" w:pos="9060"/>
            </w:tabs>
            <w:rPr>
              <w:rFonts w:asciiTheme="minorHAnsi" w:eastAsiaTheme="minorEastAsia" w:hAnsiTheme="minorHAnsi" w:cstheme="minorBidi"/>
              <w:noProof/>
              <w:lang w:eastAsia="fr-FR" w:bidi="ar-SA"/>
            </w:rPr>
          </w:pPr>
          <w:hyperlink w:anchor="_Toc282002417" w:history="1">
            <w:r w:rsidRPr="00633805">
              <w:rPr>
                <w:rStyle w:val="Lienhypertexte"/>
                <w:noProof/>
              </w:rPr>
              <w:t>2.1.7.</w:t>
            </w:r>
            <w:r>
              <w:rPr>
                <w:rFonts w:asciiTheme="minorHAnsi" w:eastAsiaTheme="minorEastAsia" w:hAnsiTheme="minorHAnsi" w:cstheme="minorBidi"/>
                <w:noProof/>
                <w:lang w:eastAsia="fr-FR" w:bidi="ar-SA"/>
              </w:rPr>
              <w:tab/>
            </w:r>
            <w:r w:rsidRPr="00633805">
              <w:rPr>
                <w:rStyle w:val="Lienhypertexte"/>
                <w:noProof/>
              </w:rPr>
              <w:t>Boucle infinie</w:t>
            </w:r>
            <w:r>
              <w:rPr>
                <w:noProof/>
                <w:webHidden/>
              </w:rPr>
              <w:tab/>
            </w:r>
            <w:r>
              <w:rPr>
                <w:noProof/>
                <w:webHidden/>
              </w:rPr>
              <w:fldChar w:fldCharType="begin"/>
            </w:r>
            <w:r>
              <w:rPr>
                <w:noProof/>
                <w:webHidden/>
              </w:rPr>
              <w:instrText xml:space="preserve"> PAGEREF _Toc282002417 \h </w:instrText>
            </w:r>
            <w:r>
              <w:rPr>
                <w:noProof/>
                <w:webHidden/>
              </w:rPr>
            </w:r>
            <w:r>
              <w:rPr>
                <w:noProof/>
                <w:webHidden/>
              </w:rPr>
              <w:fldChar w:fldCharType="separate"/>
            </w:r>
            <w:r w:rsidR="00071B0C">
              <w:rPr>
                <w:noProof/>
                <w:webHidden/>
              </w:rPr>
              <w:t>7</w:t>
            </w:r>
            <w:r>
              <w:rPr>
                <w:noProof/>
                <w:webHidden/>
              </w:rPr>
              <w:fldChar w:fldCharType="end"/>
            </w:r>
          </w:hyperlink>
        </w:p>
        <w:p w:rsidR="004C0C10" w:rsidRDefault="004C0C10">
          <w:pPr>
            <w:pStyle w:val="TM2"/>
            <w:tabs>
              <w:tab w:val="left" w:pos="1100"/>
              <w:tab w:val="right" w:leader="dot" w:pos="9060"/>
            </w:tabs>
            <w:rPr>
              <w:rFonts w:asciiTheme="minorHAnsi" w:eastAsiaTheme="minorEastAsia" w:hAnsiTheme="minorHAnsi" w:cstheme="minorBidi"/>
              <w:noProof/>
              <w:lang w:eastAsia="fr-FR" w:bidi="ar-SA"/>
            </w:rPr>
          </w:pPr>
          <w:hyperlink w:anchor="_Toc282002418" w:history="1">
            <w:r w:rsidRPr="00633805">
              <w:rPr>
                <w:rStyle w:val="Lienhypertexte"/>
                <w:noProof/>
              </w:rPr>
              <w:t>2.2.</w:t>
            </w:r>
            <w:r>
              <w:rPr>
                <w:rFonts w:asciiTheme="minorHAnsi" w:eastAsiaTheme="minorEastAsia" w:hAnsiTheme="minorHAnsi" w:cstheme="minorBidi"/>
                <w:noProof/>
                <w:lang w:eastAsia="fr-FR" w:bidi="ar-SA"/>
              </w:rPr>
              <w:tab/>
            </w:r>
            <w:r w:rsidRPr="00633805">
              <w:rPr>
                <w:rStyle w:val="Lienhypertexte"/>
                <w:noProof/>
              </w:rPr>
              <w:t>Gestion des erreurs</w:t>
            </w:r>
            <w:r>
              <w:rPr>
                <w:noProof/>
                <w:webHidden/>
              </w:rPr>
              <w:tab/>
            </w:r>
            <w:r>
              <w:rPr>
                <w:noProof/>
                <w:webHidden/>
              </w:rPr>
              <w:fldChar w:fldCharType="begin"/>
            </w:r>
            <w:r>
              <w:rPr>
                <w:noProof/>
                <w:webHidden/>
              </w:rPr>
              <w:instrText xml:space="preserve"> PAGEREF _Toc282002418 \h </w:instrText>
            </w:r>
            <w:r>
              <w:rPr>
                <w:noProof/>
                <w:webHidden/>
              </w:rPr>
            </w:r>
            <w:r>
              <w:rPr>
                <w:noProof/>
                <w:webHidden/>
              </w:rPr>
              <w:fldChar w:fldCharType="separate"/>
            </w:r>
            <w:r w:rsidR="00071B0C">
              <w:rPr>
                <w:noProof/>
                <w:webHidden/>
              </w:rPr>
              <w:t>8</w:t>
            </w:r>
            <w:r>
              <w:rPr>
                <w:noProof/>
                <w:webHidden/>
              </w:rPr>
              <w:fldChar w:fldCharType="end"/>
            </w:r>
          </w:hyperlink>
        </w:p>
        <w:p w:rsidR="004C0C10" w:rsidRDefault="004C0C10">
          <w:pPr>
            <w:pStyle w:val="TM3"/>
            <w:tabs>
              <w:tab w:val="left" w:pos="1540"/>
              <w:tab w:val="right" w:leader="dot" w:pos="9060"/>
            </w:tabs>
            <w:rPr>
              <w:rFonts w:asciiTheme="minorHAnsi" w:eastAsiaTheme="minorEastAsia" w:hAnsiTheme="minorHAnsi" w:cstheme="minorBidi"/>
              <w:noProof/>
              <w:lang w:eastAsia="fr-FR" w:bidi="ar-SA"/>
            </w:rPr>
          </w:pPr>
          <w:hyperlink w:anchor="_Toc282002419" w:history="1">
            <w:r w:rsidRPr="00633805">
              <w:rPr>
                <w:rStyle w:val="Lienhypertexte"/>
                <w:noProof/>
              </w:rPr>
              <w:t>2.2.1.</w:t>
            </w:r>
            <w:r>
              <w:rPr>
                <w:rFonts w:asciiTheme="minorHAnsi" w:eastAsiaTheme="minorEastAsia" w:hAnsiTheme="minorHAnsi" w:cstheme="minorBidi"/>
                <w:noProof/>
                <w:lang w:eastAsia="fr-FR" w:bidi="ar-SA"/>
              </w:rPr>
              <w:tab/>
            </w:r>
            <w:r w:rsidRPr="00633805">
              <w:rPr>
                <w:rStyle w:val="Lienhypertexte"/>
                <w:noProof/>
              </w:rPr>
              <w:t>Gestion sans paramètre</w:t>
            </w:r>
            <w:r>
              <w:rPr>
                <w:noProof/>
                <w:webHidden/>
              </w:rPr>
              <w:tab/>
            </w:r>
            <w:r>
              <w:rPr>
                <w:noProof/>
                <w:webHidden/>
              </w:rPr>
              <w:fldChar w:fldCharType="begin"/>
            </w:r>
            <w:r>
              <w:rPr>
                <w:noProof/>
                <w:webHidden/>
              </w:rPr>
              <w:instrText xml:space="preserve"> PAGEREF _Toc282002419 \h </w:instrText>
            </w:r>
            <w:r>
              <w:rPr>
                <w:noProof/>
                <w:webHidden/>
              </w:rPr>
            </w:r>
            <w:r>
              <w:rPr>
                <w:noProof/>
                <w:webHidden/>
              </w:rPr>
              <w:fldChar w:fldCharType="separate"/>
            </w:r>
            <w:r w:rsidR="00071B0C">
              <w:rPr>
                <w:noProof/>
                <w:webHidden/>
              </w:rPr>
              <w:t>8</w:t>
            </w:r>
            <w:r>
              <w:rPr>
                <w:noProof/>
                <w:webHidden/>
              </w:rPr>
              <w:fldChar w:fldCharType="end"/>
            </w:r>
          </w:hyperlink>
        </w:p>
        <w:p w:rsidR="004C0C10" w:rsidRDefault="004C0C10">
          <w:pPr>
            <w:pStyle w:val="TM3"/>
            <w:tabs>
              <w:tab w:val="left" w:pos="1540"/>
              <w:tab w:val="right" w:leader="dot" w:pos="9060"/>
            </w:tabs>
            <w:rPr>
              <w:rFonts w:asciiTheme="minorHAnsi" w:eastAsiaTheme="minorEastAsia" w:hAnsiTheme="minorHAnsi" w:cstheme="minorBidi"/>
              <w:noProof/>
              <w:lang w:eastAsia="fr-FR" w:bidi="ar-SA"/>
            </w:rPr>
          </w:pPr>
          <w:hyperlink w:anchor="_Toc282002420" w:history="1">
            <w:r w:rsidRPr="00633805">
              <w:rPr>
                <w:rStyle w:val="Lienhypertexte"/>
                <w:noProof/>
              </w:rPr>
              <w:t>2.2.2.</w:t>
            </w:r>
            <w:r>
              <w:rPr>
                <w:rFonts w:asciiTheme="minorHAnsi" w:eastAsiaTheme="minorEastAsia" w:hAnsiTheme="minorHAnsi" w:cstheme="minorBidi"/>
                <w:noProof/>
                <w:lang w:eastAsia="fr-FR" w:bidi="ar-SA"/>
              </w:rPr>
              <w:tab/>
            </w:r>
            <w:r w:rsidRPr="00633805">
              <w:rPr>
                <w:rStyle w:val="Lienhypertexte"/>
                <w:noProof/>
              </w:rPr>
              <w:t>Gestion avec paramètre d’erreur</w:t>
            </w:r>
            <w:r>
              <w:rPr>
                <w:noProof/>
                <w:webHidden/>
              </w:rPr>
              <w:tab/>
            </w:r>
            <w:r>
              <w:rPr>
                <w:noProof/>
                <w:webHidden/>
              </w:rPr>
              <w:fldChar w:fldCharType="begin"/>
            </w:r>
            <w:r>
              <w:rPr>
                <w:noProof/>
                <w:webHidden/>
              </w:rPr>
              <w:instrText xml:space="preserve"> PAGEREF _Toc282002420 \h </w:instrText>
            </w:r>
            <w:r>
              <w:rPr>
                <w:noProof/>
                <w:webHidden/>
              </w:rPr>
            </w:r>
            <w:r>
              <w:rPr>
                <w:noProof/>
                <w:webHidden/>
              </w:rPr>
              <w:fldChar w:fldCharType="separate"/>
            </w:r>
            <w:r w:rsidR="00071B0C">
              <w:rPr>
                <w:noProof/>
                <w:webHidden/>
              </w:rPr>
              <w:t>8</w:t>
            </w:r>
            <w:r>
              <w:rPr>
                <w:noProof/>
                <w:webHidden/>
              </w:rPr>
              <w:fldChar w:fldCharType="end"/>
            </w:r>
          </w:hyperlink>
        </w:p>
        <w:p w:rsidR="004C0C10" w:rsidRDefault="004C0C10">
          <w:pPr>
            <w:pStyle w:val="TM3"/>
            <w:tabs>
              <w:tab w:val="left" w:pos="1540"/>
              <w:tab w:val="right" w:leader="dot" w:pos="9060"/>
            </w:tabs>
            <w:rPr>
              <w:rFonts w:asciiTheme="minorHAnsi" w:eastAsiaTheme="minorEastAsia" w:hAnsiTheme="minorHAnsi" w:cstheme="minorBidi"/>
              <w:noProof/>
              <w:lang w:eastAsia="fr-FR" w:bidi="ar-SA"/>
            </w:rPr>
          </w:pPr>
          <w:hyperlink w:anchor="_Toc282002421" w:history="1">
            <w:r w:rsidRPr="00633805">
              <w:rPr>
                <w:rStyle w:val="Lienhypertexte"/>
                <w:noProof/>
              </w:rPr>
              <w:t>2.2.3.</w:t>
            </w:r>
            <w:r>
              <w:rPr>
                <w:rFonts w:asciiTheme="minorHAnsi" w:eastAsiaTheme="minorEastAsia" w:hAnsiTheme="minorHAnsi" w:cstheme="minorBidi"/>
                <w:noProof/>
                <w:lang w:eastAsia="fr-FR" w:bidi="ar-SA"/>
              </w:rPr>
              <w:tab/>
            </w:r>
            <w:r w:rsidRPr="00633805">
              <w:rPr>
                <w:rStyle w:val="Lienhypertexte"/>
                <w:noProof/>
              </w:rPr>
              <w:t>Traitement d'une interruption</w:t>
            </w:r>
            <w:r>
              <w:rPr>
                <w:noProof/>
                <w:webHidden/>
              </w:rPr>
              <w:tab/>
            </w:r>
            <w:r>
              <w:rPr>
                <w:noProof/>
                <w:webHidden/>
              </w:rPr>
              <w:fldChar w:fldCharType="begin"/>
            </w:r>
            <w:r>
              <w:rPr>
                <w:noProof/>
                <w:webHidden/>
              </w:rPr>
              <w:instrText xml:space="preserve"> PAGEREF _Toc282002421 \h </w:instrText>
            </w:r>
            <w:r>
              <w:rPr>
                <w:noProof/>
                <w:webHidden/>
              </w:rPr>
            </w:r>
            <w:r>
              <w:rPr>
                <w:noProof/>
                <w:webHidden/>
              </w:rPr>
              <w:fldChar w:fldCharType="separate"/>
            </w:r>
            <w:r w:rsidR="00071B0C">
              <w:rPr>
                <w:noProof/>
                <w:webHidden/>
              </w:rPr>
              <w:t>9</w:t>
            </w:r>
            <w:r>
              <w:rPr>
                <w:noProof/>
                <w:webHidden/>
              </w:rPr>
              <w:fldChar w:fldCharType="end"/>
            </w:r>
          </w:hyperlink>
        </w:p>
        <w:p w:rsidR="004C0C10" w:rsidRDefault="004C0C10">
          <w:pPr>
            <w:pStyle w:val="TM1"/>
            <w:rPr>
              <w:rFonts w:asciiTheme="minorHAnsi" w:eastAsiaTheme="minorEastAsia" w:hAnsiTheme="minorHAnsi" w:cstheme="minorBidi"/>
              <w:noProof/>
              <w:lang w:eastAsia="fr-FR" w:bidi="ar-SA"/>
            </w:rPr>
          </w:pPr>
          <w:hyperlink w:anchor="_Toc282002422" w:history="1">
            <w:r w:rsidRPr="00633805">
              <w:rPr>
                <w:rStyle w:val="Lienhypertexte"/>
                <w:noProof/>
              </w:rPr>
              <w:t>3.</w:t>
            </w:r>
            <w:r>
              <w:rPr>
                <w:rFonts w:asciiTheme="minorHAnsi" w:eastAsiaTheme="minorEastAsia" w:hAnsiTheme="minorHAnsi" w:cstheme="minorBidi"/>
                <w:noProof/>
                <w:lang w:eastAsia="fr-FR" w:bidi="ar-SA"/>
              </w:rPr>
              <w:tab/>
            </w:r>
            <w:r w:rsidRPr="00633805">
              <w:rPr>
                <w:rStyle w:val="Lienhypertexte"/>
                <w:noProof/>
              </w:rPr>
              <w:t>Les types de données</w:t>
            </w:r>
            <w:r>
              <w:rPr>
                <w:noProof/>
                <w:webHidden/>
              </w:rPr>
              <w:tab/>
            </w:r>
            <w:r>
              <w:rPr>
                <w:noProof/>
                <w:webHidden/>
              </w:rPr>
              <w:fldChar w:fldCharType="begin"/>
            </w:r>
            <w:r>
              <w:rPr>
                <w:noProof/>
                <w:webHidden/>
              </w:rPr>
              <w:instrText xml:space="preserve"> PAGEREF _Toc282002422 \h </w:instrText>
            </w:r>
            <w:r>
              <w:rPr>
                <w:noProof/>
                <w:webHidden/>
              </w:rPr>
            </w:r>
            <w:r>
              <w:rPr>
                <w:noProof/>
                <w:webHidden/>
              </w:rPr>
              <w:fldChar w:fldCharType="separate"/>
            </w:r>
            <w:r w:rsidR="00071B0C">
              <w:rPr>
                <w:noProof/>
                <w:webHidden/>
              </w:rPr>
              <w:t>10</w:t>
            </w:r>
            <w:r>
              <w:rPr>
                <w:noProof/>
                <w:webHidden/>
              </w:rPr>
              <w:fldChar w:fldCharType="end"/>
            </w:r>
          </w:hyperlink>
        </w:p>
        <w:p w:rsidR="004C0C10" w:rsidRDefault="004C0C10">
          <w:pPr>
            <w:pStyle w:val="TM2"/>
            <w:tabs>
              <w:tab w:val="left" w:pos="1100"/>
              <w:tab w:val="right" w:leader="dot" w:pos="9060"/>
            </w:tabs>
            <w:rPr>
              <w:rFonts w:asciiTheme="minorHAnsi" w:eastAsiaTheme="minorEastAsia" w:hAnsiTheme="minorHAnsi" w:cstheme="minorBidi"/>
              <w:noProof/>
              <w:lang w:eastAsia="fr-FR" w:bidi="ar-SA"/>
            </w:rPr>
          </w:pPr>
          <w:hyperlink w:anchor="_Toc282002423" w:history="1">
            <w:r w:rsidRPr="00633805">
              <w:rPr>
                <w:rStyle w:val="Lienhypertexte"/>
                <w:noProof/>
              </w:rPr>
              <w:t>3.1.</w:t>
            </w:r>
            <w:r>
              <w:rPr>
                <w:rFonts w:asciiTheme="minorHAnsi" w:eastAsiaTheme="minorEastAsia" w:hAnsiTheme="minorHAnsi" w:cstheme="minorBidi"/>
                <w:noProof/>
                <w:lang w:eastAsia="fr-FR" w:bidi="ar-SA"/>
              </w:rPr>
              <w:tab/>
            </w:r>
            <w:r w:rsidRPr="00633805">
              <w:rPr>
                <w:rStyle w:val="Lienhypertexte"/>
                <w:noProof/>
              </w:rPr>
              <w:t>Le type booléen</w:t>
            </w:r>
            <w:r>
              <w:rPr>
                <w:noProof/>
                <w:webHidden/>
              </w:rPr>
              <w:tab/>
            </w:r>
            <w:r>
              <w:rPr>
                <w:noProof/>
                <w:webHidden/>
              </w:rPr>
              <w:fldChar w:fldCharType="begin"/>
            </w:r>
            <w:r>
              <w:rPr>
                <w:noProof/>
                <w:webHidden/>
              </w:rPr>
              <w:instrText xml:space="preserve"> PAGEREF _Toc282002423 \h </w:instrText>
            </w:r>
            <w:r>
              <w:rPr>
                <w:noProof/>
                <w:webHidden/>
              </w:rPr>
            </w:r>
            <w:r>
              <w:rPr>
                <w:noProof/>
                <w:webHidden/>
              </w:rPr>
              <w:fldChar w:fldCharType="separate"/>
            </w:r>
            <w:r w:rsidR="00071B0C">
              <w:rPr>
                <w:noProof/>
                <w:webHidden/>
              </w:rPr>
              <w:t>10</w:t>
            </w:r>
            <w:r>
              <w:rPr>
                <w:noProof/>
                <w:webHidden/>
              </w:rPr>
              <w:fldChar w:fldCharType="end"/>
            </w:r>
          </w:hyperlink>
        </w:p>
        <w:p w:rsidR="004C0C10" w:rsidRDefault="004C0C10">
          <w:pPr>
            <w:pStyle w:val="TM2"/>
            <w:tabs>
              <w:tab w:val="left" w:pos="1100"/>
              <w:tab w:val="right" w:leader="dot" w:pos="9060"/>
            </w:tabs>
            <w:rPr>
              <w:rFonts w:asciiTheme="minorHAnsi" w:eastAsiaTheme="minorEastAsia" w:hAnsiTheme="minorHAnsi" w:cstheme="minorBidi"/>
              <w:noProof/>
              <w:lang w:eastAsia="fr-FR" w:bidi="ar-SA"/>
            </w:rPr>
          </w:pPr>
          <w:hyperlink w:anchor="_Toc282002424" w:history="1">
            <w:r w:rsidRPr="00633805">
              <w:rPr>
                <w:rStyle w:val="Lienhypertexte"/>
                <w:noProof/>
              </w:rPr>
              <w:t>3.2.</w:t>
            </w:r>
            <w:r>
              <w:rPr>
                <w:rFonts w:asciiTheme="minorHAnsi" w:eastAsiaTheme="minorEastAsia" w:hAnsiTheme="minorHAnsi" w:cstheme="minorBidi"/>
                <w:noProof/>
                <w:lang w:eastAsia="fr-FR" w:bidi="ar-SA"/>
              </w:rPr>
              <w:tab/>
            </w:r>
            <w:r w:rsidRPr="00633805">
              <w:rPr>
                <w:rStyle w:val="Lienhypertexte"/>
                <w:noProof/>
              </w:rPr>
              <w:t>Le type caractère</w:t>
            </w:r>
            <w:r>
              <w:rPr>
                <w:noProof/>
                <w:webHidden/>
              </w:rPr>
              <w:tab/>
            </w:r>
            <w:r>
              <w:rPr>
                <w:noProof/>
                <w:webHidden/>
              </w:rPr>
              <w:fldChar w:fldCharType="begin"/>
            </w:r>
            <w:r>
              <w:rPr>
                <w:noProof/>
                <w:webHidden/>
              </w:rPr>
              <w:instrText xml:space="preserve"> PAGEREF _Toc282002424 \h </w:instrText>
            </w:r>
            <w:r>
              <w:rPr>
                <w:noProof/>
                <w:webHidden/>
              </w:rPr>
            </w:r>
            <w:r>
              <w:rPr>
                <w:noProof/>
                <w:webHidden/>
              </w:rPr>
              <w:fldChar w:fldCharType="separate"/>
            </w:r>
            <w:r w:rsidR="00071B0C">
              <w:rPr>
                <w:noProof/>
                <w:webHidden/>
              </w:rPr>
              <w:t>10</w:t>
            </w:r>
            <w:r>
              <w:rPr>
                <w:noProof/>
                <w:webHidden/>
              </w:rPr>
              <w:fldChar w:fldCharType="end"/>
            </w:r>
          </w:hyperlink>
        </w:p>
        <w:p w:rsidR="004C0C10" w:rsidRDefault="004C0C10">
          <w:pPr>
            <w:pStyle w:val="TM2"/>
            <w:tabs>
              <w:tab w:val="left" w:pos="1100"/>
              <w:tab w:val="right" w:leader="dot" w:pos="9060"/>
            </w:tabs>
            <w:rPr>
              <w:rFonts w:asciiTheme="minorHAnsi" w:eastAsiaTheme="minorEastAsia" w:hAnsiTheme="minorHAnsi" w:cstheme="minorBidi"/>
              <w:noProof/>
              <w:lang w:eastAsia="fr-FR" w:bidi="ar-SA"/>
            </w:rPr>
          </w:pPr>
          <w:hyperlink w:anchor="_Toc282002425" w:history="1">
            <w:r w:rsidRPr="00633805">
              <w:rPr>
                <w:rStyle w:val="Lienhypertexte"/>
                <w:noProof/>
              </w:rPr>
              <w:t>3.3.</w:t>
            </w:r>
            <w:r>
              <w:rPr>
                <w:rFonts w:asciiTheme="minorHAnsi" w:eastAsiaTheme="minorEastAsia" w:hAnsiTheme="minorHAnsi" w:cstheme="minorBidi"/>
                <w:noProof/>
                <w:lang w:eastAsia="fr-FR" w:bidi="ar-SA"/>
              </w:rPr>
              <w:tab/>
            </w:r>
            <w:r w:rsidRPr="00633805">
              <w:rPr>
                <w:rStyle w:val="Lienhypertexte"/>
                <w:noProof/>
              </w:rPr>
              <w:t>Le type entier</w:t>
            </w:r>
            <w:r>
              <w:rPr>
                <w:noProof/>
                <w:webHidden/>
              </w:rPr>
              <w:tab/>
            </w:r>
            <w:r>
              <w:rPr>
                <w:noProof/>
                <w:webHidden/>
              </w:rPr>
              <w:fldChar w:fldCharType="begin"/>
            </w:r>
            <w:r>
              <w:rPr>
                <w:noProof/>
                <w:webHidden/>
              </w:rPr>
              <w:instrText xml:space="preserve"> PAGEREF _Toc282002425 \h </w:instrText>
            </w:r>
            <w:r>
              <w:rPr>
                <w:noProof/>
                <w:webHidden/>
              </w:rPr>
            </w:r>
            <w:r>
              <w:rPr>
                <w:noProof/>
                <w:webHidden/>
              </w:rPr>
              <w:fldChar w:fldCharType="separate"/>
            </w:r>
            <w:r w:rsidR="00071B0C">
              <w:rPr>
                <w:noProof/>
                <w:webHidden/>
              </w:rPr>
              <w:t>10</w:t>
            </w:r>
            <w:r>
              <w:rPr>
                <w:noProof/>
                <w:webHidden/>
              </w:rPr>
              <w:fldChar w:fldCharType="end"/>
            </w:r>
          </w:hyperlink>
        </w:p>
        <w:p w:rsidR="004C0C10" w:rsidRDefault="004C0C10">
          <w:pPr>
            <w:pStyle w:val="TM2"/>
            <w:tabs>
              <w:tab w:val="left" w:pos="1100"/>
              <w:tab w:val="right" w:leader="dot" w:pos="9060"/>
            </w:tabs>
            <w:rPr>
              <w:rFonts w:asciiTheme="minorHAnsi" w:eastAsiaTheme="minorEastAsia" w:hAnsiTheme="minorHAnsi" w:cstheme="minorBidi"/>
              <w:noProof/>
              <w:lang w:eastAsia="fr-FR" w:bidi="ar-SA"/>
            </w:rPr>
          </w:pPr>
          <w:hyperlink w:anchor="_Toc282002426" w:history="1">
            <w:r w:rsidRPr="00633805">
              <w:rPr>
                <w:rStyle w:val="Lienhypertexte"/>
                <w:noProof/>
              </w:rPr>
              <w:t>3.4.</w:t>
            </w:r>
            <w:r>
              <w:rPr>
                <w:rFonts w:asciiTheme="minorHAnsi" w:eastAsiaTheme="minorEastAsia" w:hAnsiTheme="minorHAnsi" w:cstheme="minorBidi"/>
                <w:noProof/>
                <w:lang w:eastAsia="fr-FR" w:bidi="ar-SA"/>
              </w:rPr>
              <w:tab/>
            </w:r>
            <w:r w:rsidRPr="00633805">
              <w:rPr>
                <w:rStyle w:val="Lienhypertexte"/>
                <w:noProof/>
              </w:rPr>
              <w:t>Le type réel</w:t>
            </w:r>
            <w:r>
              <w:rPr>
                <w:noProof/>
                <w:webHidden/>
              </w:rPr>
              <w:tab/>
            </w:r>
            <w:r>
              <w:rPr>
                <w:noProof/>
                <w:webHidden/>
              </w:rPr>
              <w:fldChar w:fldCharType="begin"/>
            </w:r>
            <w:r>
              <w:rPr>
                <w:noProof/>
                <w:webHidden/>
              </w:rPr>
              <w:instrText xml:space="preserve"> PAGEREF _Toc282002426 \h </w:instrText>
            </w:r>
            <w:r>
              <w:rPr>
                <w:noProof/>
                <w:webHidden/>
              </w:rPr>
            </w:r>
            <w:r>
              <w:rPr>
                <w:noProof/>
                <w:webHidden/>
              </w:rPr>
              <w:fldChar w:fldCharType="separate"/>
            </w:r>
            <w:r w:rsidR="00071B0C">
              <w:rPr>
                <w:noProof/>
                <w:webHidden/>
              </w:rPr>
              <w:t>11</w:t>
            </w:r>
            <w:r>
              <w:rPr>
                <w:noProof/>
                <w:webHidden/>
              </w:rPr>
              <w:fldChar w:fldCharType="end"/>
            </w:r>
          </w:hyperlink>
        </w:p>
        <w:p w:rsidR="004C0C10" w:rsidRDefault="004C0C10">
          <w:pPr>
            <w:pStyle w:val="TM2"/>
            <w:tabs>
              <w:tab w:val="left" w:pos="1100"/>
              <w:tab w:val="right" w:leader="dot" w:pos="9060"/>
            </w:tabs>
            <w:rPr>
              <w:rFonts w:asciiTheme="minorHAnsi" w:eastAsiaTheme="minorEastAsia" w:hAnsiTheme="minorHAnsi" w:cstheme="minorBidi"/>
              <w:noProof/>
              <w:lang w:eastAsia="fr-FR" w:bidi="ar-SA"/>
            </w:rPr>
          </w:pPr>
          <w:hyperlink w:anchor="_Toc282002427" w:history="1">
            <w:r w:rsidRPr="00633805">
              <w:rPr>
                <w:rStyle w:val="Lienhypertexte"/>
                <w:noProof/>
              </w:rPr>
              <w:t>3.5.</w:t>
            </w:r>
            <w:r>
              <w:rPr>
                <w:rFonts w:asciiTheme="minorHAnsi" w:eastAsiaTheme="minorEastAsia" w:hAnsiTheme="minorHAnsi" w:cstheme="minorBidi"/>
                <w:noProof/>
                <w:lang w:eastAsia="fr-FR" w:bidi="ar-SA"/>
              </w:rPr>
              <w:tab/>
            </w:r>
            <w:r w:rsidRPr="00633805">
              <w:rPr>
                <w:rStyle w:val="Lienhypertexte"/>
                <w:noProof/>
              </w:rPr>
              <w:t>Le type énuméré</w:t>
            </w:r>
            <w:r>
              <w:rPr>
                <w:noProof/>
                <w:webHidden/>
              </w:rPr>
              <w:tab/>
            </w:r>
            <w:r>
              <w:rPr>
                <w:noProof/>
                <w:webHidden/>
              </w:rPr>
              <w:fldChar w:fldCharType="begin"/>
            </w:r>
            <w:r>
              <w:rPr>
                <w:noProof/>
                <w:webHidden/>
              </w:rPr>
              <w:instrText xml:space="preserve"> PAGEREF _Toc282002427 \h </w:instrText>
            </w:r>
            <w:r>
              <w:rPr>
                <w:noProof/>
                <w:webHidden/>
              </w:rPr>
            </w:r>
            <w:r>
              <w:rPr>
                <w:noProof/>
                <w:webHidden/>
              </w:rPr>
              <w:fldChar w:fldCharType="separate"/>
            </w:r>
            <w:r w:rsidR="00071B0C">
              <w:rPr>
                <w:noProof/>
                <w:webHidden/>
              </w:rPr>
              <w:t>11</w:t>
            </w:r>
            <w:r>
              <w:rPr>
                <w:noProof/>
                <w:webHidden/>
              </w:rPr>
              <w:fldChar w:fldCharType="end"/>
            </w:r>
          </w:hyperlink>
        </w:p>
        <w:p w:rsidR="004C0C10" w:rsidRDefault="004C0C10">
          <w:pPr>
            <w:pStyle w:val="TM2"/>
            <w:tabs>
              <w:tab w:val="left" w:pos="1100"/>
              <w:tab w:val="right" w:leader="dot" w:pos="9060"/>
            </w:tabs>
            <w:rPr>
              <w:rFonts w:asciiTheme="minorHAnsi" w:eastAsiaTheme="minorEastAsia" w:hAnsiTheme="minorHAnsi" w:cstheme="minorBidi"/>
              <w:noProof/>
              <w:lang w:eastAsia="fr-FR" w:bidi="ar-SA"/>
            </w:rPr>
          </w:pPr>
          <w:hyperlink w:anchor="_Toc282002428" w:history="1">
            <w:r w:rsidRPr="00633805">
              <w:rPr>
                <w:rStyle w:val="Lienhypertexte"/>
                <w:noProof/>
              </w:rPr>
              <w:t>3.6.</w:t>
            </w:r>
            <w:r>
              <w:rPr>
                <w:rFonts w:asciiTheme="minorHAnsi" w:eastAsiaTheme="minorEastAsia" w:hAnsiTheme="minorHAnsi" w:cstheme="minorBidi"/>
                <w:noProof/>
                <w:lang w:eastAsia="fr-FR" w:bidi="ar-SA"/>
              </w:rPr>
              <w:tab/>
            </w:r>
            <w:r w:rsidRPr="00633805">
              <w:rPr>
                <w:rStyle w:val="Lienhypertexte"/>
                <w:noProof/>
              </w:rPr>
              <w:t>Le type pointeur</w:t>
            </w:r>
            <w:r>
              <w:rPr>
                <w:noProof/>
                <w:webHidden/>
              </w:rPr>
              <w:tab/>
            </w:r>
            <w:r>
              <w:rPr>
                <w:noProof/>
                <w:webHidden/>
              </w:rPr>
              <w:fldChar w:fldCharType="begin"/>
            </w:r>
            <w:r>
              <w:rPr>
                <w:noProof/>
                <w:webHidden/>
              </w:rPr>
              <w:instrText xml:space="preserve"> PAGEREF _Toc282002428 \h </w:instrText>
            </w:r>
            <w:r>
              <w:rPr>
                <w:noProof/>
                <w:webHidden/>
              </w:rPr>
            </w:r>
            <w:r>
              <w:rPr>
                <w:noProof/>
                <w:webHidden/>
              </w:rPr>
              <w:fldChar w:fldCharType="separate"/>
            </w:r>
            <w:r w:rsidR="00071B0C">
              <w:rPr>
                <w:noProof/>
                <w:webHidden/>
              </w:rPr>
              <w:t>11</w:t>
            </w:r>
            <w:r>
              <w:rPr>
                <w:noProof/>
                <w:webHidden/>
              </w:rPr>
              <w:fldChar w:fldCharType="end"/>
            </w:r>
          </w:hyperlink>
        </w:p>
        <w:p w:rsidR="004C0C10" w:rsidRDefault="004C0C10">
          <w:pPr>
            <w:pStyle w:val="TM2"/>
            <w:tabs>
              <w:tab w:val="left" w:pos="1100"/>
              <w:tab w:val="right" w:leader="dot" w:pos="9060"/>
            </w:tabs>
            <w:rPr>
              <w:rFonts w:asciiTheme="minorHAnsi" w:eastAsiaTheme="minorEastAsia" w:hAnsiTheme="minorHAnsi" w:cstheme="minorBidi"/>
              <w:noProof/>
              <w:lang w:eastAsia="fr-FR" w:bidi="ar-SA"/>
            </w:rPr>
          </w:pPr>
          <w:hyperlink w:anchor="_Toc282002429" w:history="1">
            <w:r w:rsidRPr="00633805">
              <w:rPr>
                <w:rStyle w:val="Lienhypertexte"/>
                <w:noProof/>
              </w:rPr>
              <w:t>3.7.</w:t>
            </w:r>
            <w:r>
              <w:rPr>
                <w:rFonts w:asciiTheme="minorHAnsi" w:eastAsiaTheme="minorEastAsia" w:hAnsiTheme="minorHAnsi" w:cstheme="minorBidi"/>
                <w:noProof/>
                <w:lang w:eastAsia="fr-FR" w:bidi="ar-SA"/>
              </w:rPr>
              <w:tab/>
            </w:r>
            <w:r w:rsidRPr="00633805">
              <w:rPr>
                <w:rStyle w:val="Lienhypertexte"/>
                <w:noProof/>
              </w:rPr>
              <w:t>Le type chaîne</w:t>
            </w:r>
            <w:r>
              <w:rPr>
                <w:noProof/>
                <w:webHidden/>
              </w:rPr>
              <w:tab/>
            </w:r>
            <w:r>
              <w:rPr>
                <w:noProof/>
                <w:webHidden/>
              </w:rPr>
              <w:fldChar w:fldCharType="begin"/>
            </w:r>
            <w:r>
              <w:rPr>
                <w:noProof/>
                <w:webHidden/>
              </w:rPr>
              <w:instrText xml:space="preserve"> PAGEREF _Toc282002429 \h </w:instrText>
            </w:r>
            <w:r>
              <w:rPr>
                <w:noProof/>
                <w:webHidden/>
              </w:rPr>
            </w:r>
            <w:r>
              <w:rPr>
                <w:noProof/>
                <w:webHidden/>
              </w:rPr>
              <w:fldChar w:fldCharType="separate"/>
            </w:r>
            <w:r w:rsidR="00071B0C">
              <w:rPr>
                <w:noProof/>
                <w:webHidden/>
              </w:rPr>
              <w:t>11</w:t>
            </w:r>
            <w:r>
              <w:rPr>
                <w:noProof/>
                <w:webHidden/>
              </w:rPr>
              <w:fldChar w:fldCharType="end"/>
            </w:r>
          </w:hyperlink>
        </w:p>
        <w:p w:rsidR="004C0C10" w:rsidRDefault="004C0C10">
          <w:pPr>
            <w:pStyle w:val="TM2"/>
            <w:tabs>
              <w:tab w:val="left" w:pos="1100"/>
              <w:tab w:val="right" w:leader="dot" w:pos="9060"/>
            </w:tabs>
            <w:rPr>
              <w:rFonts w:asciiTheme="minorHAnsi" w:eastAsiaTheme="minorEastAsia" w:hAnsiTheme="minorHAnsi" w:cstheme="minorBidi"/>
              <w:noProof/>
              <w:lang w:eastAsia="fr-FR" w:bidi="ar-SA"/>
            </w:rPr>
          </w:pPr>
          <w:hyperlink w:anchor="_Toc282002430" w:history="1">
            <w:r w:rsidRPr="00633805">
              <w:rPr>
                <w:rStyle w:val="Lienhypertexte"/>
                <w:noProof/>
              </w:rPr>
              <w:t>3.8.</w:t>
            </w:r>
            <w:r>
              <w:rPr>
                <w:rFonts w:asciiTheme="minorHAnsi" w:eastAsiaTheme="minorEastAsia" w:hAnsiTheme="minorHAnsi" w:cstheme="minorBidi"/>
                <w:noProof/>
                <w:lang w:eastAsia="fr-FR" w:bidi="ar-SA"/>
              </w:rPr>
              <w:tab/>
            </w:r>
            <w:r w:rsidRPr="00633805">
              <w:rPr>
                <w:rStyle w:val="Lienhypertexte"/>
                <w:noProof/>
              </w:rPr>
              <w:t>Le type tableau</w:t>
            </w:r>
            <w:r>
              <w:rPr>
                <w:noProof/>
                <w:webHidden/>
              </w:rPr>
              <w:tab/>
            </w:r>
            <w:r>
              <w:rPr>
                <w:noProof/>
                <w:webHidden/>
              </w:rPr>
              <w:fldChar w:fldCharType="begin"/>
            </w:r>
            <w:r>
              <w:rPr>
                <w:noProof/>
                <w:webHidden/>
              </w:rPr>
              <w:instrText xml:space="preserve"> PAGEREF _Toc282002430 \h </w:instrText>
            </w:r>
            <w:r>
              <w:rPr>
                <w:noProof/>
                <w:webHidden/>
              </w:rPr>
            </w:r>
            <w:r>
              <w:rPr>
                <w:noProof/>
                <w:webHidden/>
              </w:rPr>
              <w:fldChar w:fldCharType="separate"/>
            </w:r>
            <w:r w:rsidR="00071B0C">
              <w:rPr>
                <w:noProof/>
                <w:webHidden/>
              </w:rPr>
              <w:t>12</w:t>
            </w:r>
            <w:r>
              <w:rPr>
                <w:noProof/>
                <w:webHidden/>
              </w:rPr>
              <w:fldChar w:fldCharType="end"/>
            </w:r>
          </w:hyperlink>
        </w:p>
        <w:p w:rsidR="004C0C10" w:rsidRDefault="004C0C10">
          <w:pPr>
            <w:pStyle w:val="TM2"/>
            <w:tabs>
              <w:tab w:val="left" w:pos="1100"/>
              <w:tab w:val="right" w:leader="dot" w:pos="9060"/>
            </w:tabs>
            <w:rPr>
              <w:rFonts w:asciiTheme="minorHAnsi" w:eastAsiaTheme="minorEastAsia" w:hAnsiTheme="minorHAnsi" w:cstheme="minorBidi"/>
              <w:noProof/>
              <w:lang w:eastAsia="fr-FR" w:bidi="ar-SA"/>
            </w:rPr>
          </w:pPr>
          <w:hyperlink w:anchor="_Toc282002431" w:history="1">
            <w:r w:rsidRPr="00633805">
              <w:rPr>
                <w:rStyle w:val="Lienhypertexte"/>
                <w:noProof/>
              </w:rPr>
              <w:t>3.9.</w:t>
            </w:r>
            <w:r>
              <w:rPr>
                <w:rFonts w:asciiTheme="minorHAnsi" w:eastAsiaTheme="minorEastAsia" w:hAnsiTheme="minorHAnsi" w:cstheme="minorBidi"/>
                <w:noProof/>
                <w:lang w:eastAsia="fr-FR" w:bidi="ar-SA"/>
              </w:rPr>
              <w:tab/>
            </w:r>
            <w:r w:rsidRPr="00633805">
              <w:rPr>
                <w:rStyle w:val="Lienhypertexte"/>
                <w:noProof/>
              </w:rPr>
              <w:t>Le type composé</w:t>
            </w:r>
            <w:r>
              <w:rPr>
                <w:noProof/>
                <w:webHidden/>
              </w:rPr>
              <w:tab/>
            </w:r>
            <w:r>
              <w:rPr>
                <w:noProof/>
                <w:webHidden/>
              </w:rPr>
              <w:fldChar w:fldCharType="begin"/>
            </w:r>
            <w:r>
              <w:rPr>
                <w:noProof/>
                <w:webHidden/>
              </w:rPr>
              <w:instrText xml:space="preserve"> PAGEREF _Toc282002431 \h </w:instrText>
            </w:r>
            <w:r>
              <w:rPr>
                <w:noProof/>
                <w:webHidden/>
              </w:rPr>
            </w:r>
            <w:r>
              <w:rPr>
                <w:noProof/>
                <w:webHidden/>
              </w:rPr>
              <w:fldChar w:fldCharType="separate"/>
            </w:r>
            <w:r w:rsidR="00071B0C">
              <w:rPr>
                <w:noProof/>
                <w:webHidden/>
              </w:rPr>
              <w:t>12</w:t>
            </w:r>
            <w:r>
              <w:rPr>
                <w:noProof/>
                <w:webHidden/>
              </w:rPr>
              <w:fldChar w:fldCharType="end"/>
            </w:r>
          </w:hyperlink>
        </w:p>
        <w:p w:rsidR="004C0C10" w:rsidRDefault="004C0C10">
          <w:pPr>
            <w:pStyle w:val="TM2"/>
            <w:tabs>
              <w:tab w:val="left" w:pos="1320"/>
              <w:tab w:val="right" w:leader="dot" w:pos="9060"/>
            </w:tabs>
            <w:rPr>
              <w:rFonts w:asciiTheme="minorHAnsi" w:eastAsiaTheme="minorEastAsia" w:hAnsiTheme="minorHAnsi" w:cstheme="minorBidi"/>
              <w:noProof/>
              <w:lang w:eastAsia="fr-FR" w:bidi="ar-SA"/>
            </w:rPr>
          </w:pPr>
          <w:hyperlink w:anchor="_Toc282002432" w:history="1">
            <w:r w:rsidRPr="00633805">
              <w:rPr>
                <w:rStyle w:val="Lienhypertexte"/>
                <w:noProof/>
              </w:rPr>
              <w:t>3.10.</w:t>
            </w:r>
            <w:r>
              <w:rPr>
                <w:rFonts w:asciiTheme="minorHAnsi" w:eastAsiaTheme="minorEastAsia" w:hAnsiTheme="minorHAnsi" w:cstheme="minorBidi"/>
                <w:noProof/>
                <w:lang w:eastAsia="fr-FR" w:bidi="ar-SA"/>
              </w:rPr>
              <w:tab/>
            </w:r>
            <w:r w:rsidRPr="00633805">
              <w:rPr>
                <w:rStyle w:val="Lienhypertexte"/>
                <w:noProof/>
              </w:rPr>
              <w:t>Le type conteneur</w:t>
            </w:r>
            <w:r>
              <w:rPr>
                <w:noProof/>
                <w:webHidden/>
              </w:rPr>
              <w:tab/>
            </w:r>
            <w:r>
              <w:rPr>
                <w:noProof/>
                <w:webHidden/>
              </w:rPr>
              <w:fldChar w:fldCharType="begin"/>
            </w:r>
            <w:r>
              <w:rPr>
                <w:noProof/>
                <w:webHidden/>
              </w:rPr>
              <w:instrText xml:space="preserve"> PAGEREF _Toc282002432 \h </w:instrText>
            </w:r>
            <w:r>
              <w:rPr>
                <w:noProof/>
                <w:webHidden/>
              </w:rPr>
            </w:r>
            <w:r>
              <w:rPr>
                <w:noProof/>
                <w:webHidden/>
              </w:rPr>
              <w:fldChar w:fldCharType="separate"/>
            </w:r>
            <w:r w:rsidR="00071B0C">
              <w:rPr>
                <w:noProof/>
                <w:webHidden/>
              </w:rPr>
              <w:t>12</w:t>
            </w:r>
            <w:r>
              <w:rPr>
                <w:noProof/>
                <w:webHidden/>
              </w:rPr>
              <w:fldChar w:fldCharType="end"/>
            </w:r>
          </w:hyperlink>
        </w:p>
        <w:p w:rsidR="004C0C10" w:rsidRDefault="004C0C10">
          <w:pPr>
            <w:pStyle w:val="TM1"/>
            <w:rPr>
              <w:rFonts w:asciiTheme="minorHAnsi" w:eastAsiaTheme="minorEastAsia" w:hAnsiTheme="minorHAnsi" w:cstheme="minorBidi"/>
              <w:noProof/>
              <w:lang w:eastAsia="fr-FR" w:bidi="ar-SA"/>
            </w:rPr>
          </w:pPr>
          <w:hyperlink w:anchor="_Toc282002433" w:history="1">
            <w:r w:rsidRPr="00633805">
              <w:rPr>
                <w:rStyle w:val="Lienhypertexte"/>
                <w:noProof/>
              </w:rPr>
              <w:t>4.</w:t>
            </w:r>
            <w:r>
              <w:rPr>
                <w:rFonts w:asciiTheme="minorHAnsi" w:eastAsiaTheme="minorEastAsia" w:hAnsiTheme="minorHAnsi" w:cstheme="minorBidi"/>
                <w:noProof/>
                <w:lang w:eastAsia="fr-FR" w:bidi="ar-SA"/>
              </w:rPr>
              <w:tab/>
            </w:r>
            <w:r w:rsidRPr="00633805">
              <w:rPr>
                <w:rStyle w:val="Lienhypertexte"/>
                <w:noProof/>
              </w:rPr>
              <w:t>Les affectations</w:t>
            </w:r>
            <w:r>
              <w:rPr>
                <w:noProof/>
                <w:webHidden/>
              </w:rPr>
              <w:tab/>
            </w:r>
            <w:r>
              <w:rPr>
                <w:noProof/>
                <w:webHidden/>
              </w:rPr>
              <w:fldChar w:fldCharType="begin"/>
            </w:r>
            <w:r>
              <w:rPr>
                <w:noProof/>
                <w:webHidden/>
              </w:rPr>
              <w:instrText xml:space="preserve"> PAGEREF _Toc282002433 \h </w:instrText>
            </w:r>
            <w:r>
              <w:rPr>
                <w:noProof/>
                <w:webHidden/>
              </w:rPr>
            </w:r>
            <w:r>
              <w:rPr>
                <w:noProof/>
                <w:webHidden/>
              </w:rPr>
              <w:fldChar w:fldCharType="separate"/>
            </w:r>
            <w:r w:rsidR="00071B0C">
              <w:rPr>
                <w:noProof/>
                <w:webHidden/>
              </w:rPr>
              <w:t>12</w:t>
            </w:r>
            <w:r>
              <w:rPr>
                <w:noProof/>
                <w:webHidden/>
              </w:rPr>
              <w:fldChar w:fldCharType="end"/>
            </w:r>
          </w:hyperlink>
        </w:p>
        <w:p w:rsidR="004C0C10" w:rsidRDefault="004C0C10">
          <w:pPr>
            <w:pStyle w:val="TM1"/>
            <w:rPr>
              <w:rFonts w:asciiTheme="minorHAnsi" w:eastAsiaTheme="minorEastAsia" w:hAnsiTheme="minorHAnsi" w:cstheme="minorBidi"/>
              <w:noProof/>
              <w:lang w:eastAsia="fr-FR" w:bidi="ar-SA"/>
            </w:rPr>
          </w:pPr>
          <w:hyperlink w:anchor="_Toc282002434" w:history="1">
            <w:r w:rsidRPr="00633805">
              <w:rPr>
                <w:rStyle w:val="Lienhypertexte"/>
                <w:i/>
                <w:noProof/>
              </w:rPr>
              <w:t>5.</w:t>
            </w:r>
            <w:r>
              <w:rPr>
                <w:rFonts w:asciiTheme="minorHAnsi" w:eastAsiaTheme="minorEastAsia" w:hAnsiTheme="minorHAnsi" w:cstheme="minorBidi"/>
                <w:noProof/>
                <w:lang w:eastAsia="fr-FR" w:bidi="ar-SA"/>
              </w:rPr>
              <w:tab/>
            </w:r>
            <w:r w:rsidRPr="00633805">
              <w:rPr>
                <w:rStyle w:val="Lienhypertexte"/>
                <w:noProof/>
              </w:rPr>
              <w:t>Opérateurs sur les variables</w:t>
            </w:r>
            <w:r>
              <w:rPr>
                <w:noProof/>
                <w:webHidden/>
              </w:rPr>
              <w:tab/>
            </w:r>
            <w:r>
              <w:rPr>
                <w:noProof/>
                <w:webHidden/>
              </w:rPr>
              <w:fldChar w:fldCharType="begin"/>
            </w:r>
            <w:r>
              <w:rPr>
                <w:noProof/>
                <w:webHidden/>
              </w:rPr>
              <w:instrText xml:space="preserve"> PAGEREF _Toc282002434 \h </w:instrText>
            </w:r>
            <w:r>
              <w:rPr>
                <w:noProof/>
                <w:webHidden/>
              </w:rPr>
            </w:r>
            <w:r>
              <w:rPr>
                <w:noProof/>
                <w:webHidden/>
              </w:rPr>
              <w:fldChar w:fldCharType="separate"/>
            </w:r>
            <w:r w:rsidR="00071B0C">
              <w:rPr>
                <w:noProof/>
                <w:webHidden/>
              </w:rPr>
              <w:t>13</w:t>
            </w:r>
            <w:r>
              <w:rPr>
                <w:noProof/>
                <w:webHidden/>
              </w:rPr>
              <w:fldChar w:fldCharType="end"/>
            </w:r>
          </w:hyperlink>
        </w:p>
        <w:p w:rsidR="004C0C10" w:rsidRDefault="004C0C10">
          <w:pPr>
            <w:pStyle w:val="TM1"/>
            <w:rPr>
              <w:rFonts w:asciiTheme="minorHAnsi" w:eastAsiaTheme="minorEastAsia" w:hAnsiTheme="minorHAnsi" w:cstheme="minorBidi"/>
              <w:noProof/>
              <w:lang w:eastAsia="fr-FR" w:bidi="ar-SA"/>
            </w:rPr>
          </w:pPr>
          <w:hyperlink w:anchor="_Toc282002435" w:history="1">
            <w:r w:rsidRPr="00633805">
              <w:rPr>
                <w:rStyle w:val="Lienhypertexte"/>
                <w:noProof/>
              </w:rPr>
              <w:t>6.</w:t>
            </w:r>
            <w:r>
              <w:rPr>
                <w:rFonts w:asciiTheme="minorHAnsi" w:eastAsiaTheme="minorEastAsia" w:hAnsiTheme="minorHAnsi" w:cstheme="minorBidi"/>
                <w:noProof/>
                <w:lang w:eastAsia="fr-FR" w:bidi="ar-SA"/>
              </w:rPr>
              <w:tab/>
            </w:r>
            <w:r w:rsidRPr="00633805">
              <w:rPr>
                <w:rStyle w:val="Lienhypertexte"/>
                <w:noProof/>
              </w:rPr>
              <w:t>Exemple en Version procédurale</w:t>
            </w:r>
            <w:r>
              <w:rPr>
                <w:noProof/>
                <w:webHidden/>
              </w:rPr>
              <w:tab/>
            </w:r>
            <w:r>
              <w:rPr>
                <w:noProof/>
                <w:webHidden/>
              </w:rPr>
              <w:fldChar w:fldCharType="begin"/>
            </w:r>
            <w:r>
              <w:rPr>
                <w:noProof/>
                <w:webHidden/>
              </w:rPr>
              <w:instrText xml:space="preserve"> PAGEREF _Toc282002435 \h </w:instrText>
            </w:r>
            <w:r>
              <w:rPr>
                <w:noProof/>
                <w:webHidden/>
              </w:rPr>
            </w:r>
            <w:r>
              <w:rPr>
                <w:noProof/>
                <w:webHidden/>
              </w:rPr>
              <w:fldChar w:fldCharType="separate"/>
            </w:r>
            <w:r w:rsidR="00071B0C">
              <w:rPr>
                <w:noProof/>
                <w:webHidden/>
              </w:rPr>
              <w:t>14</w:t>
            </w:r>
            <w:r>
              <w:rPr>
                <w:noProof/>
                <w:webHidden/>
              </w:rPr>
              <w:fldChar w:fldCharType="end"/>
            </w:r>
          </w:hyperlink>
        </w:p>
        <w:p w:rsidR="004C0C10" w:rsidRDefault="004C0C10">
          <w:pPr>
            <w:pStyle w:val="TM1"/>
            <w:rPr>
              <w:rFonts w:asciiTheme="minorHAnsi" w:eastAsiaTheme="minorEastAsia" w:hAnsiTheme="minorHAnsi" w:cstheme="minorBidi"/>
              <w:noProof/>
              <w:lang w:eastAsia="fr-FR" w:bidi="ar-SA"/>
            </w:rPr>
          </w:pPr>
          <w:hyperlink w:anchor="_Toc282002436" w:history="1">
            <w:r w:rsidRPr="00633805">
              <w:rPr>
                <w:rStyle w:val="Lienhypertexte"/>
                <w:noProof/>
              </w:rPr>
              <w:t>7.</w:t>
            </w:r>
            <w:r>
              <w:rPr>
                <w:rFonts w:asciiTheme="minorHAnsi" w:eastAsiaTheme="minorEastAsia" w:hAnsiTheme="minorHAnsi" w:cstheme="minorBidi"/>
                <w:noProof/>
                <w:lang w:eastAsia="fr-FR" w:bidi="ar-SA"/>
              </w:rPr>
              <w:tab/>
            </w:r>
            <w:r w:rsidRPr="00633805">
              <w:rPr>
                <w:rStyle w:val="Lienhypertexte"/>
                <w:noProof/>
              </w:rPr>
              <w:t>Exemple en Version objet</w:t>
            </w:r>
            <w:r>
              <w:rPr>
                <w:noProof/>
                <w:webHidden/>
              </w:rPr>
              <w:tab/>
            </w:r>
            <w:r>
              <w:rPr>
                <w:noProof/>
                <w:webHidden/>
              </w:rPr>
              <w:fldChar w:fldCharType="begin"/>
            </w:r>
            <w:r>
              <w:rPr>
                <w:noProof/>
                <w:webHidden/>
              </w:rPr>
              <w:instrText xml:space="preserve"> PAGEREF _Toc282002436 \h </w:instrText>
            </w:r>
            <w:r>
              <w:rPr>
                <w:noProof/>
                <w:webHidden/>
              </w:rPr>
            </w:r>
            <w:r>
              <w:rPr>
                <w:noProof/>
                <w:webHidden/>
              </w:rPr>
              <w:fldChar w:fldCharType="separate"/>
            </w:r>
            <w:r w:rsidR="00071B0C">
              <w:rPr>
                <w:noProof/>
                <w:webHidden/>
              </w:rPr>
              <w:t>15</w:t>
            </w:r>
            <w:r>
              <w:rPr>
                <w:noProof/>
                <w:webHidden/>
              </w:rPr>
              <w:fldChar w:fldCharType="end"/>
            </w:r>
          </w:hyperlink>
        </w:p>
        <w:p w:rsidR="00DC6FCB" w:rsidRDefault="006A1253" w:rsidP="00C55C0B">
          <w:r>
            <w:fldChar w:fldCharType="end"/>
          </w:r>
        </w:p>
      </w:sdtContent>
    </w:sdt>
    <w:p w:rsidR="00DC6FCB" w:rsidRDefault="00DC6FCB" w:rsidP="00C55C0B">
      <w:pPr>
        <w:rPr>
          <w:rStyle w:val="Emphaseintense"/>
          <w:sz w:val="32"/>
        </w:rPr>
      </w:pPr>
      <w:r>
        <w:rPr>
          <w:rStyle w:val="Emphaseintense"/>
          <w:sz w:val="32"/>
        </w:rPr>
        <w:br w:type="page"/>
      </w:r>
    </w:p>
    <w:p w:rsidR="00D76E18" w:rsidRDefault="007D101A" w:rsidP="00D76E18">
      <w:pPr>
        <w:pStyle w:val="Titre1"/>
      </w:pPr>
      <w:bookmarkStart w:id="0" w:name="_Toc282002406"/>
      <w:r>
        <w:lastRenderedPageBreak/>
        <w:t>Description d'un module algorithmique</w:t>
      </w:r>
      <w:bookmarkEnd w:id="0"/>
    </w:p>
    <w:p w:rsidR="00D76E18" w:rsidRDefault="00D76E18" w:rsidP="00E32C40">
      <w:r>
        <w:t>Un module (procédure, méthode) doit décrire les informations suivantes :</w:t>
      </w:r>
    </w:p>
    <w:p w:rsidR="00D76E18" w:rsidRDefault="00D76E18" w:rsidP="00E32C40">
      <w:pPr>
        <w:pStyle w:val="Paragraphedeliste"/>
        <w:numPr>
          <w:ilvl w:val="0"/>
          <w:numId w:val="28"/>
        </w:numPr>
      </w:pPr>
      <w:r>
        <w:t>Nom de l’activité,</w:t>
      </w:r>
    </w:p>
    <w:p w:rsidR="00D76E18" w:rsidRDefault="00D76E18" w:rsidP="00E32C40">
      <w:pPr>
        <w:pStyle w:val="Paragraphedeliste"/>
        <w:numPr>
          <w:ilvl w:val="0"/>
          <w:numId w:val="28"/>
        </w:numPr>
      </w:pPr>
      <w:r>
        <w:t>Définition de ces paramètres</w:t>
      </w:r>
    </w:p>
    <w:p w:rsidR="00D76E18" w:rsidRDefault="00D76E18" w:rsidP="00E32C40">
      <w:pPr>
        <w:pStyle w:val="Paragraphedeliste"/>
        <w:numPr>
          <w:ilvl w:val="0"/>
          <w:numId w:val="28"/>
        </w:numPr>
      </w:pPr>
      <w:r>
        <w:t>Définition de ces données locales,</w:t>
      </w:r>
    </w:p>
    <w:p w:rsidR="00D76E18" w:rsidRDefault="00D76E18" w:rsidP="00E32C40">
      <w:pPr>
        <w:pStyle w:val="Paragraphedeliste"/>
        <w:numPr>
          <w:ilvl w:val="0"/>
          <w:numId w:val="28"/>
        </w:numPr>
      </w:pPr>
      <w:r>
        <w:t>Description de l'utilisation de données globales (données membres de la classe)</w:t>
      </w:r>
    </w:p>
    <w:p w:rsidR="00D76E18" w:rsidRPr="00E32C40" w:rsidRDefault="00D76E18" w:rsidP="00E32C40">
      <w:pPr>
        <w:pStyle w:val="Paragraphedeliste"/>
        <w:numPr>
          <w:ilvl w:val="0"/>
          <w:numId w:val="28"/>
        </w:numPr>
        <w:rPr>
          <w:b/>
        </w:rPr>
      </w:pPr>
      <w:r>
        <w:t>Algorithme des actions.</w:t>
      </w:r>
    </w:p>
    <w:p w:rsidR="00D76E18" w:rsidRDefault="00D76E18" w:rsidP="00D76E18">
      <w:pPr>
        <w:pStyle w:val="Texteretrait"/>
        <w:ind w:firstLine="0"/>
        <w:rPr>
          <w:b/>
        </w:rPr>
      </w:pPr>
    </w:p>
    <w:p w:rsidR="00D76E18" w:rsidRDefault="00E32C40" w:rsidP="00E32C40">
      <w:pPr>
        <w:pStyle w:val="Titre2"/>
      </w:pPr>
      <w:bookmarkStart w:id="1" w:name="_Toc282002407"/>
      <w:r>
        <w:t>Exemple complet</w:t>
      </w:r>
      <w:bookmarkEnd w:id="1"/>
    </w:p>
    <w:p w:rsidR="00D76E18" w:rsidRDefault="00D76E18" w:rsidP="00D76E18">
      <w:pPr>
        <w:rPr>
          <w:b/>
          <w:bCs/>
        </w:rPr>
      </w:pPr>
    </w:p>
    <w:p w:rsidR="00D76E18" w:rsidRDefault="00D76E18" w:rsidP="002A6B6A">
      <w:pPr>
        <w:pStyle w:val="Sources"/>
      </w:pPr>
      <w:r>
        <w:rPr>
          <w:b/>
        </w:rPr>
        <w:t>testeur</w:t>
      </w:r>
      <w:r>
        <w:t>(cotesEtalon : tableau d’entiers, tolerances : tableau d’entiers)</w:t>
      </w:r>
      <w:r>
        <w:tab/>
      </w:r>
    </w:p>
    <w:p w:rsidR="00D76E18" w:rsidRDefault="00D76E18" w:rsidP="002A6B6A">
      <w:pPr>
        <w:pStyle w:val="Sources"/>
        <w:rPr>
          <w:bCs/>
        </w:rPr>
      </w:pPr>
      <w:r>
        <w:rPr>
          <w:b/>
        </w:rPr>
        <w:t>description</w:t>
      </w:r>
    </w:p>
    <w:p w:rsidR="00D76E18" w:rsidRDefault="002A6B6A" w:rsidP="002A6B6A">
      <w:pPr>
        <w:pStyle w:val="Sources"/>
      </w:pPr>
      <w:r>
        <w:tab/>
      </w:r>
      <w:r w:rsidR="00D76E18">
        <w:t xml:space="preserve">Test 24h/24 de pièces entrant sur le poste, les </w:t>
      </w:r>
      <w:r w:rsidR="00D76E18">
        <w:rPr>
          <w:b/>
          <w:bCs/>
        </w:rPr>
        <w:t>cotes</w:t>
      </w:r>
      <w:r w:rsidR="00D76E18">
        <w:t xml:space="preserve"> de la pièce testée doivent toute être dans les intervalles de </w:t>
      </w:r>
      <w:r w:rsidR="00D76E18">
        <w:rPr>
          <w:b/>
          <w:bCs/>
        </w:rPr>
        <w:t>tolérances</w:t>
      </w:r>
      <w:r w:rsidR="00D76E18">
        <w:t xml:space="preserve"> des </w:t>
      </w:r>
      <w:r w:rsidR="00D76E18">
        <w:rPr>
          <w:b/>
          <w:bCs/>
        </w:rPr>
        <w:t>cotesEtalon</w:t>
      </w:r>
      <w:r w:rsidR="00D76E18">
        <w:t>, sinon la pièce est évacuée. Toute les 100 pièces défectueuses, on informe le superviseur.</w:t>
      </w:r>
    </w:p>
    <w:p w:rsidR="00D76E18" w:rsidRDefault="00D76E18" w:rsidP="002A6B6A">
      <w:pPr>
        <w:pStyle w:val="Sources"/>
      </w:pPr>
      <w:r>
        <w:t>Si la machine de test ne réponds pas (panne), le test est arrêté.</w:t>
      </w:r>
    </w:p>
    <w:p w:rsidR="00D76E18" w:rsidRDefault="00D76E18" w:rsidP="002A6B6A">
      <w:pPr>
        <w:pStyle w:val="Sources"/>
      </w:pPr>
      <w:r>
        <w:t>Le nombre de cotes à tester reste à définir</w:t>
      </w:r>
    </w:p>
    <w:p w:rsidR="00D76E18" w:rsidRDefault="00D76E18" w:rsidP="002A6B6A">
      <w:pPr>
        <w:pStyle w:val="Sources"/>
        <w:rPr>
          <w:b/>
        </w:rPr>
      </w:pPr>
      <w:r>
        <w:rPr>
          <w:b/>
        </w:rPr>
        <w:t>preCondition</w:t>
      </w:r>
    </w:p>
    <w:p w:rsidR="00D76E18" w:rsidRDefault="002A6B6A" w:rsidP="002A6B6A">
      <w:pPr>
        <w:pStyle w:val="Sources"/>
        <w:rPr>
          <w:bCs/>
        </w:rPr>
      </w:pPr>
      <w:r>
        <w:rPr>
          <w:bCs/>
        </w:rPr>
        <w:tab/>
      </w:r>
      <w:r w:rsidR="00D76E18">
        <w:rPr>
          <w:bCs/>
        </w:rPr>
        <w:t xml:space="preserve">Il n’y </w:t>
      </w:r>
      <w:r w:rsidR="00D76E18">
        <w:rPr>
          <w:bCs/>
        </w:rPr>
        <w:tab/>
        <w:t>a pas de pièce sur le poste de test,</w:t>
      </w:r>
    </w:p>
    <w:p w:rsidR="00D76E18" w:rsidRDefault="002A6B6A" w:rsidP="002A6B6A">
      <w:pPr>
        <w:pStyle w:val="Sources"/>
        <w:rPr>
          <w:bCs/>
        </w:rPr>
      </w:pPr>
      <w:r>
        <w:rPr>
          <w:b/>
        </w:rPr>
        <w:tab/>
      </w:r>
      <w:r w:rsidR="00D76E18">
        <w:rPr>
          <w:b/>
        </w:rPr>
        <w:t>cotesEtalon</w:t>
      </w:r>
      <w:r w:rsidR="00D76E18">
        <w:rPr>
          <w:bCs/>
        </w:rPr>
        <w:t> sont des entiers positifs,</w:t>
      </w:r>
    </w:p>
    <w:p w:rsidR="00D76E18" w:rsidRDefault="002A6B6A" w:rsidP="002A6B6A">
      <w:pPr>
        <w:pStyle w:val="Sources"/>
        <w:rPr>
          <w:bCs/>
        </w:rPr>
      </w:pPr>
      <w:r>
        <w:rPr>
          <w:b/>
        </w:rPr>
        <w:tab/>
      </w:r>
      <w:r w:rsidR="00D76E18">
        <w:rPr>
          <w:b/>
        </w:rPr>
        <w:t>tolerances</w:t>
      </w:r>
      <w:r w:rsidR="00D76E18">
        <w:rPr>
          <w:bCs/>
        </w:rPr>
        <w:t> sont des entiers strictement positifs.</w:t>
      </w:r>
    </w:p>
    <w:p w:rsidR="00D76E18" w:rsidRPr="002A6B6A" w:rsidRDefault="00D76E18" w:rsidP="002A6B6A">
      <w:pPr>
        <w:pStyle w:val="Sources"/>
      </w:pPr>
      <w:r w:rsidRPr="002A6B6A">
        <w:t>const</w:t>
      </w:r>
    </w:p>
    <w:p w:rsidR="00D76E18" w:rsidRPr="002A6B6A" w:rsidRDefault="00D76E18" w:rsidP="002A6B6A">
      <w:pPr>
        <w:pStyle w:val="Sources"/>
      </w:pPr>
      <w:r w:rsidRPr="002A6B6A">
        <w:tab/>
        <w:t>NB_MAX = 100</w:t>
      </w:r>
      <w:r w:rsidRPr="002A6B6A">
        <w:tab/>
      </w:r>
      <w:r w:rsidRPr="002A6B6A">
        <w:tab/>
        <w:t>' on avertit le superviseur</w:t>
      </w:r>
    </w:p>
    <w:p w:rsidR="00D76E18" w:rsidRPr="002A6B6A" w:rsidRDefault="00D76E18" w:rsidP="002A6B6A">
      <w:pPr>
        <w:pStyle w:val="Sources"/>
      </w:pPr>
      <w:r w:rsidRPr="002A6B6A">
        <w:t>var</w:t>
      </w:r>
    </w:p>
    <w:p w:rsidR="00D76E18" w:rsidRPr="002A6B6A" w:rsidRDefault="00D76E18" w:rsidP="002A6B6A">
      <w:pPr>
        <w:pStyle w:val="Sources"/>
      </w:pPr>
      <w:r w:rsidRPr="002A6B6A">
        <w:tab/>
        <w:t>nbPiècesMauvaises : entier</w:t>
      </w:r>
      <w:r w:rsidRPr="002A6B6A">
        <w:tab/>
        <w:t>' compte le nombre de pièces mauvaises</w:t>
      </w:r>
    </w:p>
    <w:p w:rsidR="00D76E18" w:rsidRPr="002A6B6A" w:rsidRDefault="00D76E18" w:rsidP="002A6B6A">
      <w:pPr>
        <w:pStyle w:val="Sources"/>
      </w:pPr>
      <w:r w:rsidRPr="002A6B6A">
        <w:tab/>
        <w:t>cotes</w:t>
      </w:r>
      <w:r w:rsidRPr="002A6B6A">
        <w:tab/>
        <w:t>: tableau d’entiers</w:t>
      </w:r>
      <w:r w:rsidRPr="002A6B6A">
        <w:tab/>
        <w:t>' côtes de la pièce courante</w:t>
      </w:r>
    </w:p>
    <w:p w:rsidR="00D76E18" w:rsidRPr="002A6B6A" w:rsidRDefault="00D76E18" w:rsidP="002A6B6A">
      <w:pPr>
        <w:pStyle w:val="Sources"/>
      </w:pPr>
      <w:r w:rsidRPr="002A6B6A">
        <w:t>exception</w:t>
      </w:r>
    </w:p>
    <w:p w:rsidR="00D76E18" w:rsidRPr="002A6B6A" w:rsidRDefault="00D76E18" w:rsidP="002A6B6A">
      <w:pPr>
        <w:pStyle w:val="Sources"/>
      </w:pPr>
      <w:r w:rsidRPr="002A6B6A">
        <w:tab/>
      </w:r>
      <w:r w:rsidR="002A6B6A">
        <w:t>si</w:t>
      </w:r>
      <w:r w:rsidRPr="002A6B6A">
        <w:t xml:space="preserve"> pb de communication avec machine de test</w:t>
      </w:r>
    </w:p>
    <w:p w:rsidR="00D76E18" w:rsidRPr="002A6B6A" w:rsidRDefault="00D76E18" w:rsidP="002A6B6A">
      <w:pPr>
        <w:pStyle w:val="Sources"/>
      </w:pPr>
      <w:r w:rsidRPr="002A6B6A">
        <w:tab/>
      </w:r>
      <w:r w:rsidRPr="002A6B6A">
        <w:tab/>
        <w:t>signaler la panne au superviseur</w:t>
      </w:r>
    </w:p>
    <w:p w:rsidR="00D76E18" w:rsidRPr="002A6B6A" w:rsidRDefault="00D76E18" w:rsidP="002A6B6A">
      <w:pPr>
        <w:pStyle w:val="Sources"/>
      </w:pPr>
      <w:r w:rsidRPr="002A6B6A">
        <w:tab/>
      </w:r>
      <w:r w:rsidRPr="002A6B6A">
        <w:tab/>
        <w:t>si réponse du superviseur &lt;&gt; STOP</w:t>
      </w:r>
    </w:p>
    <w:p w:rsidR="00D76E18" w:rsidRPr="002A6B6A" w:rsidRDefault="00D76E18" w:rsidP="002A6B6A">
      <w:pPr>
        <w:pStyle w:val="Sources"/>
      </w:pPr>
      <w:r w:rsidRPr="002A6B6A">
        <w:tab/>
      </w:r>
      <w:r w:rsidRPr="002A6B6A">
        <w:tab/>
      </w:r>
      <w:r w:rsidRPr="002A6B6A">
        <w:tab/>
        <w:t>reprendre</w:t>
      </w:r>
      <w:r w:rsidRPr="002A6B6A">
        <w:tab/>
      </w:r>
      <w:r w:rsidRPr="002A6B6A">
        <w:tab/>
      </w:r>
      <w:r w:rsidRPr="002A6B6A">
        <w:tab/>
        <w:t>' on recommence le même traitement</w:t>
      </w:r>
    </w:p>
    <w:p w:rsidR="00D76E18" w:rsidRPr="002A6B6A" w:rsidRDefault="00D76E18" w:rsidP="002A6B6A">
      <w:pPr>
        <w:pStyle w:val="Sources"/>
      </w:pPr>
      <w:r w:rsidRPr="002A6B6A">
        <w:tab/>
      </w:r>
      <w:r w:rsidR="002A6B6A">
        <w:tab/>
      </w:r>
      <w:r w:rsidRPr="002A6B6A">
        <w:t>finSi</w:t>
      </w:r>
    </w:p>
    <w:p w:rsidR="00D76E18" w:rsidRPr="002A6B6A" w:rsidRDefault="00D76E18" w:rsidP="002A6B6A">
      <w:pPr>
        <w:pStyle w:val="Sources"/>
      </w:pPr>
      <w:r w:rsidRPr="002A6B6A">
        <w:tab/>
        <w:t>fin</w:t>
      </w:r>
      <w:r w:rsidR="002A6B6A">
        <w:t>Si</w:t>
      </w:r>
    </w:p>
    <w:p w:rsidR="00D76E18" w:rsidRPr="002A6B6A" w:rsidRDefault="00D76E18" w:rsidP="002A6B6A">
      <w:pPr>
        <w:pStyle w:val="Sources"/>
      </w:pPr>
      <w:r w:rsidRPr="002A6B6A">
        <w:tab/>
      </w:r>
      <w:r w:rsidR="002A6B6A">
        <w:t>si</w:t>
      </w:r>
      <w:r w:rsidRPr="002A6B6A">
        <w:t xml:space="preserve"> pb de communication avec superviseur</w:t>
      </w:r>
    </w:p>
    <w:p w:rsidR="00D76E18" w:rsidRPr="002A6B6A" w:rsidRDefault="00D76E18" w:rsidP="002A6B6A">
      <w:pPr>
        <w:pStyle w:val="Sources"/>
      </w:pPr>
      <w:r w:rsidRPr="002A6B6A">
        <w:tab/>
      </w:r>
      <w:r w:rsidRPr="002A6B6A">
        <w:tab/>
        <w:t>le signaler</w:t>
      </w:r>
    </w:p>
    <w:p w:rsidR="00D76E18" w:rsidRPr="002A6B6A" w:rsidRDefault="00D76E18" w:rsidP="002A6B6A">
      <w:pPr>
        <w:pStyle w:val="Sources"/>
      </w:pPr>
      <w:r w:rsidRPr="002A6B6A">
        <w:tab/>
        <w:t>fin</w:t>
      </w:r>
      <w:r w:rsidR="002A6B6A">
        <w:t>Si</w:t>
      </w:r>
    </w:p>
    <w:p w:rsidR="00D76E18" w:rsidRPr="002A6B6A" w:rsidRDefault="00D76E18" w:rsidP="002A6B6A">
      <w:pPr>
        <w:pStyle w:val="Sources"/>
      </w:pPr>
      <w:r w:rsidRPr="002A6B6A">
        <w:t>début</w:t>
      </w:r>
    </w:p>
    <w:p w:rsidR="00D76E18" w:rsidRPr="002A6B6A" w:rsidRDefault="00D76E18" w:rsidP="002A6B6A">
      <w:pPr>
        <w:pStyle w:val="Sources"/>
      </w:pPr>
      <w:r w:rsidRPr="002A6B6A">
        <w:tab/>
        <w:t>initialisation de la machine de test</w:t>
      </w:r>
      <w:r w:rsidRPr="002A6B6A">
        <w:tab/>
      </w:r>
      <w:r w:rsidRPr="002A6B6A">
        <w:tab/>
      </w:r>
      <w:r w:rsidRPr="002A6B6A">
        <w:tab/>
        <w:t>' peut générer une erreur</w:t>
      </w:r>
    </w:p>
    <w:p w:rsidR="00D76E18" w:rsidRPr="002A6B6A" w:rsidRDefault="00D76E18" w:rsidP="002A6B6A">
      <w:pPr>
        <w:pStyle w:val="Sources"/>
      </w:pPr>
      <w:r w:rsidRPr="002A6B6A">
        <w:tab/>
        <w:t>nbPiècesMauvaises  = 0</w:t>
      </w:r>
    </w:p>
    <w:p w:rsidR="00D76E18" w:rsidRPr="002A6B6A" w:rsidRDefault="00D76E18" w:rsidP="002A6B6A">
      <w:pPr>
        <w:pStyle w:val="Sources"/>
      </w:pPr>
      <w:r w:rsidRPr="002A6B6A">
        <w:lastRenderedPageBreak/>
        <w:tab/>
        <w:t>boucle</w:t>
      </w:r>
    </w:p>
    <w:p w:rsidR="00D76E18" w:rsidRPr="002A6B6A" w:rsidRDefault="00D76E18" w:rsidP="002A6B6A">
      <w:pPr>
        <w:pStyle w:val="Sources"/>
      </w:pPr>
      <w:r w:rsidRPr="002A6B6A">
        <w:tab/>
      </w:r>
      <w:r w:rsidRPr="002A6B6A">
        <w:tab/>
        <w:t>attendre la présence d'une pièce</w:t>
      </w:r>
    </w:p>
    <w:p w:rsidR="00D76E18" w:rsidRPr="002A6B6A" w:rsidRDefault="00D76E18" w:rsidP="002A6B6A">
      <w:pPr>
        <w:pStyle w:val="Sources"/>
      </w:pPr>
      <w:r w:rsidRPr="002A6B6A">
        <w:tab/>
      </w:r>
      <w:r w:rsidRPr="002A6B6A">
        <w:tab/>
        <w:t>demander les cotes à la machine de test ' peut générer une erreur</w:t>
      </w:r>
    </w:p>
    <w:p w:rsidR="00D76E18" w:rsidRPr="002A6B6A" w:rsidRDefault="00D76E18" w:rsidP="002A6B6A">
      <w:pPr>
        <w:pStyle w:val="Sources"/>
      </w:pPr>
      <w:r w:rsidRPr="002A6B6A">
        <w:tab/>
      </w:r>
      <w:r w:rsidRPr="002A6B6A">
        <w:tab/>
        <w:t>si cotes hors tolérance des cotesEtalon</w:t>
      </w:r>
    </w:p>
    <w:p w:rsidR="00D76E18" w:rsidRPr="002A6B6A" w:rsidRDefault="00D76E18" w:rsidP="002A6B6A">
      <w:pPr>
        <w:pStyle w:val="Sources"/>
      </w:pPr>
      <w:r w:rsidRPr="002A6B6A">
        <w:tab/>
      </w:r>
      <w:r w:rsidRPr="002A6B6A">
        <w:tab/>
      </w:r>
      <w:r w:rsidRPr="002A6B6A">
        <w:tab/>
        <w:t>sortir la pièce</w:t>
      </w:r>
    </w:p>
    <w:p w:rsidR="00D76E18" w:rsidRPr="002A6B6A" w:rsidRDefault="00D76E18" w:rsidP="002A6B6A">
      <w:pPr>
        <w:pStyle w:val="Sources"/>
      </w:pPr>
      <w:r>
        <w:tab/>
      </w:r>
      <w:r>
        <w:tab/>
      </w:r>
      <w:r>
        <w:tab/>
      </w:r>
      <w:r w:rsidRPr="002A6B6A">
        <w:t>incrémenter nbPiècesMauvaises</w:t>
      </w:r>
    </w:p>
    <w:p w:rsidR="00D76E18" w:rsidRPr="002A6B6A" w:rsidRDefault="00D76E18" w:rsidP="002A6B6A">
      <w:pPr>
        <w:pStyle w:val="Sources"/>
      </w:pPr>
      <w:r w:rsidRPr="002A6B6A">
        <w:tab/>
      </w:r>
      <w:r w:rsidRPr="002A6B6A">
        <w:tab/>
        <w:t>si nbPiècesMauvaises  = NB_MAX</w:t>
      </w:r>
    </w:p>
    <w:p w:rsidR="00D76E18" w:rsidRPr="002A6B6A" w:rsidRDefault="00D76E18" w:rsidP="002A6B6A">
      <w:pPr>
        <w:pStyle w:val="Sources"/>
      </w:pPr>
      <w:r w:rsidRPr="002A6B6A">
        <w:tab/>
      </w:r>
      <w:r w:rsidRPr="002A6B6A">
        <w:tab/>
      </w:r>
      <w:r w:rsidRPr="002A6B6A">
        <w:tab/>
        <w:t>informer le superviseur</w:t>
      </w:r>
    </w:p>
    <w:p w:rsidR="00D76E18" w:rsidRPr="002A6B6A" w:rsidRDefault="00D76E18" w:rsidP="002A6B6A">
      <w:pPr>
        <w:pStyle w:val="Sources"/>
      </w:pPr>
      <w:r w:rsidRPr="002A6B6A">
        <w:tab/>
      </w:r>
      <w:r w:rsidRPr="002A6B6A">
        <w:tab/>
      </w:r>
      <w:r w:rsidRPr="002A6B6A">
        <w:tab/>
        <w:t>nbPiècesMauvaises = 0</w:t>
      </w:r>
    </w:p>
    <w:p w:rsidR="00D76E18" w:rsidRPr="002A6B6A" w:rsidRDefault="00D76E18" w:rsidP="002A6B6A">
      <w:pPr>
        <w:pStyle w:val="Sources"/>
      </w:pPr>
      <w:r w:rsidRPr="002A6B6A">
        <w:tab/>
      </w:r>
      <w:r w:rsidRPr="002A6B6A">
        <w:tab/>
        <w:t>finSi</w:t>
      </w:r>
    </w:p>
    <w:p w:rsidR="00D76E18" w:rsidRPr="002A6B6A" w:rsidRDefault="00D76E18" w:rsidP="002A6B6A">
      <w:pPr>
        <w:pStyle w:val="Sources"/>
      </w:pPr>
      <w:r w:rsidRPr="002A6B6A">
        <w:tab/>
      </w:r>
      <w:r w:rsidRPr="002A6B6A">
        <w:tab/>
        <w:t>finSi</w:t>
      </w:r>
    </w:p>
    <w:p w:rsidR="00D76E18" w:rsidRDefault="00D76E18" w:rsidP="002A6B6A">
      <w:pPr>
        <w:pStyle w:val="Sources"/>
        <w:rPr>
          <w:rFonts w:cs="Courier New"/>
          <w:bCs/>
        </w:rPr>
      </w:pPr>
      <w:r w:rsidRPr="002A6B6A">
        <w:tab/>
        <w:t>finBoucle</w:t>
      </w:r>
      <w:r w:rsidRPr="002A6B6A">
        <w:tab/>
      </w:r>
      <w:r w:rsidRPr="002A6B6A">
        <w:tab/>
      </w:r>
      <w:r>
        <w:rPr>
          <w:rFonts w:cs="Courier New"/>
        </w:rPr>
        <w:tab/>
      </w:r>
      <w:r>
        <w:rPr>
          <w:rFonts w:cs="Courier New"/>
        </w:rPr>
        <w:tab/>
      </w:r>
      <w:r>
        <w:rPr>
          <w:rFonts w:cs="Courier New"/>
        </w:rPr>
        <w:tab/>
      </w:r>
      <w:r>
        <w:rPr>
          <w:rFonts w:cs="Courier New"/>
        </w:rPr>
        <w:tab/>
        <w:t>' fin du bloc faire</w:t>
      </w:r>
    </w:p>
    <w:p w:rsidR="00D76E18" w:rsidRDefault="00D76E18" w:rsidP="002A6B6A">
      <w:pPr>
        <w:pStyle w:val="Sources"/>
        <w:rPr>
          <w:rFonts w:ascii="Courier New" w:hAnsi="Courier New" w:cs="Courier New"/>
          <w:b/>
          <w:sz w:val="20"/>
        </w:rPr>
      </w:pPr>
      <w:r>
        <w:rPr>
          <w:rFonts w:ascii="Courier New" w:hAnsi="Courier New" w:cs="Courier New"/>
          <w:b/>
          <w:sz w:val="20"/>
        </w:rPr>
        <w:t>fin</w:t>
      </w:r>
    </w:p>
    <w:p w:rsidR="00E32C40" w:rsidRDefault="00E32C40" w:rsidP="00E32C40"/>
    <w:p w:rsidR="00D76E18" w:rsidRDefault="00D76E18" w:rsidP="007D101A">
      <w:pPr>
        <w:pStyle w:val="Titre2"/>
      </w:pPr>
      <w:bookmarkStart w:id="2" w:name="_Toc282002408"/>
      <w:r>
        <w:t>Description d'un module</w:t>
      </w:r>
      <w:bookmarkEnd w:id="2"/>
    </w:p>
    <w:p w:rsidR="007D101A" w:rsidRPr="007D101A" w:rsidRDefault="007D101A" w:rsidP="007D101A"/>
    <w:p w:rsidR="00D76E18" w:rsidRPr="002A6B6A" w:rsidRDefault="00D76E18" w:rsidP="002A6B6A">
      <w:pPr>
        <w:pStyle w:val="Sources"/>
      </w:pPr>
      <w:r w:rsidRPr="002A6B6A">
        <w:t>nom(déclaration des paramètres)</w:t>
      </w:r>
      <w:r w:rsidRPr="002A6B6A">
        <w:tab/>
      </w:r>
    </w:p>
    <w:p w:rsidR="00D76E18" w:rsidRPr="002A6B6A" w:rsidRDefault="00D76E18" w:rsidP="002A6B6A">
      <w:pPr>
        <w:pStyle w:val="Sources"/>
      </w:pPr>
      <w:r w:rsidRPr="002A6B6A">
        <w:t>description</w:t>
      </w:r>
    </w:p>
    <w:p w:rsidR="00D76E18" w:rsidRPr="002A6B6A" w:rsidRDefault="00D76E18" w:rsidP="002A6B6A">
      <w:pPr>
        <w:pStyle w:val="Sources"/>
      </w:pPr>
      <w:r w:rsidRPr="002A6B6A">
        <w:tab/>
        <w:t>commentaire sur ce module</w:t>
      </w:r>
    </w:p>
    <w:p w:rsidR="00D76E18" w:rsidRPr="002A6B6A" w:rsidRDefault="00D76E18" w:rsidP="002A6B6A">
      <w:pPr>
        <w:pStyle w:val="Sources"/>
      </w:pPr>
      <w:r w:rsidRPr="002A6B6A">
        <w:t>preCondition</w:t>
      </w:r>
    </w:p>
    <w:p w:rsidR="00D76E18" w:rsidRPr="002A6B6A" w:rsidRDefault="002A6B6A" w:rsidP="002A6B6A">
      <w:pPr>
        <w:pStyle w:val="Sources"/>
      </w:pPr>
      <w:r>
        <w:tab/>
      </w:r>
      <w:r w:rsidR="00D76E18" w:rsidRPr="002A6B6A">
        <w:t>condition nécessaire à l'exécution de cet algorithme</w:t>
      </w:r>
    </w:p>
    <w:p w:rsidR="00D76E18" w:rsidRPr="002A6B6A" w:rsidRDefault="00D76E18" w:rsidP="002A6B6A">
      <w:pPr>
        <w:pStyle w:val="Sources"/>
      </w:pPr>
      <w:r w:rsidRPr="002A6B6A">
        <w:t>type</w:t>
      </w:r>
    </w:p>
    <w:p w:rsidR="00D76E18" w:rsidRPr="002A6B6A" w:rsidRDefault="00D76E18" w:rsidP="002A6B6A">
      <w:pPr>
        <w:pStyle w:val="Sources"/>
      </w:pPr>
      <w:r w:rsidRPr="002A6B6A">
        <w:tab/>
        <w:t>D</w:t>
      </w:r>
      <w:r w:rsidR="002A6B6A">
        <w:t>e</w:t>
      </w:r>
      <w:r w:rsidRPr="002A6B6A">
        <w:t>claration des nouveaux types</w:t>
      </w:r>
    </w:p>
    <w:p w:rsidR="00D76E18" w:rsidRPr="002A6B6A" w:rsidRDefault="00D76E18" w:rsidP="002A6B6A">
      <w:pPr>
        <w:pStyle w:val="Sources"/>
      </w:pPr>
      <w:r w:rsidRPr="002A6B6A">
        <w:t>const</w:t>
      </w:r>
    </w:p>
    <w:p w:rsidR="00D76E18" w:rsidRPr="002A6B6A" w:rsidRDefault="002A6B6A" w:rsidP="002A6B6A">
      <w:pPr>
        <w:pStyle w:val="Sources"/>
      </w:pPr>
      <w:r>
        <w:tab/>
      </w:r>
      <w:r w:rsidR="00D76E18" w:rsidRPr="002A6B6A">
        <w:t>déclaration des constantes</w:t>
      </w:r>
    </w:p>
    <w:p w:rsidR="00D76E18" w:rsidRPr="002A6B6A" w:rsidRDefault="00D76E18" w:rsidP="002A6B6A">
      <w:pPr>
        <w:pStyle w:val="Sources"/>
      </w:pPr>
      <w:r w:rsidRPr="002A6B6A">
        <w:t>var</w:t>
      </w:r>
    </w:p>
    <w:p w:rsidR="00D76E18" w:rsidRPr="002A6B6A" w:rsidRDefault="002A6B6A" w:rsidP="002A6B6A">
      <w:pPr>
        <w:pStyle w:val="Sources"/>
      </w:pPr>
      <w:r>
        <w:tab/>
      </w:r>
      <w:r w:rsidR="00D76E18" w:rsidRPr="002A6B6A">
        <w:t>déclaration des variables locales</w:t>
      </w:r>
    </w:p>
    <w:p w:rsidR="00D76E18" w:rsidRPr="002A6B6A" w:rsidRDefault="00D76E18" w:rsidP="002A6B6A">
      <w:pPr>
        <w:pStyle w:val="Sources"/>
      </w:pPr>
      <w:r w:rsidRPr="002A6B6A">
        <w:t>exception</w:t>
      </w:r>
    </w:p>
    <w:p w:rsidR="00D76E18" w:rsidRPr="002A6B6A" w:rsidRDefault="00D76E18" w:rsidP="002A6B6A">
      <w:pPr>
        <w:pStyle w:val="Sources"/>
      </w:pPr>
      <w:r w:rsidRPr="002A6B6A">
        <w:tab/>
      </w:r>
      <w:r w:rsidR="002A6B6A">
        <w:t>si</w:t>
      </w:r>
      <w:r w:rsidRPr="002A6B6A">
        <w:t xml:space="preserve"> évènement1</w:t>
      </w:r>
    </w:p>
    <w:p w:rsidR="00D76E18" w:rsidRPr="002A6B6A" w:rsidRDefault="002A6B6A" w:rsidP="002A6B6A">
      <w:pPr>
        <w:pStyle w:val="Sources"/>
      </w:pPr>
      <w:r>
        <w:tab/>
      </w:r>
      <w:r>
        <w:tab/>
      </w:r>
      <w:r w:rsidR="00D76E18" w:rsidRPr="002A6B6A">
        <w:t>action1</w:t>
      </w:r>
    </w:p>
    <w:p w:rsidR="00D76E18" w:rsidRPr="002A6B6A" w:rsidRDefault="00D76E18" w:rsidP="002A6B6A">
      <w:pPr>
        <w:pStyle w:val="Sources"/>
      </w:pPr>
      <w:r w:rsidRPr="002A6B6A">
        <w:tab/>
        <w:t>fin</w:t>
      </w:r>
      <w:r w:rsidR="002A6B6A">
        <w:t>Si</w:t>
      </w:r>
    </w:p>
    <w:p w:rsidR="00D76E18" w:rsidRPr="002A6B6A" w:rsidRDefault="00D76E18" w:rsidP="002A6B6A">
      <w:pPr>
        <w:pStyle w:val="Sources"/>
      </w:pPr>
      <w:r w:rsidRPr="002A6B6A">
        <w:tab/>
      </w:r>
      <w:r w:rsidR="002A6B6A">
        <w:t>si</w:t>
      </w:r>
      <w:r w:rsidRPr="002A6B6A">
        <w:t xml:space="preserve"> événement2</w:t>
      </w:r>
    </w:p>
    <w:p w:rsidR="00D76E18" w:rsidRPr="002A6B6A" w:rsidRDefault="002A6B6A" w:rsidP="002A6B6A">
      <w:pPr>
        <w:pStyle w:val="Sources"/>
      </w:pPr>
      <w:r>
        <w:tab/>
      </w:r>
      <w:r>
        <w:tab/>
      </w:r>
      <w:r w:rsidR="00D76E18" w:rsidRPr="002A6B6A">
        <w:t>action2</w:t>
      </w:r>
    </w:p>
    <w:p w:rsidR="00D76E18" w:rsidRPr="002A6B6A" w:rsidRDefault="00D76E18" w:rsidP="002A6B6A">
      <w:pPr>
        <w:pStyle w:val="Sources"/>
      </w:pPr>
      <w:r w:rsidRPr="002A6B6A">
        <w:tab/>
        <w:t>fin</w:t>
      </w:r>
      <w:r w:rsidR="002A6B6A">
        <w:t>Si</w:t>
      </w:r>
    </w:p>
    <w:p w:rsidR="00D76E18" w:rsidRPr="002A6B6A" w:rsidRDefault="00D76E18" w:rsidP="002A6B6A">
      <w:pPr>
        <w:pStyle w:val="Sources"/>
      </w:pPr>
      <w:r w:rsidRPr="002A6B6A">
        <w:t>début</w:t>
      </w:r>
    </w:p>
    <w:p w:rsidR="00D76E18" w:rsidRPr="002A6B6A" w:rsidRDefault="002A6B6A" w:rsidP="002A6B6A">
      <w:pPr>
        <w:pStyle w:val="Sources"/>
      </w:pPr>
      <w:r>
        <w:tab/>
      </w:r>
      <w:r w:rsidR="00D76E18" w:rsidRPr="002A6B6A">
        <w:t>pseudo code de l'algorithme</w:t>
      </w:r>
    </w:p>
    <w:p w:rsidR="00D76E18" w:rsidRDefault="00D76E18" w:rsidP="007D101A">
      <w:pPr>
        <w:pStyle w:val="Sources"/>
      </w:pPr>
      <w:r w:rsidRPr="002A6B6A">
        <w:t>fin</w:t>
      </w:r>
    </w:p>
    <w:p w:rsidR="00E32C40" w:rsidRDefault="00E32C40">
      <w:pPr>
        <w:tabs>
          <w:tab w:val="clear" w:pos="1134"/>
          <w:tab w:val="clear" w:pos="1701"/>
          <w:tab w:val="clear" w:pos="2268"/>
          <w:tab w:val="clear" w:pos="2835"/>
          <w:tab w:val="clear" w:pos="3402"/>
          <w:tab w:val="clear" w:pos="3969"/>
          <w:tab w:val="clear" w:pos="4536"/>
          <w:tab w:val="clear" w:pos="5103"/>
        </w:tabs>
        <w:spacing w:after="0" w:line="240" w:lineRule="auto"/>
        <w:ind w:left="0" w:firstLine="0"/>
        <w:contextualSpacing w:val="0"/>
      </w:pPr>
      <w:r>
        <w:br w:type="page"/>
      </w:r>
    </w:p>
    <w:p w:rsidR="00D76E18" w:rsidRDefault="00D76E18" w:rsidP="007D101A">
      <w:pPr>
        <w:pStyle w:val="Titre1"/>
      </w:pPr>
      <w:bookmarkStart w:id="3" w:name="_Toc282002409"/>
      <w:r>
        <w:lastRenderedPageBreak/>
        <w:t>Règles de la programmation structurée</w:t>
      </w:r>
      <w:bookmarkEnd w:id="3"/>
    </w:p>
    <w:p w:rsidR="00D76E18" w:rsidRDefault="00D76E18" w:rsidP="00D76E18"/>
    <w:p w:rsidR="00D76E18" w:rsidRDefault="00D76E18" w:rsidP="002A6B6A">
      <w:pPr>
        <w:numPr>
          <w:ilvl w:val="0"/>
          <w:numId w:val="26"/>
        </w:numPr>
        <w:tabs>
          <w:tab w:val="clear" w:pos="1134"/>
          <w:tab w:val="clear" w:pos="1701"/>
          <w:tab w:val="clear" w:pos="2268"/>
          <w:tab w:val="clear" w:pos="2835"/>
          <w:tab w:val="clear" w:pos="3402"/>
          <w:tab w:val="clear" w:pos="3969"/>
          <w:tab w:val="clear" w:pos="4536"/>
          <w:tab w:val="clear" w:pos="5103"/>
        </w:tabs>
        <w:spacing w:after="0" w:line="240" w:lineRule="auto"/>
        <w:contextualSpacing w:val="0"/>
      </w:pPr>
      <w:r>
        <w:t xml:space="preserve">Chaque module (activité) a un seul point d'entrée et un seul point de sortie. </w:t>
      </w:r>
    </w:p>
    <w:p w:rsidR="00D76E18" w:rsidRDefault="00D76E18" w:rsidP="002A6B6A">
      <w:pPr>
        <w:numPr>
          <w:ilvl w:val="0"/>
          <w:numId w:val="26"/>
        </w:numPr>
        <w:tabs>
          <w:tab w:val="clear" w:pos="1134"/>
          <w:tab w:val="clear" w:pos="1701"/>
          <w:tab w:val="clear" w:pos="2268"/>
          <w:tab w:val="clear" w:pos="2835"/>
          <w:tab w:val="clear" w:pos="3402"/>
          <w:tab w:val="clear" w:pos="3969"/>
          <w:tab w:val="clear" w:pos="4536"/>
          <w:tab w:val="clear" w:pos="5103"/>
        </w:tabs>
        <w:spacing w:after="0" w:line="240" w:lineRule="auto"/>
        <w:contextualSpacing w:val="0"/>
      </w:pPr>
      <w:r>
        <w:t>Tout module peut être remplacé par deux modules en séquence.</w:t>
      </w:r>
    </w:p>
    <w:p w:rsidR="00D76E18" w:rsidRDefault="00D76E18" w:rsidP="002A6B6A">
      <w:pPr>
        <w:numPr>
          <w:ilvl w:val="0"/>
          <w:numId w:val="26"/>
        </w:numPr>
        <w:tabs>
          <w:tab w:val="clear" w:pos="1134"/>
          <w:tab w:val="clear" w:pos="1701"/>
          <w:tab w:val="clear" w:pos="2268"/>
          <w:tab w:val="clear" w:pos="2835"/>
          <w:tab w:val="clear" w:pos="3402"/>
          <w:tab w:val="clear" w:pos="3969"/>
          <w:tab w:val="clear" w:pos="4536"/>
          <w:tab w:val="clear" w:pos="5103"/>
        </w:tabs>
        <w:spacing w:after="0" w:line="240" w:lineRule="auto"/>
        <w:contextualSpacing w:val="0"/>
      </w:pPr>
      <w:r>
        <w:t xml:space="preserve">Tout module peut être remplacé par une des </w:t>
      </w:r>
      <w:r>
        <w:rPr>
          <w:b/>
          <w:bCs/>
        </w:rPr>
        <w:t>7 structures de contrôle</w:t>
      </w:r>
      <w:r>
        <w:t xml:space="preserve"> : </w:t>
      </w:r>
    </w:p>
    <w:p w:rsidR="00D76E18" w:rsidRDefault="00D76E18" w:rsidP="002A6B6A">
      <w:pPr>
        <w:numPr>
          <w:ilvl w:val="1"/>
          <w:numId w:val="26"/>
        </w:numPr>
        <w:tabs>
          <w:tab w:val="clear" w:pos="1134"/>
          <w:tab w:val="clear" w:pos="1701"/>
          <w:tab w:val="clear" w:pos="2268"/>
          <w:tab w:val="clear" w:pos="2835"/>
          <w:tab w:val="clear" w:pos="3402"/>
          <w:tab w:val="clear" w:pos="3969"/>
          <w:tab w:val="clear" w:pos="4536"/>
          <w:tab w:val="clear" w:pos="5103"/>
        </w:tabs>
        <w:spacing w:after="0" w:line="240" w:lineRule="auto"/>
        <w:contextualSpacing w:val="0"/>
      </w:pPr>
      <w:r>
        <w:rPr>
          <w:b/>
          <w:bCs/>
        </w:rPr>
        <w:t>séquence</w:t>
      </w:r>
      <w:r>
        <w:t xml:space="preserve">, </w:t>
      </w:r>
    </w:p>
    <w:p w:rsidR="00D76E18" w:rsidRDefault="00D76E18" w:rsidP="002A6B6A">
      <w:pPr>
        <w:numPr>
          <w:ilvl w:val="1"/>
          <w:numId w:val="26"/>
        </w:numPr>
        <w:tabs>
          <w:tab w:val="clear" w:pos="1134"/>
          <w:tab w:val="clear" w:pos="1701"/>
          <w:tab w:val="clear" w:pos="2268"/>
          <w:tab w:val="clear" w:pos="2835"/>
          <w:tab w:val="clear" w:pos="3402"/>
          <w:tab w:val="clear" w:pos="3969"/>
          <w:tab w:val="clear" w:pos="4536"/>
          <w:tab w:val="clear" w:pos="5103"/>
        </w:tabs>
        <w:spacing w:after="0" w:line="240" w:lineRule="auto"/>
        <w:contextualSpacing w:val="0"/>
      </w:pPr>
      <w:r>
        <w:t>itération</w:t>
      </w:r>
      <w:r>
        <w:rPr>
          <w:b/>
          <w:bCs/>
        </w:rPr>
        <w:t xml:space="preserve"> (tantQue, jusqu'à, pour), </w:t>
      </w:r>
    </w:p>
    <w:p w:rsidR="00D76E18" w:rsidRDefault="00D76E18" w:rsidP="002A6B6A">
      <w:pPr>
        <w:numPr>
          <w:ilvl w:val="1"/>
          <w:numId w:val="26"/>
        </w:numPr>
        <w:tabs>
          <w:tab w:val="clear" w:pos="1134"/>
          <w:tab w:val="clear" w:pos="1701"/>
          <w:tab w:val="clear" w:pos="2268"/>
          <w:tab w:val="clear" w:pos="2835"/>
          <w:tab w:val="clear" w:pos="3402"/>
          <w:tab w:val="clear" w:pos="3969"/>
          <w:tab w:val="clear" w:pos="4536"/>
          <w:tab w:val="clear" w:pos="5103"/>
        </w:tabs>
        <w:spacing w:after="0" w:line="240" w:lineRule="auto"/>
        <w:contextualSpacing w:val="0"/>
      </w:pPr>
      <w:r>
        <w:t>alternative</w:t>
      </w:r>
      <w:r>
        <w:rPr>
          <w:b/>
          <w:bCs/>
        </w:rPr>
        <w:t xml:space="preserve"> (si, si/sinon, suivant)</w:t>
      </w:r>
      <w:r>
        <w:t>.</w:t>
      </w:r>
    </w:p>
    <w:p w:rsidR="00D76E18" w:rsidRDefault="00D76E18" w:rsidP="002A6B6A">
      <w:pPr>
        <w:numPr>
          <w:ilvl w:val="0"/>
          <w:numId w:val="26"/>
        </w:numPr>
        <w:tabs>
          <w:tab w:val="clear" w:pos="1134"/>
          <w:tab w:val="clear" w:pos="1701"/>
          <w:tab w:val="clear" w:pos="2268"/>
          <w:tab w:val="clear" w:pos="2835"/>
          <w:tab w:val="clear" w:pos="3402"/>
          <w:tab w:val="clear" w:pos="3969"/>
          <w:tab w:val="clear" w:pos="4536"/>
          <w:tab w:val="clear" w:pos="5103"/>
        </w:tabs>
        <w:spacing w:after="0" w:line="240" w:lineRule="auto"/>
        <w:contextualSpacing w:val="0"/>
      </w:pPr>
      <w:r>
        <w:t>On peut appliquer les</w:t>
      </w:r>
      <w:r w:rsidR="00E32C40">
        <w:t xml:space="preserve"> 2</w:t>
      </w:r>
      <w:r>
        <w:t xml:space="preserve"> règle</w:t>
      </w:r>
      <w:r w:rsidR="00E32C40">
        <w:t>s</w:t>
      </w:r>
      <w:r>
        <w:t xml:space="preserve"> </w:t>
      </w:r>
      <w:r w:rsidR="00E32C40">
        <w:t>précédentes</w:t>
      </w:r>
      <w:r>
        <w:t xml:space="preserve"> aussi souvent que l'on désire et dans n'importe quel ordre.</w:t>
      </w:r>
    </w:p>
    <w:p w:rsidR="00D76E18" w:rsidRDefault="00D76E18" w:rsidP="002A6B6A">
      <w:pPr>
        <w:numPr>
          <w:ilvl w:val="0"/>
          <w:numId w:val="26"/>
        </w:numPr>
        <w:tabs>
          <w:tab w:val="clear" w:pos="1134"/>
          <w:tab w:val="clear" w:pos="1701"/>
          <w:tab w:val="clear" w:pos="2268"/>
          <w:tab w:val="clear" w:pos="2835"/>
          <w:tab w:val="clear" w:pos="3402"/>
          <w:tab w:val="clear" w:pos="3969"/>
          <w:tab w:val="clear" w:pos="4536"/>
          <w:tab w:val="clear" w:pos="5103"/>
        </w:tabs>
        <w:spacing w:after="0" w:line="240" w:lineRule="auto"/>
        <w:contextualSpacing w:val="0"/>
      </w:pPr>
      <w:r>
        <w:t>Commencer par décrire le module le plus global.</w:t>
      </w:r>
    </w:p>
    <w:p w:rsidR="00D76E18" w:rsidRDefault="00D76E18" w:rsidP="002A6B6A">
      <w:pPr>
        <w:numPr>
          <w:ilvl w:val="0"/>
          <w:numId w:val="26"/>
        </w:numPr>
        <w:tabs>
          <w:tab w:val="clear" w:pos="1134"/>
          <w:tab w:val="clear" w:pos="1701"/>
          <w:tab w:val="clear" w:pos="2268"/>
          <w:tab w:val="clear" w:pos="2835"/>
          <w:tab w:val="clear" w:pos="3402"/>
          <w:tab w:val="clear" w:pos="3969"/>
          <w:tab w:val="clear" w:pos="4536"/>
          <w:tab w:val="clear" w:pos="5103"/>
        </w:tabs>
        <w:spacing w:after="0" w:line="240" w:lineRule="auto"/>
        <w:contextualSpacing w:val="0"/>
      </w:pPr>
      <w:r>
        <w:t xml:space="preserve">La longueur d'un module ne dépasse pas 'une page'. Il est facile à lire et à comprendre. </w:t>
      </w:r>
    </w:p>
    <w:p w:rsidR="00D76E18" w:rsidRDefault="00D76E18" w:rsidP="002A6B6A">
      <w:pPr>
        <w:numPr>
          <w:ilvl w:val="0"/>
          <w:numId w:val="26"/>
        </w:numPr>
        <w:tabs>
          <w:tab w:val="clear" w:pos="1134"/>
          <w:tab w:val="clear" w:pos="1701"/>
          <w:tab w:val="clear" w:pos="2268"/>
          <w:tab w:val="clear" w:pos="2835"/>
          <w:tab w:val="clear" w:pos="3402"/>
          <w:tab w:val="clear" w:pos="3969"/>
          <w:tab w:val="clear" w:pos="4536"/>
          <w:tab w:val="clear" w:pos="5103"/>
        </w:tabs>
        <w:spacing w:after="0" w:line="240" w:lineRule="auto"/>
        <w:contextualSpacing w:val="0"/>
      </w:pPr>
      <w:r>
        <w:t>On remplace tout pseudo code confus ou complexe par la description dans un autre module de cette activité.</w:t>
      </w:r>
    </w:p>
    <w:p w:rsidR="00D76E18" w:rsidRDefault="00D76E18" w:rsidP="002A6B6A">
      <w:pPr>
        <w:numPr>
          <w:ilvl w:val="0"/>
          <w:numId w:val="26"/>
        </w:numPr>
        <w:tabs>
          <w:tab w:val="clear" w:pos="1134"/>
          <w:tab w:val="clear" w:pos="1701"/>
          <w:tab w:val="clear" w:pos="2268"/>
          <w:tab w:val="clear" w:pos="2835"/>
          <w:tab w:val="clear" w:pos="3402"/>
          <w:tab w:val="clear" w:pos="3969"/>
          <w:tab w:val="clear" w:pos="4536"/>
          <w:tab w:val="clear" w:pos="5103"/>
        </w:tabs>
        <w:spacing w:after="0" w:line="240" w:lineRule="auto"/>
        <w:contextualSpacing w:val="0"/>
      </w:pPr>
      <w:r>
        <w:t>Les données globales sont limitées et si poss</w:t>
      </w:r>
      <w:r w:rsidR="002A6B6A">
        <w:t xml:space="preserve">ible remplacées par des passages </w:t>
      </w:r>
      <w:r>
        <w:t>de paramètres.</w:t>
      </w:r>
    </w:p>
    <w:p w:rsidR="00D76E18" w:rsidRDefault="00D76E18" w:rsidP="002A6B6A">
      <w:pPr>
        <w:pStyle w:val="Titre2"/>
      </w:pPr>
      <w:bookmarkStart w:id="4" w:name="_Toc282002410"/>
      <w:r>
        <w:t>Structures fondamentales de contrôle</w:t>
      </w:r>
      <w:bookmarkEnd w:id="4"/>
    </w:p>
    <w:p w:rsidR="00D76E18" w:rsidRDefault="00D76E18" w:rsidP="002A6B6A">
      <w:pPr>
        <w:pStyle w:val="Titre3"/>
      </w:pPr>
      <w:bookmarkStart w:id="5" w:name="_Toc282002411"/>
      <w:r>
        <w:t>La séquence</w:t>
      </w:r>
      <w:bookmarkEnd w:id="5"/>
      <w:r>
        <w:t xml:space="preserve">  </w:t>
      </w:r>
    </w:p>
    <w:p w:rsidR="007D101A" w:rsidRPr="007D101A" w:rsidRDefault="007D101A" w:rsidP="007D101A"/>
    <w:p w:rsidR="00D76E18" w:rsidRDefault="00D76E18" w:rsidP="002A6B6A">
      <w:pPr>
        <w:pStyle w:val="Sources"/>
      </w:pPr>
      <w:r>
        <w:tab/>
      </w:r>
      <w:r>
        <w:tab/>
        <w:t>effacer l'écran</w:t>
      </w:r>
    </w:p>
    <w:p w:rsidR="00D76E18" w:rsidRDefault="00D76E18" w:rsidP="002A6B6A">
      <w:pPr>
        <w:pStyle w:val="Sources"/>
      </w:pPr>
      <w:r>
        <w:tab/>
      </w:r>
      <w:r>
        <w:tab/>
        <w:t>afficher le menu</w:t>
      </w:r>
    </w:p>
    <w:p w:rsidR="00D76E18" w:rsidRPr="007D101A" w:rsidRDefault="00D76E18" w:rsidP="007D101A">
      <w:pPr>
        <w:pStyle w:val="Sources"/>
        <w:rPr>
          <w:sz w:val="20"/>
        </w:rPr>
      </w:pPr>
      <w:r>
        <w:rPr>
          <w:sz w:val="20"/>
        </w:rPr>
        <w:tab/>
      </w:r>
      <w:r>
        <w:rPr>
          <w:sz w:val="20"/>
        </w:rPr>
        <w:tab/>
        <w:t>demander le choix</w:t>
      </w:r>
    </w:p>
    <w:p w:rsidR="00D76E18" w:rsidRDefault="00D76E18" w:rsidP="002A6B6A">
      <w:pPr>
        <w:pStyle w:val="Titre3"/>
      </w:pPr>
      <w:bookmarkStart w:id="6" w:name="_Toc282002412"/>
      <w:r>
        <w:t>L'alternative</w:t>
      </w:r>
      <w:bookmarkEnd w:id="6"/>
    </w:p>
    <w:p w:rsidR="007D101A" w:rsidRPr="007D101A" w:rsidRDefault="007D101A" w:rsidP="007D101A"/>
    <w:p w:rsidR="00D76E18" w:rsidRPr="007D101A" w:rsidRDefault="00D76E18" w:rsidP="007D101A">
      <w:pPr>
        <w:pStyle w:val="Sources"/>
      </w:pPr>
      <w:r w:rsidRPr="007D101A">
        <w:t>var</w:t>
      </w:r>
      <w:r w:rsidRPr="007D101A">
        <w:tab/>
      </w:r>
    </w:p>
    <w:p w:rsidR="00D76E18" w:rsidRPr="007D101A" w:rsidRDefault="00D76E18" w:rsidP="007D101A">
      <w:pPr>
        <w:pStyle w:val="Sources"/>
      </w:pPr>
      <w:r w:rsidRPr="007D101A">
        <w:tab/>
        <w:t>choix : caractère</w:t>
      </w:r>
    </w:p>
    <w:p w:rsidR="00D76E18" w:rsidRPr="007D101A" w:rsidRDefault="00D76E18" w:rsidP="007D101A">
      <w:pPr>
        <w:pStyle w:val="Sources"/>
      </w:pPr>
      <w:r w:rsidRPr="007D101A">
        <w:tab/>
        <w:t>sortir : booléen</w:t>
      </w:r>
    </w:p>
    <w:p w:rsidR="00D76E18" w:rsidRPr="007D101A" w:rsidRDefault="00D76E18" w:rsidP="007D101A">
      <w:pPr>
        <w:pStyle w:val="Sources"/>
      </w:pPr>
      <w:r w:rsidRPr="007D101A">
        <w:t>………</w:t>
      </w:r>
    </w:p>
    <w:p w:rsidR="00D76E18" w:rsidRPr="007D101A" w:rsidRDefault="00D76E18" w:rsidP="007D101A">
      <w:pPr>
        <w:pStyle w:val="Sources"/>
      </w:pPr>
      <w:r w:rsidRPr="007D101A">
        <w:t>début</w:t>
      </w:r>
    </w:p>
    <w:p w:rsidR="00D76E18" w:rsidRPr="007D101A" w:rsidRDefault="00D76E18" w:rsidP="007D101A">
      <w:pPr>
        <w:pStyle w:val="Sources"/>
      </w:pPr>
      <w:r w:rsidRPr="007D101A">
        <w:tab/>
        <w:t>………</w:t>
      </w:r>
    </w:p>
    <w:p w:rsidR="00D76E18" w:rsidRPr="007D101A" w:rsidRDefault="00D76E18" w:rsidP="007D101A">
      <w:pPr>
        <w:pStyle w:val="Sources"/>
      </w:pPr>
      <w:r w:rsidRPr="007D101A">
        <w:tab/>
        <w:t>demander le choix</w:t>
      </w:r>
    </w:p>
    <w:p w:rsidR="00D76E18" w:rsidRPr="007D101A" w:rsidRDefault="00D76E18" w:rsidP="007D101A">
      <w:pPr>
        <w:pStyle w:val="Sources"/>
      </w:pPr>
      <w:r w:rsidRPr="007D101A">
        <w:tab/>
        <w:t>si choix = 'q'</w:t>
      </w:r>
      <w:r w:rsidRPr="007D101A">
        <w:tab/>
      </w:r>
    </w:p>
    <w:p w:rsidR="00D76E18" w:rsidRPr="007D101A" w:rsidRDefault="00D76E18" w:rsidP="007D101A">
      <w:pPr>
        <w:pStyle w:val="Sources"/>
      </w:pPr>
      <w:r w:rsidRPr="007D101A">
        <w:tab/>
      </w:r>
      <w:r w:rsidRPr="007D101A">
        <w:tab/>
        <w:t>fermer le fichier</w:t>
      </w:r>
    </w:p>
    <w:p w:rsidR="00D76E18" w:rsidRPr="007D101A" w:rsidRDefault="00D76E18" w:rsidP="007D101A">
      <w:pPr>
        <w:pStyle w:val="Sources"/>
      </w:pPr>
      <w:r w:rsidRPr="007D101A">
        <w:tab/>
      </w:r>
      <w:r w:rsidRPr="007D101A">
        <w:tab/>
        <w:t>sortir = VRAI</w:t>
      </w:r>
    </w:p>
    <w:p w:rsidR="00D76E18" w:rsidRPr="007D101A" w:rsidRDefault="00D76E18" w:rsidP="007D101A">
      <w:pPr>
        <w:pStyle w:val="Sources"/>
      </w:pPr>
      <w:r w:rsidRPr="007D101A">
        <w:tab/>
        <w:t>sinon</w:t>
      </w:r>
    </w:p>
    <w:p w:rsidR="00D76E18" w:rsidRPr="007D101A" w:rsidRDefault="00D76E18" w:rsidP="007D101A">
      <w:pPr>
        <w:pStyle w:val="Sources"/>
      </w:pPr>
      <w:r w:rsidRPr="007D101A">
        <w:tab/>
      </w:r>
      <w:r w:rsidRPr="007D101A">
        <w:tab/>
        <w:t>traitement</w:t>
      </w:r>
    </w:p>
    <w:p w:rsidR="00D76E18" w:rsidRPr="007D101A" w:rsidRDefault="00D76E18" w:rsidP="007D101A">
      <w:pPr>
        <w:pStyle w:val="Sources"/>
      </w:pPr>
      <w:r w:rsidRPr="007D101A">
        <w:tab/>
        <w:t>finSi</w:t>
      </w:r>
    </w:p>
    <w:p w:rsidR="00D76E18" w:rsidRPr="007D101A" w:rsidRDefault="007D101A" w:rsidP="007D101A">
      <w:pPr>
        <w:pStyle w:val="Sources"/>
      </w:pPr>
      <w:r w:rsidRPr="007D101A">
        <w:tab/>
      </w:r>
      <w:r w:rsidR="00D76E18" w:rsidRPr="007D101A">
        <w:t>……</w:t>
      </w:r>
    </w:p>
    <w:p w:rsidR="00D76E18" w:rsidRPr="007D101A" w:rsidRDefault="00D76E18" w:rsidP="007D101A">
      <w:pPr>
        <w:pStyle w:val="Sources"/>
      </w:pPr>
      <w:r w:rsidRPr="007D101A">
        <w:t>fin</w:t>
      </w:r>
    </w:p>
    <w:p w:rsidR="00D76E18" w:rsidRDefault="00D76E18" w:rsidP="002A6B6A">
      <w:pPr>
        <w:pStyle w:val="Titre3"/>
      </w:pPr>
      <w:bookmarkStart w:id="7" w:name="_Toc282002413"/>
      <w:r>
        <w:lastRenderedPageBreak/>
        <w:t>Le choix multiple</w:t>
      </w:r>
      <w:bookmarkEnd w:id="7"/>
    </w:p>
    <w:p w:rsidR="007D101A" w:rsidRPr="007D101A" w:rsidRDefault="007D101A" w:rsidP="007D101A"/>
    <w:p w:rsidR="00D76E18" w:rsidRPr="007D101A" w:rsidRDefault="00D76E18" w:rsidP="007D101A">
      <w:pPr>
        <w:pStyle w:val="Sources"/>
      </w:pPr>
      <w:r w:rsidRPr="007D101A">
        <w:t>var</w:t>
      </w:r>
    </w:p>
    <w:p w:rsidR="00D76E18" w:rsidRPr="007D101A" w:rsidRDefault="00D76E18" w:rsidP="007D101A">
      <w:pPr>
        <w:pStyle w:val="Sources"/>
      </w:pPr>
      <w:r w:rsidRPr="007D101A">
        <w:tab/>
        <w:t>choix : entier</w:t>
      </w:r>
    </w:p>
    <w:p w:rsidR="00D76E18" w:rsidRPr="007D101A" w:rsidRDefault="00D76E18" w:rsidP="007D101A">
      <w:pPr>
        <w:pStyle w:val="Sources"/>
      </w:pPr>
      <w:r w:rsidRPr="007D101A">
        <w:tab/>
        <w:t>fin : booléen</w:t>
      </w:r>
    </w:p>
    <w:p w:rsidR="00D76E18" w:rsidRPr="007D101A" w:rsidRDefault="00D76E18" w:rsidP="007D101A">
      <w:pPr>
        <w:pStyle w:val="Sources"/>
      </w:pPr>
      <w:r w:rsidRPr="007D101A">
        <w:t>………</w:t>
      </w:r>
    </w:p>
    <w:p w:rsidR="00D76E18" w:rsidRPr="007D101A" w:rsidRDefault="007D101A" w:rsidP="007D101A">
      <w:pPr>
        <w:pStyle w:val="Sources"/>
      </w:pPr>
      <w:r w:rsidRPr="007D101A">
        <w:t>d</w:t>
      </w:r>
      <w:r w:rsidR="00D76E18" w:rsidRPr="007D101A">
        <w:t>ébut</w:t>
      </w:r>
    </w:p>
    <w:p w:rsidR="00D76E18" w:rsidRPr="007D101A" w:rsidRDefault="00D76E18" w:rsidP="007D101A">
      <w:pPr>
        <w:pStyle w:val="Sources"/>
      </w:pPr>
      <w:r w:rsidRPr="007D101A">
        <w:tab/>
        <w:t>………</w:t>
      </w:r>
    </w:p>
    <w:p w:rsidR="00D76E18" w:rsidRPr="007D101A" w:rsidRDefault="00D76E18" w:rsidP="007D101A">
      <w:pPr>
        <w:pStyle w:val="Sources"/>
      </w:pPr>
      <w:r w:rsidRPr="007D101A">
        <w:tab/>
        <w:t>afficher menu</w:t>
      </w:r>
    </w:p>
    <w:p w:rsidR="00D76E18" w:rsidRPr="007D101A" w:rsidRDefault="00D76E18" w:rsidP="007D101A">
      <w:pPr>
        <w:pStyle w:val="Sources"/>
      </w:pPr>
      <w:r w:rsidRPr="007D101A">
        <w:tab/>
        <w:t>demander le choix</w:t>
      </w:r>
    </w:p>
    <w:p w:rsidR="00D76E18" w:rsidRPr="007D101A" w:rsidRDefault="00D76E18" w:rsidP="007D101A">
      <w:pPr>
        <w:pStyle w:val="Sources"/>
      </w:pPr>
      <w:r w:rsidRPr="007D101A">
        <w:tab/>
        <w:t>suivant choix</w:t>
      </w:r>
    </w:p>
    <w:p w:rsidR="00D76E18" w:rsidRPr="007D101A" w:rsidRDefault="00D76E18" w:rsidP="007D101A">
      <w:pPr>
        <w:pStyle w:val="Sources"/>
      </w:pPr>
      <w:r w:rsidRPr="007D101A">
        <w:tab/>
      </w:r>
      <w:r w:rsidRPr="007D101A">
        <w:tab/>
        <w:t xml:space="preserve">  1 : ajouter</w:t>
      </w:r>
    </w:p>
    <w:p w:rsidR="00D76E18" w:rsidRPr="007D101A" w:rsidRDefault="00D76E18" w:rsidP="007D101A">
      <w:pPr>
        <w:pStyle w:val="Sources"/>
      </w:pPr>
      <w:r w:rsidRPr="007D101A">
        <w:tab/>
      </w:r>
      <w:r w:rsidRPr="007D101A">
        <w:tab/>
        <w:t xml:space="preserve">  2 : supprimer</w:t>
      </w:r>
    </w:p>
    <w:p w:rsidR="00D76E18" w:rsidRPr="007D101A" w:rsidRDefault="00D76E18" w:rsidP="007D101A">
      <w:pPr>
        <w:pStyle w:val="Sources"/>
      </w:pPr>
      <w:r w:rsidRPr="007D101A">
        <w:tab/>
      </w:r>
      <w:r w:rsidRPr="007D101A">
        <w:tab/>
        <w:t xml:space="preserve">  3,5,6 : insérer</w:t>
      </w:r>
      <w:r w:rsidRPr="007D101A">
        <w:tab/>
      </w:r>
      <w:r w:rsidRPr="007D101A">
        <w:tab/>
        <w:t>' énumération</w:t>
      </w:r>
    </w:p>
    <w:p w:rsidR="00D76E18" w:rsidRPr="007D101A" w:rsidRDefault="00D76E18" w:rsidP="007D101A">
      <w:pPr>
        <w:pStyle w:val="Sources"/>
      </w:pPr>
      <w:r w:rsidRPr="007D101A">
        <w:tab/>
      </w:r>
      <w:r w:rsidRPr="007D101A">
        <w:tab/>
        <w:t xml:space="preserve">  4 : copier</w:t>
      </w:r>
    </w:p>
    <w:p w:rsidR="00D76E18" w:rsidRPr="007D101A" w:rsidRDefault="00D76E18" w:rsidP="007D101A">
      <w:pPr>
        <w:pStyle w:val="Sources"/>
      </w:pPr>
      <w:r w:rsidRPr="007D101A">
        <w:tab/>
      </w:r>
      <w:r w:rsidRPr="007D101A">
        <w:tab/>
        <w:t xml:space="preserve">  7 à 10 : quitter</w:t>
      </w:r>
      <w:r w:rsidRPr="007D101A">
        <w:tab/>
      </w:r>
      <w:r w:rsidRPr="007D101A">
        <w:tab/>
        <w:t>' intervalle de validité</w:t>
      </w:r>
    </w:p>
    <w:p w:rsidR="00D76E18" w:rsidRPr="007D101A" w:rsidRDefault="007D101A" w:rsidP="007D101A">
      <w:pPr>
        <w:pStyle w:val="Sources"/>
      </w:pPr>
      <w:r>
        <w:tab/>
      </w:r>
      <w:r w:rsidR="00D76E18" w:rsidRPr="007D101A">
        <w:tab/>
        <w:t xml:space="preserve">autre: </w:t>
      </w:r>
    </w:p>
    <w:p w:rsidR="00D76E18" w:rsidRPr="007D101A" w:rsidRDefault="00D76E18" w:rsidP="007D101A">
      <w:pPr>
        <w:pStyle w:val="Sources"/>
      </w:pPr>
      <w:r w:rsidRPr="007D101A">
        <w:tab/>
      </w:r>
      <w:r w:rsidRPr="007D101A">
        <w:tab/>
      </w:r>
      <w:r w:rsidRPr="007D101A">
        <w:tab/>
        <w:t xml:space="preserve">  afficher 'caractère erroné'</w:t>
      </w:r>
    </w:p>
    <w:p w:rsidR="00D76E18" w:rsidRPr="007D101A" w:rsidRDefault="00D76E18" w:rsidP="007D101A">
      <w:pPr>
        <w:pStyle w:val="Sources"/>
      </w:pPr>
      <w:r w:rsidRPr="007D101A">
        <w:tab/>
        <w:t>finsuivant</w:t>
      </w:r>
    </w:p>
    <w:p w:rsidR="00D76E18" w:rsidRPr="007D101A" w:rsidRDefault="00D76E18" w:rsidP="007D101A">
      <w:pPr>
        <w:pStyle w:val="Sources"/>
      </w:pPr>
      <w:r w:rsidRPr="007D101A">
        <w:tab/>
        <w:t>………</w:t>
      </w:r>
    </w:p>
    <w:p w:rsidR="00D76E18" w:rsidRDefault="00D76E18" w:rsidP="002A6B6A">
      <w:pPr>
        <w:pStyle w:val="Titre3"/>
      </w:pPr>
      <w:bookmarkStart w:id="8" w:name="_Toc282002414"/>
      <w:r>
        <w:t>Tant que</w:t>
      </w:r>
      <w:bookmarkEnd w:id="8"/>
    </w:p>
    <w:p w:rsidR="007D101A" w:rsidRPr="007D101A" w:rsidRDefault="007D101A" w:rsidP="007D101A"/>
    <w:p w:rsidR="00D76E18" w:rsidRPr="007D101A" w:rsidRDefault="00D76E18" w:rsidP="007D101A">
      <w:pPr>
        <w:pStyle w:val="Sources"/>
      </w:pPr>
      <w:r>
        <w:tab/>
      </w:r>
      <w:r>
        <w:rPr>
          <w:b/>
        </w:rPr>
        <w:t>tantQue</w:t>
      </w:r>
      <w:r>
        <w:t xml:space="preserve"> le </w:t>
      </w:r>
      <w:r w:rsidRPr="007D101A">
        <w:t>tapis est libre</w:t>
      </w:r>
    </w:p>
    <w:p w:rsidR="00D76E18" w:rsidRPr="007D101A" w:rsidRDefault="00D76E18" w:rsidP="007D101A">
      <w:pPr>
        <w:pStyle w:val="Sources"/>
      </w:pPr>
      <w:r w:rsidRPr="007D101A">
        <w:tab/>
      </w:r>
      <w:r w:rsidRPr="007D101A">
        <w:tab/>
        <w:t>demander au robot de prendre une pièce</w:t>
      </w:r>
    </w:p>
    <w:p w:rsidR="00D76E18" w:rsidRPr="007D101A" w:rsidRDefault="00D76E18" w:rsidP="007D101A">
      <w:pPr>
        <w:pStyle w:val="Sources"/>
      </w:pPr>
      <w:r w:rsidRPr="007D101A">
        <w:tab/>
      </w:r>
      <w:r w:rsidRPr="007D101A">
        <w:tab/>
        <w:t>déposer la pièce sur le tapis</w:t>
      </w:r>
    </w:p>
    <w:p w:rsidR="00D76E18" w:rsidRPr="007D101A" w:rsidRDefault="00D76E18" w:rsidP="007D101A">
      <w:pPr>
        <w:pStyle w:val="Sources"/>
      </w:pPr>
      <w:r w:rsidRPr="007D101A">
        <w:tab/>
        <w:t>finTantQue</w:t>
      </w:r>
    </w:p>
    <w:p w:rsidR="00D76E18" w:rsidRDefault="00D76E18" w:rsidP="002A6B6A">
      <w:pPr>
        <w:pStyle w:val="Titre3"/>
      </w:pPr>
      <w:bookmarkStart w:id="9" w:name="_Toc282002415"/>
      <w:r>
        <w:t>Jusqu'à</w:t>
      </w:r>
      <w:bookmarkEnd w:id="9"/>
    </w:p>
    <w:p w:rsidR="007D101A" w:rsidRPr="007D101A" w:rsidRDefault="007D101A" w:rsidP="007D101A"/>
    <w:p w:rsidR="00D76E18" w:rsidRPr="007D101A" w:rsidRDefault="00D76E18" w:rsidP="007D101A">
      <w:pPr>
        <w:pStyle w:val="Sources"/>
      </w:pPr>
      <w:r>
        <w:tab/>
        <w:t>répéter</w:t>
      </w:r>
    </w:p>
    <w:p w:rsidR="00D76E18" w:rsidRPr="007D101A" w:rsidRDefault="00D76E18" w:rsidP="007D101A">
      <w:pPr>
        <w:pStyle w:val="Sources"/>
      </w:pPr>
      <w:r w:rsidRPr="007D101A">
        <w:tab/>
      </w:r>
      <w:r w:rsidRPr="007D101A">
        <w:tab/>
        <w:t>prendre une pièce</w:t>
      </w:r>
    </w:p>
    <w:p w:rsidR="00D76E18" w:rsidRPr="007D101A" w:rsidRDefault="00D76E18" w:rsidP="007D101A">
      <w:pPr>
        <w:pStyle w:val="Sources"/>
      </w:pPr>
      <w:r w:rsidRPr="007D101A">
        <w:tab/>
      </w:r>
      <w:r w:rsidRPr="007D101A">
        <w:tab/>
        <w:t>la poser dans la caisse</w:t>
      </w:r>
    </w:p>
    <w:p w:rsidR="00D76E18" w:rsidRPr="007D101A" w:rsidRDefault="00D76E18" w:rsidP="007D101A">
      <w:pPr>
        <w:pStyle w:val="Sources"/>
      </w:pPr>
      <w:r w:rsidRPr="007D101A">
        <w:tab/>
        <w:t>jusqu'à   caisse pleine</w:t>
      </w:r>
    </w:p>
    <w:p w:rsidR="00D76E18" w:rsidRDefault="00D76E18" w:rsidP="002A6B6A">
      <w:pPr>
        <w:pStyle w:val="Titre3"/>
      </w:pPr>
      <w:bookmarkStart w:id="10" w:name="_Toc282002416"/>
      <w:r>
        <w:t>Pour</w:t>
      </w:r>
      <w:bookmarkEnd w:id="10"/>
    </w:p>
    <w:p w:rsidR="007D101A" w:rsidRPr="007D101A" w:rsidRDefault="007D101A" w:rsidP="007D101A"/>
    <w:p w:rsidR="00D76E18" w:rsidRPr="007D101A" w:rsidRDefault="00D76E18" w:rsidP="007D101A">
      <w:pPr>
        <w:pStyle w:val="Sources"/>
      </w:pPr>
      <w:r w:rsidRPr="007D101A">
        <w:t>pour variable de début à fin pas incrément</w:t>
      </w:r>
    </w:p>
    <w:p w:rsidR="00D76E18" w:rsidRPr="007D101A" w:rsidRDefault="00D76E18" w:rsidP="007D101A">
      <w:pPr>
        <w:pStyle w:val="Sources"/>
      </w:pPr>
      <w:r w:rsidRPr="007D101A">
        <w:tab/>
        <w:t>action 1</w:t>
      </w:r>
    </w:p>
    <w:p w:rsidR="00D76E18" w:rsidRPr="007D101A" w:rsidRDefault="00D76E18" w:rsidP="007D101A">
      <w:pPr>
        <w:pStyle w:val="Sources"/>
      </w:pPr>
      <w:r w:rsidRPr="007D101A">
        <w:tab/>
        <w:t>action 2</w:t>
      </w:r>
    </w:p>
    <w:p w:rsidR="00D76E18" w:rsidRPr="007D101A" w:rsidRDefault="00D76E18" w:rsidP="007D101A">
      <w:pPr>
        <w:pStyle w:val="Sources"/>
      </w:pPr>
      <w:r w:rsidRPr="007D101A">
        <w:t>finPour</w:t>
      </w:r>
    </w:p>
    <w:p w:rsidR="00D76E18" w:rsidRDefault="00D76E18" w:rsidP="00D76E18">
      <w:pPr>
        <w:pStyle w:val="Corpsdetexte"/>
        <w:tabs>
          <w:tab w:val="left" w:pos="720"/>
          <w:tab w:val="left" w:pos="1033"/>
          <w:tab w:val="left" w:pos="1440"/>
          <w:tab w:val="left" w:pos="1765"/>
          <w:tab w:val="left" w:pos="2160"/>
          <w:tab w:val="left" w:pos="2880"/>
          <w:tab w:val="left" w:pos="3600"/>
          <w:tab w:val="left" w:pos="4320"/>
          <w:tab w:val="left" w:pos="5040"/>
          <w:tab w:val="left" w:pos="5760"/>
          <w:tab w:val="left" w:pos="6480"/>
          <w:tab w:val="left" w:pos="7200"/>
          <w:tab w:val="left" w:pos="7920"/>
          <w:tab w:val="left" w:pos="8640"/>
        </w:tabs>
        <w:rPr>
          <w:b/>
        </w:rPr>
      </w:pPr>
      <w:r>
        <w:lastRenderedPageBreak/>
        <w:t>Exemple :</w:t>
      </w:r>
      <w:r>
        <w:tab/>
      </w:r>
      <w:r>
        <w:rPr>
          <w:b/>
        </w:rPr>
        <w:t xml:space="preserve">  </w:t>
      </w:r>
    </w:p>
    <w:p w:rsidR="00D76E18" w:rsidRPr="007D101A" w:rsidRDefault="00D76E18" w:rsidP="007D101A">
      <w:pPr>
        <w:pStyle w:val="Sources"/>
      </w:pPr>
      <w:r w:rsidRPr="007D101A">
        <w:t>var</w:t>
      </w:r>
    </w:p>
    <w:p w:rsidR="00D76E18" w:rsidRPr="007D101A" w:rsidRDefault="007D101A" w:rsidP="007D101A">
      <w:pPr>
        <w:pStyle w:val="Sources"/>
      </w:pPr>
      <w:r w:rsidRPr="007D101A">
        <w:tab/>
      </w:r>
      <w:r w:rsidR="00D76E18" w:rsidRPr="007D101A">
        <w:t>chiffre, résultat : entier</w:t>
      </w:r>
    </w:p>
    <w:p w:rsidR="00D76E18" w:rsidRPr="007D101A" w:rsidRDefault="00D76E18" w:rsidP="007D101A">
      <w:pPr>
        <w:pStyle w:val="Sources"/>
      </w:pPr>
      <w:r w:rsidRPr="007D101A">
        <w:tab/>
        <w:t>………</w:t>
      </w:r>
    </w:p>
    <w:p w:rsidR="00D76E18" w:rsidRPr="007D101A" w:rsidRDefault="00D76E18" w:rsidP="007D101A">
      <w:pPr>
        <w:pStyle w:val="Sources"/>
      </w:pPr>
      <w:r w:rsidRPr="007D101A">
        <w:t>début</w:t>
      </w:r>
    </w:p>
    <w:p w:rsidR="00D76E18" w:rsidRPr="007D101A" w:rsidRDefault="00D76E18" w:rsidP="007D101A">
      <w:pPr>
        <w:pStyle w:val="Sources"/>
      </w:pPr>
      <w:r w:rsidRPr="007D101A">
        <w:tab/>
        <w:t>………</w:t>
      </w:r>
    </w:p>
    <w:p w:rsidR="00D76E18" w:rsidRPr="007D101A" w:rsidRDefault="007D101A" w:rsidP="007D101A">
      <w:pPr>
        <w:pStyle w:val="Sources"/>
      </w:pPr>
      <w:r w:rsidRPr="007D101A">
        <w:tab/>
      </w:r>
      <w:r w:rsidR="00D76E18" w:rsidRPr="007D101A">
        <w:t>résultat = 0</w:t>
      </w:r>
    </w:p>
    <w:p w:rsidR="00D76E18" w:rsidRPr="007D101A" w:rsidRDefault="007D101A" w:rsidP="007D101A">
      <w:pPr>
        <w:pStyle w:val="Sources"/>
      </w:pPr>
      <w:r w:rsidRPr="007D101A">
        <w:tab/>
        <w:t>p</w:t>
      </w:r>
      <w:r w:rsidR="00D76E18" w:rsidRPr="007D101A">
        <w:t>our chiffre de 1 à 10</w:t>
      </w:r>
    </w:p>
    <w:p w:rsidR="00D76E18" w:rsidRPr="007D101A" w:rsidRDefault="00D76E18" w:rsidP="007D101A">
      <w:pPr>
        <w:pStyle w:val="Sources"/>
      </w:pPr>
      <w:r w:rsidRPr="002A6B6A">
        <w:tab/>
      </w:r>
      <w:r w:rsidR="007D101A">
        <w:tab/>
      </w:r>
      <w:r w:rsidRPr="007D101A">
        <w:t>résultat = résultat + chiffre</w:t>
      </w:r>
    </w:p>
    <w:p w:rsidR="00D76E18" w:rsidRPr="007D101A" w:rsidRDefault="007D101A" w:rsidP="007D101A">
      <w:pPr>
        <w:pStyle w:val="Sources"/>
      </w:pPr>
      <w:r w:rsidRPr="007D101A">
        <w:tab/>
      </w:r>
      <w:r w:rsidR="00D76E18" w:rsidRPr="007D101A">
        <w:t>finPour</w:t>
      </w:r>
    </w:p>
    <w:p w:rsidR="00D76E18" w:rsidRPr="007D101A" w:rsidRDefault="007D101A" w:rsidP="007D101A">
      <w:pPr>
        <w:pStyle w:val="Sources"/>
      </w:pPr>
      <w:r w:rsidRPr="007D101A">
        <w:tab/>
      </w:r>
      <w:r w:rsidR="00D76E18" w:rsidRPr="007D101A">
        <w:t>afficher résultat</w:t>
      </w:r>
    </w:p>
    <w:p w:rsidR="00D76E18" w:rsidRPr="007D101A" w:rsidRDefault="007D101A" w:rsidP="007D101A">
      <w:pPr>
        <w:pStyle w:val="Sources"/>
      </w:pPr>
      <w:r w:rsidRPr="007D101A">
        <w:tab/>
        <w:t>...</w:t>
      </w:r>
    </w:p>
    <w:p w:rsidR="00D76E18" w:rsidRDefault="00D76E18" w:rsidP="00D76E18">
      <w:pPr>
        <w:pStyle w:val="Corpsdetexte"/>
        <w:tabs>
          <w:tab w:val="left" w:pos="720"/>
          <w:tab w:val="left" w:pos="1033"/>
          <w:tab w:val="left" w:pos="1440"/>
          <w:tab w:val="left" w:pos="1765"/>
          <w:tab w:val="left" w:pos="2160"/>
          <w:tab w:val="left" w:pos="2880"/>
          <w:tab w:val="left" w:pos="3600"/>
          <w:tab w:val="left" w:pos="4320"/>
          <w:tab w:val="left" w:pos="5040"/>
          <w:tab w:val="left" w:pos="5760"/>
          <w:tab w:val="left" w:pos="6480"/>
          <w:tab w:val="left" w:pos="7200"/>
          <w:tab w:val="left" w:pos="7920"/>
          <w:tab w:val="left" w:pos="8640"/>
        </w:tabs>
      </w:pPr>
      <w:r>
        <w:t>Autre possibilité liée à la théorie des ensemble (très utile en environnement objet), L'ensemble peut être un tableau, une liste, un conteneur, etc.</w:t>
      </w:r>
      <w:r>
        <w:rPr>
          <w:b/>
        </w:rPr>
        <w:t xml:space="preserve"> </w:t>
      </w:r>
      <w:r>
        <w:t>L'ordre de traitement des éléments importe peu.</w:t>
      </w:r>
    </w:p>
    <w:p w:rsidR="00D76E18" w:rsidRPr="007D101A" w:rsidRDefault="00D76E18" w:rsidP="007D101A">
      <w:pPr>
        <w:pStyle w:val="Sources"/>
      </w:pPr>
      <w:r w:rsidRPr="007D101A">
        <w:t>pour chaque élément dans ensembleA</w:t>
      </w:r>
    </w:p>
    <w:p w:rsidR="00D76E18" w:rsidRPr="007D101A" w:rsidRDefault="00D76E18" w:rsidP="007D101A">
      <w:pPr>
        <w:pStyle w:val="Sources"/>
      </w:pPr>
      <w:r w:rsidRPr="007D101A">
        <w:tab/>
        <w:t>si élément dans ensembleB</w:t>
      </w:r>
    </w:p>
    <w:p w:rsidR="00D76E18" w:rsidRPr="007D101A" w:rsidRDefault="00D76E18" w:rsidP="007D101A">
      <w:pPr>
        <w:pStyle w:val="Sources"/>
      </w:pPr>
      <w:r w:rsidRPr="007D101A">
        <w:tab/>
      </w:r>
      <w:r w:rsidRPr="007D101A">
        <w:tab/>
        <w:t>traiter l'élément</w:t>
      </w:r>
    </w:p>
    <w:p w:rsidR="00D76E18" w:rsidRPr="007D101A" w:rsidRDefault="00D76E18" w:rsidP="007D101A">
      <w:pPr>
        <w:pStyle w:val="Sources"/>
      </w:pPr>
      <w:r w:rsidRPr="007D101A">
        <w:tab/>
        <w:t>finSi</w:t>
      </w:r>
    </w:p>
    <w:p w:rsidR="00D76E18" w:rsidRPr="007D101A" w:rsidRDefault="00D76E18" w:rsidP="007D101A">
      <w:pPr>
        <w:pStyle w:val="Sources"/>
      </w:pPr>
      <w:r w:rsidRPr="007D101A">
        <w:t>finPour</w:t>
      </w:r>
    </w:p>
    <w:p w:rsidR="00D76E18" w:rsidRDefault="00D76E18" w:rsidP="00D76E18">
      <w:pPr>
        <w:pStyle w:val="Corpsdetexte"/>
        <w:tabs>
          <w:tab w:val="left" w:pos="720"/>
          <w:tab w:val="left" w:pos="1033"/>
          <w:tab w:val="left" w:pos="1440"/>
          <w:tab w:val="left" w:pos="1765"/>
          <w:tab w:val="left" w:pos="2160"/>
          <w:tab w:val="left" w:pos="2880"/>
          <w:tab w:val="left" w:pos="3600"/>
          <w:tab w:val="left" w:pos="4320"/>
          <w:tab w:val="left" w:pos="5040"/>
          <w:tab w:val="left" w:pos="5760"/>
          <w:tab w:val="left" w:pos="6480"/>
          <w:tab w:val="left" w:pos="7200"/>
          <w:tab w:val="left" w:pos="7920"/>
          <w:tab w:val="left" w:pos="8640"/>
        </w:tabs>
      </w:pPr>
      <w:r>
        <w:t>Exemple :</w:t>
      </w:r>
    </w:p>
    <w:p w:rsidR="00D76E18" w:rsidRPr="002A6B6A" w:rsidRDefault="00D76E18" w:rsidP="002A6B6A">
      <w:pPr>
        <w:pStyle w:val="Sources"/>
      </w:pPr>
      <w:r w:rsidRPr="002A6B6A">
        <w:t>longueur(texte : chaîne, alpha : entier) : entier</w:t>
      </w:r>
    </w:p>
    <w:p w:rsidR="00D76E18" w:rsidRPr="002A6B6A" w:rsidRDefault="00D76E18" w:rsidP="002A6B6A">
      <w:pPr>
        <w:pStyle w:val="Sources"/>
      </w:pPr>
      <w:r w:rsidRPr="002A6B6A">
        <w:t>var</w:t>
      </w:r>
    </w:p>
    <w:p w:rsidR="00D76E18" w:rsidRPr="002A6B6A" w:rsidRDefault="007D101A" w:rsidP="002A6B6A">
      <w:pPr>
        <w:pStyle w:val="Sources"/>
      </w:pPr>
      <w:r>
        <w:tab/>
      </w:r>
      <w:r w:rsidR="00D76E18" w:rsidRPr="002A6B6A">
        <w:t>caractère : caractère</w:t>
      </w:r>
      <w:r w:rsidR="00D76E18" w:rsidRPr="002A6B6A">
        <w:tab/>
      </w:r>
      <w:r w:rsidR="00D76E18" w:rsidRPr="002A6B6A">
        <w:tab/>
        <w:t xml:space="preserve">  ' caractère en traitement ds la chaîne</w:t>
      </w:r>
    </w:p>
    <w:p w:rsidR="00D76E18" w:rsidRPr="002A6B6A" w:rsidRDefault="007D101A" w:rsidP="002A6B6A">
      <w:pPr>
        <w:pStyle w:val="Sources"/>
      </w:pPr>
      <w:r>
        <w:tab/>
      </w:r>
      <w:r w:rsidR="00D76E18" w:rsidRPr="002A6B6A">
        <w:t>nbCar : entier</w:t>
      </w:r>
      <w:r w:rsidR="00D76E18" w:rsidRPr="002A6B6A">
        <w:tab/>
      </w:r>
      <w:r w:rsidR="00D76E18" w:rsidRPr="002A6B6A">
        <w:tab/>
      </w:r>
      <w:r w:rsidR="00D76E18" w:rsidRPr="002A6B6A">
        <w:tab/>
        <w:t xml:space="preserve">  ' nombre de caractères de texte</w:t>
      </w:r>
    </w:p>
    <w:p w:rsidR="00D76E18" w:rsidRPr="002A6B6A" w:rsidRDefault="00D76E18" w:rsidP="002A6B6A">
      <w:pPr>
        <w:pStyle w:val="Sources"/>
      </w:pPr>
      <w:r w:rsidRPr="002A6B6A">
        <w:t>début</w:t>
      </w:r>
    </w:p>
    <w:p w:rsidR="00D76E18" w:rsidRPr="002A6B6A" w:rsidRDefault="007D101A" w:rsidP="002A6B6A">
      <w:pPr>
        <w:pStyle w:val="Sources"/>
      </w:pPr>
      <w:r>
        <w:tab/>
      </w:r>
      <w:r w:rsidR="00D76E18" w:rsidRPr="002A6B6A">
        <w:t xml:space="preserve"> pour chaque caractère dans texte</w:t>
      </w:r>
    </w:p>
    <w:p w:rsidR="00D76E18" w:rsidRPr="002A6B6A" w:rsidRDefault="00D76E18" w:rsidP="002A6B6A">
      <w:pPr>
        <w:pStyle w:val="Sources"/>
      </w:pPr>
      <w:r w:rsidRPr="002A6B6A">
        <w:tab/>
      </w:r>
      <w:r w:rsidRPr="002A6B6A">
        <w:tab/>
        <w:t>nbCar = nbCar + 1</w:t>
      </w:r>
    </w:p>
    <w:p w:rsidR="00D76E18" w:rsidRPr="002A6B6A" w:rsidRDefault="00D76E18" w:rsidP="002A6B6A">
      <w:pPr>
        <w:pStyle w:val="Sources"/>
      </w:pPr>
      <w:r w:rsidRPr="002A6B6A">
        <w:tab/>
      </w:r>
      <w:r w:rsidRPr="002A6B6A">
        <w:tab/>
        <w:t>si  caractère est alphanumérique ' si élément dans ensembleB</w:t>
      </w:r>
    </w:p>
    <w:p w:rsidR="00D76E18" w:rsidRPr="002A6B6A" w:rsidRDefault="00D76E18" w:rsidP="002A6B6A">
      <w:pPr>
        <w:pStyle w:val="Sources"/>
      </w:pPr>
      <w:r w:rsidRPr="002A6B6A">
        <w:tab/>
      </w:r>
      <w:r w:rsidRPr="002A6B6A">
        <w:tab/>
      </w:r>
      <w:r w:rsidRPr="002A6B6A">
        <w:tab/>
        <w:t>alpha = alpha + 1</w:t>
      </w:r>
    </w:p>
    <w:p w:rsidR="00D76E18" w:rsidRPr="002A6B6A" w:rsidRDefault="00D76E18" w:rsidP="002A6B6A">
      <w:pPr>
        <w:pStyle w:val="Sources"/>
      </w:pPr>
      <w:r w:rsidRPr="002A6B6A">
        <w:tab/>
      </w:r>
      <w:r w:rsidRPr="002A6B6A">
        <w:tab/>
        <w:t>FinSi</w:t>
      </w:r>
    </w:p>
    <w:p w:rsidR="00D76E18" w:rsidRPr="002A6B6A" w:rsidRDefault="007D101A" w:rsidP="002A6B6A">
      <w:pPr>
        <w:pStyle w:val="Sources"/>
      </w:pPr>
      <w:r>
        <w:tab/>
      </w:r>
      <w:r w:rsidR="00D76E18" w:rsidRPr="002A6B6A">
        <w:t xml:space="preserve"> finPour</w:t>
      </w:r>
      <w:r w:rsidR="00D76E18" w:rsidRPr="002A6B6A">
        <w:tab/>
      </w:r>
      <w:r w:rsidR="00D76E18" w:rsidRPr="002A6B6A">
        <w:tab/>
      </w:r>
    </w:p>
    <w:p w:rsidR="00D76E18" w:rsidRPr="002A6B6A" w:rsidRDefault="007D101A" w:rsidP="002A6B6A">
      <w:pPr>
        <w:pStyle w:val="Sources"/>
      </w:pPr>
      <w:r>
        <w:tab/>
      </w:r>
      <w:r w:rsidR="00D76E18" w:rsidRPr="002A6B6A">
        <w:t xml:space="preserve"> longueur = nbCar</w:t>
      </w:r>
      <w:r w:rsidR="00D76E18" w:rsidRPr="002A6B6A">
        <w:tab/>
      </w:r>
      <w:r w:rsidR="00D76E18" w:rsidRPr="002A6B6A">
        <w:tab/>
      </w:r>
      <w:r w:rsidR="00D76E18" w:rsidRPr="002A6B6A">
        <w:tab/>
        <w:t>' valeur de retour</w:t>
      </w:r>
    </w:p>
    <w:p w:rsidR="00D76E18" w:rsidRPr="00E32C40" w:rsidRDefault="00D76E18" w:rsidP="00E32C40">
      <w:pPr>
        <w:pStyle w:val="Sources"/>
      </w:pPr>
      <w:r w:rsidRPr="002A6B6A">
        <w:t>fin</w:t>
      </w:r>
    </w:p>
    <w:p w:rsidR="00D76E18" w:rsidRDefault="00D76E18" w:rsidP="007D101A">
      <w:pPr>
        <w:pStyle w:val="Titre3"/>
      </w:pPr>
      <w:bookmarkStart w:id="11" w:name="_Toc282002417"/>
      <w:r>
        <w:t>Boucle infinie</w:t>
      </w:r>
      <w:bookmarkEnd w:id="11"/>
    </w:p>
    <w:p w:rsidR="00E32C40" w:rsidRPr="00E32C40" w:rsidRDefault="00E32C40" w:rsidP="00E32C40"/>
    <w:p w:rsidR="00D76E18" w:rsidRPr="007D101A" w:rsidRDefault="00D76E18" w:rsidP="007D101A">
      <w:pPr>
        <w:pStyle w:val="Sources"/>
      </w:pPr>
      <w:r w:rsidRPr="007D101A">
        <w:t>boucle</w:t>
      </w:r>
    </w:p>
    <w:p w:rsidR="00D76E18" w:rsidRPr="007D101A" w:rsidRDefault="00D76E18" w:rsidP="007D101A">
      <w:pPr>
        <w:pStyle w:val="Sources"/>
      </w:pPr>
      <w:r w:rsidRPr="007D101A">
        <w:tab/>
        <w:t>Attendre une seconde</w:t>
      </w:r>
    </w:p>
    <w:p w:rsidR="00D76E18" w:rsidRPr="007D101A" w:rsidRDefault="00D76E18" w:rsidP="007D101A">
      <w:pPr>
        <w:pStyle w:val="Sources"/>
      </w:pPr>
      <w:r w:rsidRPr="007D101A">
        <w:tab/>
        <w:t>Incrémenter l'heure</w:t>
      </w:r>
    </w:p>
    <w:p w:rsidR="00D76E18" w:rsidRPr="007D101A" w:rsidRDefault="00D76E18" w:rsidP="007D101A">
      <w:pPr>
        <w:pStyle w:val="Sources"/>
      </w:pPr>
      <w:r w:rsidRPr="007D101A">
        <w:lastRenderedPageBreak/>
        <w:tab/>
        <w:t>Afficher l'heure</w:t>
      </w:r>
    </w:p>
    <w:p w:rsidR="00D76E18" w:rsidRPr="007D101A" w:rsidRDefault="00D76E18" w:rsidP="007D101A">
      <w:pPr>
        <w:pStyle w:val="Sources"/>
      </w:pPr>
      <w:r w:rsidRPr="007D101A">
        <w:t>finBoucle</w:t>
      </w:r>
    </w:p>
    <w:p w:rsidR="00D76E18" w:rsidRDefault="00D76E18" w:rsidP="00D76E18">
      <w:pPr>
        <w:pStyle w:val="Texteretrait"/>
        <w:tabs>
          <w:tab w:val="left" w:pos="720"/>
          <w:tab w:val="left" w:pos="1033"/>
          <w:tab w:val="left" w:pos="1440"/>
          <w:tab w:val="left" w:pos="1765"/>
          <w:tab w:val="left" w:pos="2160"/>
          <w:tab w:val="left" w:pos="2880"/>
          <w:tab w:val="left" w:pos="3600"/>
          <w:tab w:val="left" w:pos="4320"/>
          <w:tab w:val="left" w:pos="5040"/>
          <w:tab w:val="left" w:pos="5760"/>
          <w:tab w:val="left" w:pos="6480"/>
          <w:tab w:val="left" w:pos="7200"/>
          <w:tab w:val="left" w:pos="7920"/>
          <w:tab w:val="left" w:pos="8640"/>
        </w:tabs>
        <w:ind w:firstLine="0"/>
        <w:jc w:val="left"/>
        <w:rPr>
          <w:rFonts w:ascii="Courier New" w:hAnsi="Courier New"/>
          <w:b/>
          <w:sz w:val="20"/>
        </w:rPr>
      </w:pPr>
    </w:p>
    <w:p w:rsidR="00D76E18" w:rsidRDefault="00D76E18" w:rsidP="00E32C40">
      <w:pPr>
        <w:pStyle w:val="Titre2"/>
      </w:pPr>
      <w:bookmarkStart w:id="12" w:name="_Toc282002418"/>
      <w:r>
        <w:t>Gestion des erreurs</w:t>
      </w:r>
      <w:bookmarkEnd w:id="12"/>
    </w:p>
    <w:p w:rsidR="00D76E18" w:rsidRPr="00012858" w:rsidRDefault="00D76E18" w:rsidP="00012858">
      <w:pPr>
        <w:pStyle w:val="Corpsdetexte"/>
        <w:tabs>
          <w:tab w:val="left" w:pos="720"/>
          <w:tab w:val="left" w:pos="1033"/>
          <w:tab w:val="left" w:pos="1440"/>
          <w:tab w:val="left" w:pos="1765"/>
          <w:tab w:val="left" w:pos="2160"/>
          <w:tab w:val="left" w:pos="2880"/>
          <w:tab w:val="left" w:pos="3600"/>
          <w:tab w:val="left" w:pos="4320"/>
          <w:tab w:val="left" w:pos="5040"/>
          <w:tab w:val="left" w:pos="5760"/>
          <w:tab w:val="left" w:pos="6480"/>
          <w:tab w:val="left" w:pos="7200"/>
          <w:tab w:val="left" w:pos="7920"/>
          <w:tab w:val="left" w:pos="8640"/>
        </w:tabs>
        <w:ind w:firstLine="426"/>
      </w:pPr>
      <w:r>
        <w:t>Les ‘petites’ erreurs doivent être gérées localement en utilisant les règles algorithmiques classiques. Les erreurs graves (utilisateur ou système) mettent en œuvre le principe des exceptions (division par zéro, écriture d’un fichier impossible, etc.).</w:t>
      </w:r>
    </w:p>
    <w:p w:rsidR="00E32C40" w:rsidRDefault="00E32C40" w:rsidP="00E32C40">
      <w:pPr>
        <w:pStyle w:val="Titre3"/>
      </w:pPr>
      <w:bookmarkStart w:id="13" w:name="_Toc282002419"/>
      <w:r>
        <w:t>Gestion sans paramètre</w:t>
      </w:r>
      <w:bookmarkEnd w:id="13"/>
    </w:p>
    <w:p w:rsidR="00012858" w:rsidRPr="00012858" w:rsidRDefault="00012858" w:rsidP="00012858"/>
    <w:p w:rsidR="00D76E18" w:rsidRPr="007D101A" w:rsidRDefault="00D76E18" w:rsidP="007D101A">
      <w:pPr>
        <w:pStyle w:val="Sources"/>
      </w:pPr>
      <w:r w:rsidRPr="007D101A">
        <w:t>module1</w:t>
      </w:r>
      <w:r w:rsidRPr="007D101A">
        <w:tab/>
      </w:r>
      <w:r w:rsidRPr="007D101A">
        <w:tab/>
      </w:r>
      <w:r w:rsidRPr="007D101A">
        <w:tab/>
        <w:t>* gestion simple avec sortie du module en cas d’erreur</w:t>
      </w:r>
    </w:p>
    <w:p w:rsidR="00D76E18" w:rsidRPr="007D101A" w:rsidRDefault="00D76E18" w:rsidP="007D101A">
      <w:pPr>
        <w:pStyle w:val="Sources"/>
      </w:pPr>
      <w:r w:rsidRPr="007D101A">
        <w:t>exception</w:t>
      </w:r>
    </w:p>
    <w:p w:rsidR="00D76E18" w:rsidRPr="007D101A" w:rsidRDefault="00D76E18" w:rsidP="007D101A">
      <w:pPr>
        <w:pStyle w:val="Sources"/>
      </w:pPr>
      <w:r w:rsidRPr="007D101A">
        <w:tab/>
      </w:r>
      <w:r w:rsidR="007D101A">
        <w:t>si</w:t>
      </w:r>
      <w:r w:rsidRPr="007D101A">
        <w:t xml:space="preserve"> err1</w:t>
      </w:r>
    </w:p>
    <w:p w:rsidR="00D76E18" w:rsidRPr="007D101A" w:rsidRDefault="00D76E18" w:rsidP="007D101A">
      <w:pPr>
        <w:pStyle w:val="Sources"/>
      </w:pPr>
      <w:r w:rsidRPr="007D101A">
        <w:tab/>
      </w:r>
      <w:r w:rsidRPr="007D101A">
        <w:tab/>
        <w:t>afficher ‘erreur grave’</w:t>
      </w:r>
      <w:r w:rsidRPr="007D101A">
        <w:tab/>
      </w:r>
      <w:r w:rsidRPr="007D101A">
        <w:tab/>
        <w:t>* puis sort du module module1</w:t>
      </w:r>
    </w:p>
    <w:p w:rsidR="00D76E18" w:rsidRPr="007D101A" w:rsidRDefault="007D101A" w:rsidP="007D101A">
      <w:pPr>
        <w:pStyle w:val="Sources"/>
      </w:pPr>
      <w:r>
        <w:tab/>
        <w:t>finSi</w:t>
      </w:r>
    </w:p>
    <w:p w:rsidR="00D76E18" w:rsidRPr="007D101A" w:rsidRDefault="00D76E18" w:rsidP="007D101A">
      <w:pPr>
        <w:pStyle w:val="Sources"/>
      </w:pPr>
      <w:r w:rsidRPr="007D101A">
        <w:t>début</w:t>
      </w:r>
    </w:p>
    <w:p w:rsidR="00D76E18" w:rsidRPr="007D101A" w:rsidRDefault="00D76E18" w:rsidP="007D101A">
      <w:pPr>
        <w:pStyle w:val="Sources"/>
      </w:pPr>
      <w:r w:rsidRPr="007D101A">
        <w:tab/>
        <w:t>boucle</w:t>
      </w:r>
    </w:p>
    <w:p w:rsidR="00D76E18" w:rsidRPr="007D101A" w:rsidRDefault="00D76E18" w:rsidP="007D101A">
      <w:pPr>
        <w:pStyle w:val="Sources"/>
      </w:pPr>
      <w:r w:rsidRPr="007D101A">
        <w:tab/>
      </w:r>
      <w:r w:rsidRPr="007D101A">
        <w:tab/>
        <w:t>tant que condition</w:t>
      </w:r>
    </w:p>
    <w:p w:rsidR="00D76E18" w:rsidRPr="007D101A" w:rsidRDefault="00D76E18" w:rsidP="007D101A">
      <w:pPr>
        <w:pStyle w:val="Sources"/>
      </w:pPr>
      <w:r w:rsidRPr="007D101A">
        <w:tab/>
        <w:t xml:space="preserve">  </w:t>
      </w:r>
      <w:r w:rsidRPr="007D101A">
        <w:tab/>
      </w:r>
      <w:r w:rsidRPr="007D101A">
        <w:tab/>
        <w:t>action1</w:t>
      </w:r>
    </w:p>
    <w:p w:rsidR="00D76E18" w:rsidRPr="007D101A" w:rsidRDefault="00D76E18" w:rsidP="007D101A">
      <w:pPr>
        <w:pStyle w:val="Sources"/>
      </w:pPr>
      <w:r w:rsidRPr="007D101A">
        <w:tab/>
      </w:r>
      <w:r w:rsidRPr="007D101A">
        <w:tab/>
      </w:r>
      <w:r w:rsidRPr="007D101A">
        <w:tab/>
        <w:t>action2</w:t>
      </w:r>
      <w:r w:rsidRPr="007D101A">
        <w:tab/>
      </w:r>
      <w:r w:rsidRPr="007D101A">
        <w:tab/>
        <w:t>* génère une erreur err1 dans certains cas</w:t>
      </w:r>
    </w:p>
    <w:p w:rsidR="00D76E18" w:rsidRPr="007D101A" w:rsidRDefault="00D76E18" w:rsidP="007D101A">
      <w:pPr>
        <w:pStyle w:val="Sources"/>
      </w:pPr>
      <w:r w:rsidRPr="007D101A">
        <w:tab/>
      </w:r>
      <w:r w:rsidRPr="007D101A">
        <w:tab/>
      </w:r>
      <w:r w:rsidRPr="007D101A">
        <w:tab/>
        <w:t>action3</w:t>
      </w:r>
    </w:p>
    <w:p w:rsidR="00D76E18" w:rsidRPr="007D101A" w:rsidRDefault="00D76E18" w:rsidP="007D101A">
      <w:pPr>
        <w:pStyle w:val="Sources"/>
      </w:pPr>
      <w:r w:rsidRPr="007D101A">
        <w:tab/>
      </w:r>
      <w:r w:rsidRPr="007D101A">
        <w:tab/>
        <w:t>finTantQue</w:t>
      </w:r>
    </w:p>
    <w:p w:rsidR="00D76E18" w:rsidRPr="007D101A" w:rsidRDefault="00D76E18" w:rsidP="007D101A">
      <w:pPr>
        <w:pStyle w:val="Sources"/>
      </w:pPr>
      <w:r w:rsidRPr="007D101A">
        <w:tab/>
      </w:r>
      <w:r w:rsidRPr="007D101A">
        <w:tab/>
        <w:t>action4</w:t>
      </w:r>
    </w:p>
    <w:p w:rsidR="00D76E18" w:rsidRPr="007D101A" w:rsidRDefault="00D76E18" w:rsidP="007D101A">
      <w:pPr>
        <w:pStyle w:val="Sources"/>
      </w:pPr>
      <w:r w:rsidRPr="007D101A">
        <w:tab/>
      </w:r>
      <w:r w:rsidRPr="007D101A">
        <w:tab/>
        <w:t>action5</w:t>
      </w:r>
    </w:p>
    <w:p w:rsidR="00D76E18" w:rsidRPr="007D101A" w:rsidRDefault="00D76E18" w:rsidP="007D101A">
      <w:pPr>
        <w:pStyle w:val="Sources"/>
      </w:pPr>
      <w:r w:rsidRPr="007D101A">
        <w:tab/>
        <w:t>finBoucle</w:t>
      </w:r>
    </w:p>
    <w:p w:rsidR="00D76E18" w:rsidRPr="00E32C40" w:rsidRDefault="00D76E18" w:rsidP="00E32C40">
      <w:pPr>
        <w:pStyle w:val="Sources"/>
      </w:pPr>
      <w:r w:rsidRPr="007D101A">
        <w:t>fin</w:t>
      </w:r>
    </w:p>
    <w:p w:rsidR="00D76E18" w:rsidRDefault="00D76E18" w:rsidP="007D101A">
      <w:pPr>
        <w:pStyle w:val="Titre3"/>
      </w:pPr>
      <w:bookmarkStart w:id="14" w:name="_Toc282002420"/>
      <w:r>
        <w:t>Gestion avec paramètre d’erreur</w:t>
      </w:r>
      <w:bookmarkEnd w:id="14"/>
    </w:p>
    <w:p w:rsidR="00E32C40" w:rsidRPr="00E32C40" w:rsidRDefault="00E32C40" w:rsidP="00E32C40"/>
    <w:p w:rsidR="00D76E18" w:rsidRPr="007D101A" w:rsidRDefault="00D76E18" w:rsidP="007D101A">
      <w:pPr>
        <w:pStyle w:val="Sources"/>
      </w:pPr>
      <w:r w:rsidRPr="007D101A">
        <w:t>exception</w:t>
      </w:r>
    </w:p>
    <w:p w:rsidR="00D76E18" w:rsidRPr="007D101A" w:rsidRDefault="00D76E18" w:rsidP="007D101A">
      <w:pPr>
        <w:pStyle w:val="Sources"/>
      </w:pPr>
      <w:r w:rsidRPr="007D101A">
        <w:tab/>
      </w:r>
      <w:r w:rsidR="002A6B6A" w:rsidRPr="007D101A">
        <w:t>si</w:t>
      </w:r>
      <w:r w:rsidRPr="007D101A">
        <w:t xml:space="preserve"> err2 (texte : chaîne)</w:t>
      </w:r>
      <w:r w:rsidRPr="007D101A">
        <w:tab/>
        <w:t>' exception avec un paramètre textuel</w:t>
      </w:r>
    </w:p>
    <w:p w:rsidR="00D76E18" w:rsidRPr="007D101A" w:rsidRDefault="00D76E18" w:rsidP="007D101A">
      <w:pPr>
        <w:pStyle w:val="Sources"/>
      </w:pPr>
      <w:r w:rsidRPr="007D101A">
        <w:tab/>
      </w:r>
      <w:r w:rsidRPr="007D101A">
        <w:tab/>
        <w:t>afficher texte</w:t>
      </w:r>
    </w:p>
    <w:p w:rsidR="00D76E18" w:rsidRPr="007D101A" w:rsidRDefault="00D76E18" w:rsidP="007D101A">
      <w:pPr>
        <w:pStyle w:val="Sources"/>
      </w:pPr>
      <w:r w:rsidRPr="007D101A">
        <w:tab/>
      </w:r>
      <w:r w:rsidRPr="007D101A">
        <w:tab/>
        <w:t>continuer</w:t>
      </w:r>
      <w:r w:rsidRPr="007D101A">
        <w:tab/>
      </w:r>
      <w:r w:rsidRPr="007D101A">
        <w:tab/>
      </w:r>
      <w:r w:rsidRPr="007D101A">
        <w:tab/>
      </w:r>
      <w:r w:rsidRPr="007D101A">
        <w:tab/>
        <w:t>' reprend l’exec sur la ligne suivante</w:t>
      </w:r>
    </w:p>
    <w:p w:rsidR="00D76E18" w:rsidRPr="007D101A" w:rsidRDefault="00D76E18" w:rsidP="007D101A">
      <w:pPr>
        <w:pStyle w:val="Sources"/>
      </w:pPr>
      <w:r w:rsidRPr="007D101A">
        <w:tab/>
        <w:t>fin</w:t>
      </w:r>
      <w:r w:rsidR="002A6B6A" w:rsidRPr="007D101A">
        <w:t>Si</w:t>
      </w:r>
    </w:p>
    <w:p w:rsidR="00D76E18" w:rsidRPr="007D101A" w:rsidRDefault="00D76E18" w:rsidP="007D101A">
      <w:pPr>
        <w:pStyle w:val="Sources"/>
      </w:pPr>
      <w:r w:rsidRPr="007D101A">
        <w:t>début</w:t>
      </w:r>
    </w:p>
    <w:p w:rsidR="00D76E18" w:rsidRPr="007D101A" w:rsidRDefault="00D76E18" w:rsidP="007D101A">
      <w:pPr>
        <w:pStyle w:val="Sources"/>
      </w:pPr>
      <w:r w:rsidRPr="007D101A">
        <w:tab/>
        <w:t>boucle</w:t>
      </w:r>
    </w:p>
    <w:p w:rsidR="00D76E18" w:rsidRPr="007D101A" w:rsidRDefault="00D76E18" w:rsidP="007D101A">
      <w:pPr>
        <w:pStyle w:val="Sources"/>
      </w:pPr>
      <w:r w:rsidRPr="007D101A">
        <w:tab/>
        <w:t>tantQue condition</w:t>
      </w:r>
    </w:p>
    <w:p w:rsidR="00D76E18" w:rsidRPr="007D101A" w:rsidRDefault="00D76E18" w:rsidP="007D101A">
      <w:pPr>
        <w:pStyle w:val="Sources"/>
      </w:pPr>
      <w:r w:rsidRPr="007D101A">
        <w:t xml:space="preserve"> </w:t>
      </w:r>
      <w:r w:rsidRPr="007D101A">
        <w:tab/>
      </w:r>
      <w:r w:rsidRPr="007D101A">
        <w:tab/>
        <w:t>action1</w:t>
      </w:r>
    </w:p>
    <w:p w:rsidR="00D76E18" w:rsidRPr="007D101A" w:rsidRDefault="00D76E18" w:rsidP="007D101A">
      <w:pPr>
        <w:pStyle w:val="Sources"/>
      </w:pPr>
      <w:r w:rsidRPr="007D101A">
        <w:tab/>
      </w:r>
      <w:r w:rsidRPr="007D101A">
        <w:tab/>
        <w:t>action2</w:t>
      </w:r>
    </w:p>
    <w:p w:rsidR="00D76E18" w:rsidRPr="007D101A" w:rsidRDefault="00D76E18" w:rsidP="007D101A">
      <w:pPr>
        <w:pStyle w:val="Sources"/>
      </w:pPr>
      <w:r w:rsidRPr="007D101A">
        <w:tab/>
      </w:r>
      <w:r w:rsidRPr="007D101A">
        <w:tab/>
        <w:t>si condition2</w:t>
      </w:r>
    </w:p>
    <w:p w:rsidR="00D76E18" w:rsidRPr="007D101A" w:rsidRDefault="00D76E18" w:rsidP="007D101A">
      <w:pPr>
        <w:pStyle w:val="Sources"/>
      </w:pPr>
      <w:r w:rsidRPr="007D101A">
        <w:tab/>
      </w:r>
      <w:r w:rsidRPr="007D101A">
        <w:tab/>
      </w:r>
      <w:r w:rsidRPr="007D101A">
        <w:tab/>
        <w:t>erreur err2, ‘action3 impossible’</w:t>
      </w:r>
      <w:r w:rsidRPr="007D101A">
        <w:tab/>
      </w:r>
      <w:r w:rsidRPr="007D101A">
        <w:tab/>
        <w:t>' provoque une exception</w:t>
      </w:r>
    </w:p>
    <w:p w:rsidR="00D76E18" w:rsidRPr="007D101A" w:rsidRDefault="00D76E18" w:rsidP="007D101A">
      <w:pPr>
        <w:pStyle w:val="Sources"/>
      </w:pPr>
      <w:r w:rsidRPr="007D101A">
        <w:lastRenderedPageBreak/>
        <w:tab/>
      </w:r>
      <w:r w:rsidRPr="007D101A">
        <w:tab/>
        <w:t>finSi</w:t>
      </w:r>
    </w:p>
    <w:p w:rsidR="00D76E18" w:rsidRPr="007D101A" w:rsidRDefault="00D76E18" w:rsidP="007D101A">
      <w:pPr>
        <w:pStyle w:val="Sources"/>
      </w:pPr>
      <w:r w:rsidRPr="007D101A">
        <w:tab/>
      </w:r>
      <w:r w:rsidRPr="007D101A">
        <w:tab/>
        <w:t>action3</w:t>
      </w:r>
    </w:p>
    <w:p w:rsidR="00D76E18" w:rsidRPr="007D101A" w:rsidRDefault="00D76E18" w:rsidP="007D101A">
      <w:pPr>
        <w:pStyle w:val="Sources"/>
      </w:pPr>
      <w:r w:rsidRPr="007D101A">
        <w:tab/>
        <w:t>finTantQue</w:t>
      </w:r>
    </w:p>
    <w:p w:rsidR="00D76E18" w:rsidRPr="007D101A" w:rsidRDefault="00D76E18" w:rsidP="007D101A">
      <w:pPr>
        <w:pStyle w:val="Sources"/>
      </w:pPr>
      <w:r w:rsidRPr="007D101A">
        <w:tab/>
        <w:t>action4</w:t>
      </w:r>
    </w:p>
    <w:p w:rsidR="00D76E18" w:rsidRPr="007D101A" w:rsidRDefault="00D76E18" w:rsidP="007D101A">
      <w:pPr>
        <w:pStyle w:val="Sources"/>
      </w:pPr>
      <w:r w:rsidRPr="007D101A">
        <w:tab/>
        <w:t>action5</w:t>
      </w:r>
    </w:p>
    <w:p w:rsidR="00D76E18" w:rsidRPr="007D101A" w:rsidRDefault="00D76E18" w:rsidP="007D101A">
      <w:pPr>
        <w:pStyle w:val="Sources"/>
      </w:pPr>
      <w:r w:rsidRPr="007D101A">
        <w:tab/>
        <w:t>finBoucle</w:t>
      </w:r>
    </w:p>
    <w:p w:rsidR="00D76E18" w:rsidRDefault="00D76E18" w:rsidP="007D101A">
      <w:pPr>
        <w:pStyle w:val="Sources"/>
      </w:pPr>
      <w:r w:rsidRPr="007D101A">
        <w:t>fin</w:t>
      </w:r>
    </w:p>
    <w:p w:rsidR="00D76E18" w:rsidRDefault="00D76E18" w:rsidP="007D101A">
      <w:r>
        <w:rPr>
          <w:b/>
          <w:bCs/>
        </w:rPr>
        <w:t>reprendre</w:t>
      </w:r>
      <w:r>
        <w:t xml:space="preserve">  :  reprend l’exécution sur la ligne qui a provoqué l’erreur.</w:t>
      </w:r>
    </w:p>
    <w:p w:rsidR="00D76E18" w:rsidRDefault="00D76E18" w:rsidP="007D101A">
      <w:r>
        <w:rPr>
          <w:b/>
          <w:bCs/>
        </w:rPr>
        <w:t>continuer</w:t>
      </w:r>
      <w:r>
        <w:t xml:space="preserve">   : reprend l'exécution sur la ligne qui suit celle qui a provoqué l'erreur.</w:t>
      </w:r>
    </w:p>
    <w:p w:rsidR="00D76E18" w:rsidRPr="00012858" w:rsidRDefault="00D76E18" w:rsidP="00012858">
      <w:r>
        <w:t>L'absence d'instruction fait que le programme s'arrête. Si il n’y a pas de structure de gestion des exceptions dans le module courant, la sortie du bloc se fait jusqu’à la rencontre d’une structure exception ou arrête le programme si il n’y en a pas.</w:t>
      </w:r>
    </w:p>
    <w:p w:rsidR="00D76E18" w:rsidRDefault="00D76E18" w:rsidP="00E32C40">
      <w:pPr>
        <w:pStyle w:val="Titre3"/>
      </w:pPr>
      <w:bookmarkStart w:id="15" w:name="_Toc282002421"/>
      <w:r>
        <w:t>Traitement d'une interruption</w:t>
      </w:r>
      <w:bookmarkEnd w:id="15"/>
    </w:p>
    <w:p w:rsidR="00D76E18" w:rsidRDefault="00D76E18" w:rsidP="007D101A">
      <w:r>
        <w:t>L'interruption est considéré comme une exception on écrira donc :</w:t>
      </w:r>
    </w:p>
    <w:p w:rsidR="00D76E18" w:rsidRDefault="00D76E18" w:rsidP="00D76E18">
      <w:pPr>
        <w:pStyle w:val="Texteretrait"/>
        <w:ind w:firstLine="0"/>
        <w:rPr>
          <w:sz w:val="20"/>
        </w:rPr>
      </w:pPr>
    </w:p>
    <w:p w:rsidR="00D76E18" w:rsidRDefault="00D76E18" w:rsidP="002A6B6A">
      <w:pPr>
        <w:pStyle w:val="Sources"/>
      </w:pPr>
      <w:r>
        <w:t>module1(…)</w:t>
      </w:r>
    </w:p>
    <w:p w:rsidR="00D76E18" w:rsidRDefault="00D76E18" w:rsidP="002A6B6A">
      <w:pPr>
        <w:pStyle w:val="Sources"/>
      </w:pPr>
      <w:r>
        <w:t>…</w:t>
      </w:r>
    </w:p>
    <w:p w:rsidR="00D76E18" w:rsidRDefault="00D76E18" w:rsidP="002A6B6A">
      <w:pPr>
        <w:pStyle w:val="Sources"/>
      </w:pPr>
      <w:r>
        <w:t>exception</w:t>
      </w:r>
    </w:p>
    <w:p w:rsidR="00D76E18" w:rsidRDefault="00D76E18" w:rsidP="002A6B6A">
      <w:pPr>
        <w:pStyle w:val="Sources"/>
      </w:pPr>
      <w:r>
        <w:tab/>
      </w:r>
      <w:r w:rsidR="007D101A">
        <w:t>si</w:t>
      </w:r>
      <w:r>
        <w:t xml:space="preserve"> IT1</w:t>
      </w:r>
    </w:p>
    <w:p w:rsidR="00D76E18" w:rsidRDefault="00D76E18" w:rsidP="002A6B6A">
      <w:pPr>
        <w:pStyle w:val="Sources"/>
      </w:pPr>
      <w:r>
        <w:tab/>
      </w:r>
      <w:r>
        <w:tab/>
        <w:t>Pseudo-code de la routine d'interruption</w:t>
      </w:r>
    </w:p>
    <w:p w:rsidR="00D76E18" w:rsidRDefault="007D101A" w:rsidP="002A6B6A">
      <w:pPr>
        <w:pStyle w:val="Sources"/>
      </w:pPr>
      <w:r>
        <w:tab/>
        <w:t>finSi</w:t>
      </w:r>
    </w:p>
    <w:p w:rsidR="00D76E18" w:rsidRDefault="00D76E18" w:rsidP="002A6B6A">
      <w:pPr>
        <w:pStyle w:val="Sources"/>
      </w:pPr>
      <w:r>
        <w:t>début</w:t>
      </w:r>
    </w:p>
    <w:p w:rsidR="00D76E18" w:rsidRDefault="00D76E18" w:rsidP="002A6B6A">
      <w:pPr>
        <w:pStyle w:val="Sources"/>
      </w:pPr>
      <w:r>
        <w:tab/>
        <w:t>…</w:t>
      </w:r>
    </w:p>
    <w:p w:rsidR="00D76E18" w:rsidRDefault="00D76E18" w:rsidP="002A6B6A">
      <w:pPr>
        <w:pStyle w:val="Sources"/>
      </w:pPr>
      <w:r>
        <w:t>fin</w:t>
      </w:r>
    </w:p>
    <w:p w:rsidR="00D76E18" w:rsidRDefault="00D76E18" w:rsidP="00D76E18">
      <w:pPr>
        <w:pStyle w:val="Texteretrait"/>
        <w:ind w:firstLine="0"/>
        <w:rPr>
          <w:sz w:val="20"/>
        </w:rPr>
      </w:pPr>
    </w:p>
    <w:p w:rsidR="00D76E18" w:rsidRPr="007D101A" w:rsidRDefault="00D76E18" w:rsidP="00E32C40">
      <w:r>
        <w:t>Si une interruption IT1 survient, le traitement normal est suspendu et le traitement d'exception s'exécute. Le traitement normal reprend ensuite.</w:t>
      </w:r>
    </w:p>
    <w:p w:rsidR="00D76E18" w:rsidRDefault="00D76E18" w:rsidP="007D101A">
      <w:pPr>
        <w:pStyle w:val="Titre5"/>
        <w:ind w:left="0"/>
        <w:rPr>
          <w:bCs/>
        </w:rPr>
      </w:pPr>
      <w:r>
        <w:rPr>
          <w:bCs/>
        </w:rPr>
        <w:t>Remarque</w:t>
      </w:r>
    </w:p>
    <w:p w:rsidR="00D76E18" w:rsidRDefault="00D76E18" w:rsidP="00D76E18">
      <w:r>
        <w:t>La condition d'une structure alternative ou itérative est booléenne c'est à dire qu'elle a la valeur Vrai ou Faux. Si l'expression testée est booléenne, il ne faut pas écrire la condition suivante :</w:t>
      </w:r>
    </w:p>
    <w:p w:rsidR="00D76E18" w:rsidRPr="002A6B6A" w:rsidRDefault="00D76E18" w:rsidP="002A6B6A">
      <w:pPr>
        <w:pStyle w:val="Sources"/>
      </w:pPr>
      <w:r w:rsidRPr="002A6B6A">
        <w:t>si trouvé = Faux</w:t>
      </w:r>
      <w:r w:rsidRPr="002A6B6A">
        <w:tab/>
      </w:r>
      <w:r w:rsidRPr="002A6B6A">
        <w:tab/>
      </w:r>
      <w:r w:rsidRPr="002A6B6A">
        <w:tab/>
        <w:t>' erreur !!!</w:t>
      </w:r>
    </w:p>
    <w:p w:rsidR="00D76E18" w:rsidRDefault="00D76E18" w:rsidP="00D76E18">
      <w:r>
        <w:t>mais :</w:t>
      </w:r>
    </w:p>
    <w:p w:rsidR="00D76E18" w:rsidRDefault="00D76E18" w:rsidP="007D101A">
      <w:pPr>
        <w:pStyle w:val="Sources"/>
      </w:pPr>
      <w:r>
        <w:t>si non trouvé</w:t>
      </w:r>
      <w:r>
        <w:tab/>
      </w:r>
      <w:r>
        <w:tab/>
      </w:r>
      <w:r>
        <w:tab/>
      </w:r>
      <w:r>
        <w:tab/>
        <w:t>' bien !!!</w:t>
      </w:r>
    </w:p>
    <w:p w:rsidR="00D76E18" w:rsidRDefault="00D76E18" w:rsidP="007D101A">
      <w:r>
        <w:t xml:space="preserve">La commande </w:t>
      </w:r>
      <w:r>
        <w:rPr>
          <w:b/>
          <w:bCs/>
        </w:rPr>
        <w:t>reprendre</w:t>
      </w:r>
      <w:r>
        <w:t xml:space="preserve"> permet de relancer l’exécution sur la ligne qui a provoqué l’erreur.</w:t>
      </w:r>
    </w:p>
    <w:p w:rsidR="00D76E18" w:rsidRDefault="00D76E18" w:rsidP="007D101A">
      <w:r>
        <w:lastRenderedPageBreak/>
        <w:t>Si la condition2 est vrai, on génère une exception qui arrête le traitement en cours. On exécute le traitement de l'exception et on reprend le traitement sur la ligne qui suit l’exception (action5).</w:t>
      </w:r>
    </w:p>
    <w:p w:rsidR="00D76E18" w:rsidRPr="007D101A" w:rsidRDefault="00D76E18" w:rsidP="007D101A">
      <w:r>
        <w:t>Si il n’y a pas de structure de gestion des exceptions dans le module courant, la sortie du bloc se fait jusqu’à la rencontre d’une structure exception ou arrête le programme si il n’y en a pas.</w:t>
      </w:r>
    </w:p>
    <w:p w:rsidR="00D76E18" w:rsidRDefault="00D76E18" w:rsidP="00012858">
      <w:pPr>
        <w:pStyle w:val="Titre1"/>
        <w:rPr>
          <w:sz w:val="20"/>
        </w:rPr>
      </w:pPr>
      <w:bookmarkStart w:id="16" w:name="_Toc282002422"/>
      <w:r>
        <w:t>Les types de données</w:t>
      </w:r>
      <w:bookmarkEnd w:id="16"/>
    </w:p>
    <w:p w:rsidR="00D76E18" w:rsidRDefault="00D76E18" w:rsidP="007D101A">
      <w:r>
        <w:t>Les types simples</w:t>
      </w:r>
    </w:p>
    <w:p w:rsidR="00D76E18" w:rsidRDefault="00D76E18" w:rsidP="007D101A">
      <w:pPr>
        <w:pStyle w:val="Paragraphedeliste"/>
        <w:numPr>
          <w:ilvl w:val="0"/>
          <w:numId w:val="27"/>
        </w:numPr>
      </w:pPr>
      <w:r>
        <w:t>les types discrets : entier, caractère, booléen, énuméré , pointeur.</w:t>
      </w:r>
    </w:p>
    <w:p w:rsidR="00D76E18" w:rsidRDefault="00D76E18" w:rsidP="007D101A">
      <w:pPr>
        <w:pStyle w:val="Paragraphedeliste"/>
        <w:numPr>
          <w:ilvl w:val="0"/>
          <w:numId w:val="27"/>
        </w:numPr>
      </w:pPr>
      <w:r>
        <w:t>les types continus : réel.</w:t>
      </w:r>
    </w:p>
    <w:p w:rsidR="00D76E18" w:rsidRDefault="00D76E18" w:rsidP="007D101A">
      <w:pPr>
        <w:pStyle w:val="Paragraphedeliste"/>
        <w:numPr>
          <w:ilvl w:val="0"/>
          <w:numId w:val="27"/>
        </w:numPr>
      </w:pPr>
      <w:r>
        <w:t>Les types structurés</w:t>
      </w:r>
    </w:p>
    <w:p w:rsidR="00D76E18" w:rsidRDefault="00D76E18" w:rsidP="007D101A">
      <w:pPr>
        <w:pStyle w:val="Paragraphedeliste"/>
        <w:numPr>
          <w:ilvl w:val="0"/>
          <w:numId w:val="27"/>
        </w:numPr>
      </w:pPr>
      <w:r>
        <w:t>chaîne, tableaux, composition, conteneurs (ou collection).</w:t>
      </w:r>
    </w:p>
    <w:p w:rsidR="00D76E18" w:rsidRDefault="00D76E18" w:rsidP="00E32C40">
      <w:pPr>
        <w:pStyle w:val="Titre2"/>
      </w:pPr>
      <w:bookmarkStart w:id="17" w:name="_Toc282002423"/>
      <w:r>
        <w:t>Le type booléen</w:t>
      </w:r>
      <w:bookmarkEnd w:id="17"/>
    </w:p>
    <w:p w:rsidR="00D76E18" w:rsidRDefault="00D76E18" w:rsidP="00E32C40">
      <w:r>
        <w:t>Il va permettre de s</w:t>
      </w:r>
      <w:r w:rsidR="002A6B6A">
        <w:t>tocker les valeurs VRAI ou FAUX</w:t>
      </w:r>
    </w:p>
    <w:p w:rsidR="002A6B6A" w:rsidRDefault="002A6B6A" w:rsidP="00D76E18">
      <w:pPr>
        <w:pStyle w:val="Retraitnormal"/>
        <w:rPr>
          <w:sz w:val="20"/>
        </w:rPr>
      </w:pPr>
    </w:p>
    <w:p w:rsidR="00D76E18" w:rsidRDefault="00D76E18" w:rsidP="002A6B6A">
      <w:pPr>
        <w:pStyle w:val="Sources"/>
      </w:pPr>
      <w:r>
        <w:t>trouvé :</w:t>
      </w:r>
      <w:r>
        <w:tab/>
        <w:t>booléen</w:t>
      </w:r>
    </w:p>
    <w:p w:rsidR="00D76E18" w:rsidRDefault="00D76E18" w:rsidP="00D76E18">
      <w:pPr>
        <w:pStyle w:val="Sources"/>
      </w:pPr>
      <w:r>
        <w:t>si trouvé</w:t>
      </w:r>
    </w:p>
    <w:p w:rsidR="00D76E18" w:rsidRDefault="007D101A" w:rsidP="00D76E18">
      <w:pPr>
        <w:pStyle w:val="Sources"/>
      </w:pPr>
      <w:r>
        <w:tab/>
      </w:r>
      <w:r w:rsidR="00D76E18">
        <w:t>traitement</w:t>
      </w:r>
    </w:p>
    <w:p w:rsidR="00D76E18" w:rsidRDefault="007D101A" w:rsidP="00D76E18">
      <w:pPr>
        <w:pStyle w:val="Sources"/>
      </w:pPr>
      <w:r>
        <w:tab/>
      </w:r>
      <w:r w:rsidR="00D76E18">
        <w:t>trouvé = FAUX</w:t>
      </w:r>
    </w:p>
    <w:p w:rsidR="00D76E18" w:rsidRDefault="00D76E18" w:rsidP="00D76E18">
      <w:pPr>
        <w:pStyle w:val="Sources"/>
      </w:pPr>
      <w:r>
        <w:t>finSi</w:t>
      </w:r>
    </w:p>
    <w:p w:rsidR="00D76E18" w:rsidRDefault="00D76E18" w:rsidP="002A6B6A">
      <w:r>
        <w:tab/>
        <w:t>Opérateurs spécifiques : et, ou, non, xou.</w:t>
      </w:r>
    </w:p>
    <w:p w:rsidR="00D76E18" w:rsidRDefault="00D76E18" w:rsidP="00E32C40">
      <w:pPr>
        <w:pStyle w:val="Titre2"/>
      </w:pPr>
      <w:bookmarkStart w:id="18" w:name="_Toc282002424"/>
      <w:r>
        <w:t>Le type caractère</w:t>
      </w:r>
      <w:bookmarkEnd w:id="18"/>
    </w:p>
    <w:p w:rsidR="00D76E18" w:rsidRDefault="00D76E18" w:rsidP="00E32C40">
      <w:r>
        <w:t>Il va permettre de stocker un caractère ASCII (sur 7 bits)</w:t>
      </w:r>
    </w:p>
    <w:p w:rsidR="002A6B6A" w:rsidRDefault="002A6B6A" w:rsidP="00D76E18">
      <w:pPr>
        <w:pStyle w:val="Retraitnormal"/>
        <w:rPr>
          <w:sz w:val="20"/>
        </w:rPr>
      </w:pPr>
    </w:p>
    <w:p w:rsidR="00D76E18" w:rsidRPr="007D101A" w:rsidRDefault="00D76E18" w:rsidP="007D101A">
      <w:pPr>
        <w:pStyle w:val="Sources"/>
      </w:pPr>
      <w:r w:rsidRPr="007D101A">
        <w:t xml:space="preserve">carLu : </w:t>
      </w:r>
      <w:r w:rsidRPr="007D101A">
        <w:tab/>
        <w:t>caractère</w:t>
      </w:r>
    </w:p>
    <w:p w:rsidR="00D76E18" w:rsidRPr="007D101A" w:rsidRDefault="00D76E18" w:rsidP="007D101A">
      <w:pPr>
        <w:pStyle w:val="Sources"/>
      </w:pPr>
    </w:p>
    <w:p w:rsidR="00D76E18" w:rsidRPr="007D101A" w:rsidRDefault="00D76E18" w:rsidP="007D101A">
      <w:pPr>
        <w:pStyle w:val="Sources"/>
      </w:pPr>
      <w:r w:rsidRPr="007D101A">
        <w:t xml:space="preserve">suivant carLu </w:t>
      </w:r>
    </w:p>
    <w:p w:rsidR="00D76E18" w:rsidRPr="007D101A" w:rsidRDefault="00D76E18" w:rsidP="007D101A">
      <w:pPr>
        <w:pStyle w:val="Sources"/>
      </w:pPr>
      <w:r w:rsidRPr="007D101A">
        <w:tab/>
        <w:t>'a' : traitementA</w:t>
      </w:r>
    </w:p>
    <w:p w:rsidR="00D76E18" w:rsidRPr="007D101A" w:rsidRDefault="007D101A" w:rsidP="007D101A">
      <w:pPr>
        <w:pStyle w:val="Sources"/>
      </w:pPr>
      <w:r w:rsidRPr="007D101A">
        <w:tab/>
      </w:r>
      <w:r w:rsidR="00D76E18" w:rsidRPr="007D101A">
        <w:t xml:space="preserve"> 'c' : traitementC</w:t>
      </w:r>
    </w:p>
    <w:p w:rsidR="00D76E18" w:rsidRPr="007D101A" w:rsidRDefault="007D101A" w:rsidP="007D101A">
      <w:pPr>
        <w:pStyle w:val="Sources"/>
      </w:pPr>
      <w:r w:rsidRPr="007D101A">
        <w:tab/>
      </w:r>
      <w:r w:rsidR="00D76E18" w:rsidRPr="007D101A">
        <w:t>....</w:t>
      </w:r>
    </w:p>
    <w:p w:rsidR="00D76E18" w:rsidRPr="007D101A" w:rsidRDefault="007D101A" w:rsidP="007D101A">
      <w:pPr>
        <w:pStyle w:val="Sources"/>
      </w:pPr>
      <w:r w:rsidRPr="007D101A">
        <w:tab/>
      </w:r>
      <w:r w:rsidR="00D76E18" w:rsidRPr="007D101A">
        <w:t xml:space="preserve"> autre : traitementDéfaut</w:t>
      </w:r>
    </w:p>
    <w:p w:rsidR="00D76E18" w:rsidRPr="007D101A" w:rsidRDefault="00D76E18" w:rsidP="007D101A">
      <w:pPr>
        <w:pStyle w:val="Sources"/>
      </w:pPr>
      <w:r w:rsidRPr="007D101A">
        <w:t>finSuivant</w:t>
      </w:r>
    </w:p>
    <w:p w:rsidR="00D76E18" w:rsidRDefault="00D76E18" w:rsidP="00E32C40">
      <w:pPr>
        <w:pStyle w:val="Titre2"/>
      </w:pPr>
      <w:bookmarkStart w:id="19" w:name="_Toc282002425"/>
      <w:r>
        <w:t>Le type entier</w:t>
      </w:r>
      <w:bookmarkEnd w:id="19"/>
    </w:p>
    <w:p w:rsidR="00D76E18" w:rsidRDefault="00D76E18" w:rsidP="00E32C40">
      <w:r>
        <w:t>Il va permettre de gérer des compteurs ou des valeurs entières</w:t>
      </w:r>
    </w:p>
    <w:p w:rsidR="002A6B6A" w:rsidRDefault="002A6B6A" w:rsidP="00D76E18">
      <w:pPr>
        <w:pStyle w:val="Retraitnormal"/>
        <w:rPr>
          <w:sz w:val="20"/>
        </w:rPr>
      </w:pPr>
    </w:p>
    <w:p w:rsidR="00D76E18" w:rsidRPr="007D101A" w:rsidRDefault="00D76E18" w:rsidP="007D101A">
      <w:pPr>
        <w:pStyle w:val="Sources"/>
      </w:pPr>
      <w:r w:rsidRPr="007D101A">
        <w:t>nbCaisses : entier</w:t>
      </w:r>
    </w:p>
    <w:p w:rsidR="00D76E18" w:rsidRPr="007D101A" w:rsidRDefault="00D76E18" w:rsidP="007D101A">
      <w:pPr>
        <w:pStyle w:val="Sources"/>
      </w:pPr>
    </w:p>
    <w:p w:rsidR="00D76E18" w:rsidRPr="007D101A" w:rsidRDefault="00D76E18" w:rsidP="007D101A">
      <w:pPr>
        <w:pStyle w:val="Sources"/>
      </w:pPr>
      <w:r w:rsidRPr="007D101A">
        <w:t>nbCaisses = 0</w:t>
      </w:r>
    </w:p>
    <w:p w:rsidR="00D76E18" w:rsidRPr="007D101A" w:rsidRDefault="00D76E18" w:rsidP="007D101A">
      <w:pPr>
        <w:pStyle w:val="Sources"/>
      </w:pPr>
      <w:r w:rsidRPr="007D101A">
        <w:t>tant que il y a une nouvelle caisse ou nbCaisses = 10</w:t>
      </w:r>
    </w:p>
    <w:p w:rsidR="00D76E18" w:rsidRPr="007D101A" w:rsidRDefault="00D76E18" w:rsidP="007D101A">
      <w:pPr>
        <w:pStyle w:val="Sources"/>
      </w:pPr>
      <w:r w:rsidRPr="007D101A">
        <w:tab/>
        <w:t>prendre la caisse</w:t>
      </w:r>
    </w:p>
    <w:p w:rsidR="00D76E18" w:rsidRPr="007D101A" w:rsidRDefault="00D76E18" w:rsidP="007D101A">
      <w:pPr>
        <w:pStyle w:val="Sources"/>
      </w:pPr>
      <w:r w:rsidRPr="007D101A">
        <w:tab/>
        <w:t>incr  nbCaisses</w:t>
      </w:r>
    </w:p>
    <w:p w:rsidR="00D76E18" w:rsidRPr="007D101A" w:rsidRDefault="00D76E18" w:rsidP="007D101A">
      <w:pPr>
        <w:pStyle w:val="Sources"/>
      </w:pPr>
      <w:r w:rsidRPr="007D101A">
        <w:t>finTantQue</w:t>
      </w:r>
    </w:p>
    <w:p w:rsidR="00D76E18" w:rsidRDefault="00D76E18" w:rsidP="00E32C40">
      <w:pPr>
        <w:pStyle w:val="Titre2"/>
      </w:pPr>
      <w:bookmarkStart w:id="20" w:name="_Toc282002426"/>
      <w:r>
        <w:t>Le type réel</w:t>
      </w:r>
      <w:bookmarkEnd w:id="20"/>
    </w:p>
    <w:p w:rsidR="00D76E18" w:rsidRDefault="00D76E18" w:rsidP="00E32C40">
      <w:r>
        <w:t>Il va permettre de stocker des valeurs réelles</w:t>
      </w:r>
    </w:p>
    <w:p w:rsidR="002A6B6A" w:rsidRDefault="002A6B6A" w:rsidP="00D76E18">
      <w:pPr>
        <w:pStyle w:val="Retraitnormal"/>
        <w:rPr>
          <w:sz w:val="20"/>
        </w:rPr>
      </w:pPr>
    </w:p>
    <w:p w:rsidR="00D76E18" w:rsidRPr="007D101A" w:rsidRDefault="00D76E18" w:rsidP="007D101A">
      <w:pPr>
        <w:pStyle w:val="Sources"/>
      </w:pPr>
      <w:r w:rsidRPr="007D101A">
        <w:t>température : réel</w:t>
      </w:r>
    </w:p>
    <w:p w:rsidR="00D76E18" w:rsidRPr="007D101A" w:rsidRDefault="00D76E18" w:rsidP="007D101A">
      <w:pPr>
        <w:pStyle w:val="Sources"/>
      </w:pPr>
    </w:p>
    <w:p w:rsidR="00D76E18" w:rsidRPr="007D101A" w:rsidRDefault="00D76E18" w:rsidP="007D101A">
      <w:pPr>
        <w:pStyle w:val="Sources"/>
      </w:pPr>
      <w:r w:rsidRPr="007D101A">
        <w:t>lire température</w:t>
      </w:r>
    </w:p>
    <w:p w:rsidR="00D76E18" w:rsidRPr="007D101A" w:rsidRDefault="00D76E18" w:rsidP="007D101A">
      <w:pPr>
        <w:pStyle w:val="Sources"/>
      </w:pPr>
      <w:r w:rsidRPr="007D101A">
        <w:t>si température &gt;= 22,5</w:t>
      </w:r>
    </w:p>
    <w:p w:rsidR="00D76E18" w:rsidRPr="007D101A" w:rsidRDefault="007D101A" w:rsidP="007D101A">
      <w:pPr>
        <w:pStyle w:val="Sources"/>
      </w:pPr>
      <w:r>
        <w:tab/>
      </w:r>
      <w:r w:rsidR="00D76E18" w:rsidRPr="007D101A">
        <w:t>refroidir</w:t>
      </w:r>
    </w:p>
    <w:p w:rsidR="00D76E18" w:rsidRPr="007D101A" w:rsidRDefault="00D76E18" w:rsidP="007D101A">
      <w:pPr>
        <w:pStyle w:val="Sources"/>
      </w:pPr>
      <w:r w:rsidRPr="007D101A">
        <w:t>finSi</w:t>
      </w:r>
    </w:p>
    <w:p w:rsidR="00D76E18" w:rsidRDefault="00D76E18" w:rsidP="00E32C40">
      <w:pPr>
        <w:pStyle w:val="Titre2"/>
      </w:pPr>
      <w:bookmarkStart w:id="21" w:name="_Toc282002427"/>
      <w:r>
        <w:t>Le type énuméré</w:t>
      </w:r>
      <w:bookmarkEnd w:id="21"/>
    </w:p>
    <w:p w:rsidR="00D76E18" w:rsidRDefault="00D76E18" w:rsidP="00E32C40">
      <w:pPr>
        <w:rPr>
          <w:sz w:val="20"/>
        </w:rPr>
      </w:pPr>
      <w:r>
        <w:rPr>
          <w:sz w:val="20"/>
        </w:rPr>
        <w:t xml:space="preserve">Il va </w:t>
      </w:r>
      <w:r w:rsidRPr="00E32C40">
        <w:t>permettre de stocker des données qui ont un ensemble de valeurs très limitées et en général conceptuelle.</w:t>
      </w:r>
    </w:p>
    <w:p w:rsidR="00D76E18" w:rsidRDefault="00D76E18" w:rsidP="00D76E18">
      <w:pPr>
        <w:pStyle w:val="Retraitnormal"/>
        <w:rPr>
          <w:sz w:val="20"/>
        </w:rPr>
      </w:pPr>
    </w:p>
    <w:p w:rsidR="00D76E18" w:rsidRDefault="00D76E18" w:rsidP="00D76E18">
      <w:pPr>
        <w:pStyle w:val="Sources"/>
      </w:pPr>
      <w:r>
        <w:t>couleurs : [rouge | jaune | bleu | blanc | noir]</w:t>
      </w:r>
    </w:p>
    <w:p w:rsidR="00D76E18" w:rsidRDefault="00D76E18" w:rsidP="00D76E18">
      <w:pPr>
        <w:pStyle w:val="Sources"/>
      </w:pPr>
      <w:r>
        <w:t>étatPoste : [occupé | libre | enAttente | enPanne]</w:t>
      </w:r>
    </w:p>
    <w:p w:rsidR="00D76E18" w:rsidRDefault="00D76E18" w:rsidP="00D76E18">
      <w:pPr>
        <w:pStyle w:val="Sources"/>
      </w:pPr>
      <w:r>
        <w:t>choix : ['A' | 'F' | 'S' | 'Q']</w:t>
      </w:r>
    </w:p>
    <w:p w:rsidR="00D76E18" w:rsidRDefault="00D76E18" w:rsidP="00E32C40">
      <w:pPr>
        <w:pStyle w:val="Titre2"/>
      </w:pPr>
      <w:bookmarkStart w:id="22" w:name="_Toc282002428"/>
      <w:r>
        <w:t>Le type pointeur</w:t>
      </w:r>
      <w:bookmarkEnd w:id="22"/>
    </w:p>
    <w:p w:rsidR="00D76E18" w:rsidRDefault="00D76E18" w:rsidP="00E32C40">
      <w:pPr>
        <w:rPr>
          <w:sz w:val="20"/>
        </w:rPr>
      </w:pPr>
      <w:r w:rsidRPr="007D101A">
        <w:t>Il va permettre de faire référence à un objet d'un type donné</w:t>
      </w:r>
      <w:r>
        <w:rPr>
          <w:sz w:val="20"/>
        </w:rPr>
        <w:t>.</w:t>
      </w:r>
    </w:p>
    <w:p w:rsidR="002A6B6A" w:rsidRDefault="002A6B6A" w:rsidP="00D76E18">
      <w:pPr>
        <w:pStyle w:val="Retraitnormal"/>
        <w:rPr>
          <w:sz w:val="20"/>
        </w:rPr>
      </w:pPr>
    </w:p>
    <w:p w:rsidR="00D76E18" w:rsidRDefault="00D76E18" w:rsidP="00D76E18">
      <w:pPr>
        <w:pStyle w:val="Sources"/>
      </w:pPr>
      <w:r>
        <w:t>ptrVal : pointeur d'entier</w:t>
      </w:r>
    </w:p>
    <w:p w:rsidR="00D76E18" w:rsidRDefault="00D76E18" w:rsidP="00D76E18">
      <w:pPr>
        <w:pStyle w:val="Sources"/>
      </w:pPr>
      <w:r>
        <w:t>ptrID : pointeur de personne</w:t>
      </w:r>
    </w:p>
    <w:p w:rsidR="00D76E18" w:rsidRDefault="00D76E18" w:rsidP="00D76E18">
      <w:pPr>
        <w:pStyle w:val="Sources"/>
      </w:pPr>
    </w:p>
    <w:p w:rsidR="00D76E18" w:rsidRDefault="00D76E18" w:rsidP="00D76E18">
      <w:pPr>
        <w:pStyle w:val="Sources"/>
      </w:pPr>
      <w:r>
        <w:t>nombre = (ptrVal)</w:t>
      </w:r>
    </w:p>
    <w:p w:rsidR="00D76E18" w:rsidRDefault="00D76E18" w:rsidP="00E32C40">
      <w:pPr>
        <w:pStyle w:val="Titre2"/>
      </w:pPr>
      <w:bookmarkStart w:id="23" w:name="_Toc282002429"/>
      <w:r>
        <w:t>Le type chaîne</w:t>
      </w:r>
      <w:bookmarkEnd w:id="23"/>
    </w:p>
    <w:p w:rsidR="002A6B6A" w:rsidRDefault="00D76E18" w:rsidP="00E32C40">
      <w:pPr>
        <w:rPr>
          <w:sz w:val="20"/>
        </w:rPr>
      </w:pPr>
      <w:r>
        <w:t>Il va permettre de stocker des textes</w:t>
      </w:r>
    </w:p>
    <w:p w:rsidR="002A6B6A" w:rsidRDefault="002A6B6A" w:rsidP="00D76E18">
      <w:pPr>
        <w:pStyle w:val="Retraitnormal"/>
        <w:rPr>
          <w:sz w:val="20"/>
        </w:rPr>
      </w:pPr>
    </w:p>
    <w:p w:rsidR="00D76E18" w:rsidRDefault="00D76E18" w:rsidP="00D76E18">
      <w:pPr>
        <w:pStyle w:val="Sources"/>
      </w:pPr>
      <w:r>
        <w:t>texte : chaîne</w:t>
      </w:r>
    </w:p>
    <w:p w:rsidR="00D76E18" w:rsidRDefault="00D76E18" w:rsidP="00D76E18">
      <w:pPr>
        <w:pStyle w:val="Sources"/>
      </w:pPr>
      <w:r>
        <w:t>réponse : chaîne</w:t>
      </w:r>
    </w:p>
    <w:p w:rsidR="00D76E18" w:rsidRDefault="00D76E18" w:rsidP="00D76E18">
      <w:pPr>
        <w:pStyle w:val="Sources"/>
      </w:pPr>
    </w:p>
    <w:p w:rsidR="00D76E18" w:rsidRDefault="00D76E18" w:rsidP="00D76E18">
      <w:pPr>
        <w:pStyle w:val="Sources"/>
      </w:pPr>
      <w:r>
        <w:t>texte = ‘sésame’</w:t>
      </w:r>
    </w:p>
    <w:p w:rsidR="00D76E18" w:rsidRDefault="00D76E18" w:rsidP="00D76E18">
      <w:pPr>
        <w:pStyle w:val="Sources"/>
      </w:pPr>
      <w:r>
        <w:t>réponse = texte + ‘ tu vas t’ouvrir !‘</w:t>
      </w:r>
    </w:p>
    <w:p w:rsidR="00D76E18" w:rsidRDefault="00D76E18" w:rsidP="00E32C40">
      <w:pPr>
        <w:pStyle w:val="Titre2"/>
      </w:pPr>
      <w:bookmarkStart w:id="24" w:name="_Toc282002430"/>
      <w:r>
        <w:lastRenderedPageBreak/>
        <w:t>Le type tableau</w:t>
      </w:r>
      <w:bookmarkEnd w:id="24"/>
    </w:p>
    <w:p w:rsidR="00D76E18" w:rsidRDefault="00D76E18" w:rsidP="00E32C40">
      <w:pPr>
        <w:rPr>
          <w:sz w:val="20"/>
        </w:rPr>
      </w:pPr>
      <w:r w:rsidRPr="007D101A">
        <w:t>Permet de stocker plusieurs valeurs de même type (celui du tableau) dans une donnée unique (le tableau), la valeur</w:t>
      </w:r>
      <w:r>
        <w:rPr>
          <w:sz w:val="20"/>
        </w:rPr>
        <w:t xml:space="preserve"> sera accessible par un itérateur (indice dans le tableau).</w:t>
      </w:r>
    </w:p>
    <w:p w:rsidR="002A6B6A" w:rsidRDefault="002A6B6A" w:rsidP="00D76E18">
      <w:pPr>
        <w:pStyle w:val="Retraitnormal"/>
        <w:rPr>
          <w:sz w:val="20"/>
        </w:rPr>
      </w:pPr>
    </w:p>
    <w:p w:rsidR="00D76E18" w:rsidRDefault="00D76E18" w:rsidP="00D76E18">
      <w:pPr>
        <w:pStyle w:val="Sources"/>
      </w:pPr>
      <w:r>
        <w:t>notes :</w:t>
      </w:r>
      <w:r>
        <w:tab/>
      </w:r>
      <w:r>
        <w:tab/>
        <w:t>tableau de NB_MAX réels</w:t>
      </w:r>
      <w:r>
        <w:tab/>
      </w:r>
      <w:r>
        <w:tab/>
        <w:t>' pour une classe</w:t>
      </w:r>
    </w:p>
    <w:p w:rsidR="00D76E18" w:rsidRDefault="00D76E18" w:rsidP="00D76E18">
      <w:pPr>
        <w:pStyle w:val="Sources"/>
      </w:pPr>
      <w:r>
        <w:t>résultats :</w:t>
      </w:r>
      <w:r>
        <w:tab/>
      </w:r>
      <w:r w:rsidR="007D101A">
        <w:tab/>
      </w:r>
      <w:r>
        <w:t>tableau de 300 entiers</w:t>
      </w:r>
      <w:r>
        <w:tab/>
      </w:r>
      <w:r>
        <w:tab/>
      </w:r>
      <w:r w:rsidR="007D101A">
        <w:tab/>
      </w:r>
      <w:r>
        <w:t>' suivi d'un patient</w:t>
      </w:r>
    </w:p>
    <w:p w:rsidR="00D76E18" w:rsidRDefault="00D76E18" w:rsidP="00D76E18">
      <w:pPr>
        <w:pStyle w:val="Sources"/>
      </w:pPr>
      <w:r>
        <w:t>image :</w:t>
      </w:r>
      <w:r>
        <w:tab/>
      </w:r>
      <w:r>
        <w:tab/>
        <w:t>tableau de 800 par 600 pixels</w:t>
      </w:r>
      <w:r w:rsidR="007D101A">
        <w:tab/>
      </w:r>
      <w:r>
        <w:tab/>
        <w:t>' écran SVGA couleur</w:t>
      </w:r>
    </w:p>
    <w:p w:rsidR="00D76E18" w:rsidRDefault="00D76E18" w:rsidP="00D76E18">
      <w:pPr>
        <w:pStyle w:val="Sources"/>
      </w:pPr>
      <w:r>
        <w:t xml:space="preserve">pixels : </w:t>
      </w:r>
      <w:r>
        <w:tab/>
      </w:r>
      <w:r>
        <w:tab/>
        <w:t>entier</w:t>
      </w:r>
      <w:r>
        <w:tab/>
      </w:r>
      <w:r>
        <w:tab/>
      </w:r>
      <w:r>
        <w:tab/>
      </w:r>
      <w:r>
        <w:tab/>
      </w:r>
      <w:r w:rsidR="007D101A">
        <w:tab/>
      </w:r>
      <w:r w:rsidR="007D101A">
        <w:tab/>
      </w:r>
      <w:r>
        <w:t>' correspondant à une couleur</w:t>
      </w:r>
    </w:p>
    <w:p w:rsidR="00D76E18" w:rsidRDefault="00D76E18" w:rsidP="00E32C40">
      <w:pPr>
        <w:pStyle w:val="Titre2"/>
      </w:pPr>
      <w:bookmarkStart w:id="25" w:name="_Toc282002431"/>
      <w:r>
        <w:t>Le type composé</w:t>
      </w:r>
      <w:bookmarkEnd w:id="25"/>
      <w:r>
        <w:t xml:space="preserve"> </w:t>
      </w:r>
    </w:p>
    <w:p w:rsidR="00D76E18" w:rsidRDefault="00D76E18" w:rsidP="00D76E18">
      <w:pPr>
        <w:pStyle w:val="Corpsdetexte"/>
      </w:pPr>
      <w:r>
        <w:t xml:space="preserve">Ce sont des données qui sont composées d'un ensemble de plusieurs données. Comme, par exemple,  une fiche contenant diverses informations. </w:t>
      </w:r>
    </w:p>
    <w:p w:rsidR="00D76E18" w:rsidRPr="002A6B6A" w:rsidRDefault="00D76E18" w:rsidP="002A6B6A">
      <w:pPr>
        <w:pStyle w:val="Sources"/>
      </w:pPr>
      <w:r w:rsidRPr="002A6B6A">
        <w:t>type</w:t>
      </w:r>
    </w:p>
    <w:p w:rsidR="00D76E18" w:rsidRPr="002A6B6A" w:rsidRDefault="007D101A" w:rsidP="002A6B6A">
      <w:pPr>
        <w:pStyle w:val="Sources"/>
      </w:pPr>
      <w:r>
        <w:tab/>
      </w:r>
      <w:r w:rsidR="00D76E18" w:rsidRPr="002A6B6A">
        <w:t xml:space="preserve">personne = </w:t>
      </w:r>
      <w:r w:rsidR="00D76E18" w:rsidRPr="002A6B6A">
        <w:tab/>
      </w:r>
      <w:r w:rsidR="00D76E18" w:rsidRPr="002A6B6A">
        <w:tab/>
        <w:t>nom + prénom + age + dateNaissance</w:t>
      </w:r>
    </w:p>
    <w:p w:rsidR="00D76E18" w:rsidRPr="002A6B6A" w:rsidRDefault="007D101A" w:rsidP="002A6B6A">
      <w:pPr>
        <w:pStyle w:val="Sources"/>
      </w:pPr>
      <w:r>
        <w:tab/>
      </w:r>
      <w:r w:rsidR="00D76E18" w:rsidRPr="002A6B6A">
        <w:t>dateNaissance =</w:t>
      </w:r>
      <w:r w:rsidR="00D76E18" w:rsidRPr="002A6B6A">
        <w:tab/>
      </w:r>
      <w:r w:rsidR="00D76E18" w:rsidRPr="002A6B6A">
        <w:tab/>
        <w:t>jour + mois + année</w:t>
      </w:r>
    </w:p>
    <w:p w:rsidR="00D76E18" w:rsidRPr="002A6B6A" w:rsidRDefault="007D101A" w:rsidP="002A6B6A">
      <w:pPr>
        <w:pStyle w:val="Sources"/>
      </w:pPr>
      <w:r>
        <w:tab/>
      </w:r>
      <w:r w:rsidR="00D76E18" w:rsidRPr="002A6B6A">
        <w:t xml:space="preserve">nom, prénom = </w:t>
      </w:r>
      <w:r w:rsidR="00D76E18" w:rsidRPr="002A6B6A">
        <w:tab/>
      </w:r>
      <w:r w:rsidR="00D76E18" w:rsidRPr="002A6B6A">
        <w:tab/>
        <w:t>chaîne</w:t>
      </w:r>
    </w:p>
    <w:p w:rsidR="00D76E18" w:rsidRPr="002A6B6A" w:rsidRDefault="007D101A" w:rsidP="002A6B6A">
      <w:pPr>
        <w:pStyle w:val="Sources"/>
      </w:pPr>
      <w:r>
        <w:tab/>
      </w:r>
      <w:r w:rsidR="00D76E18" w:rsidRPr="002A6B6A">
        <w:t>age =</w:t>
      </w:r>
      <w:r w:rsidR="00D76E18" w:rsidRPr="002A6B6A">
        <w:tab/>
      </w:r>
      <w:r w:rsidR="00D76E18" w:rsidRPr="002A6B6A">
        <w:tab/>
      </w:r>
      <w:r w:rsidR="00D76E18" w:rsidRPr="002A6B6A">
        <w:tab/>
      </w:r>
      <w:r w:rsidR="00D76E18" w:rsidRPr="002A6B6A">
        <w:tab/>
        <w:t>entier</w:t>
      </w:r>
    </w:p>
    <w:p w:rsidR="00D76E18" w:rsidRPr="002A6B6A" w:rsidRDefault="007D101A" w:rsidP="002A6B6A">
      <w:pPr>
        <w:pStyle w:val="Sources"/>
      </w:pPr>
      <w:r>
        <w:tab/>
      </w:r>
      <w:r w:rsidR="00D76E18" w:rsidRPr="002A6B6A">
        <w:t>jour, mois, année =</w:t>
      </w:r>
      <w:r w:rsidR="00D76E18" w:rsidRPr="002A6B6A">
        <w:tab/>
        <w:t>entier</w:t>
      </w:r>
    </w:p>
    <w:p w:rsidR="00D76E18" w:rsidRPr="002A6B6A" w:rsidRDefault="00D76E18" w:rsidP="002A6B6A">
      <w:pPr>
        <w:pStyle w:val="Sources"/>
      </w:pPr>
      <w:r w:rsidRPr="002A6B6A">
        <w:t>var</w:t>
      </w:r>
    </w:p>
    <w:p w:rsidR="00D76E18" w:rsidRPr="002A6B6A" w:rsidRDefault="007D101A" w:rsidP="002A6B6A">
      <w:pPr>
        <w:pStyle w:val="Sources"/>
      </w:pPr>
      <w:r>
        <w:tab/>
      </w:r>
      <w:r w:rsidR="00D76E18" w:rsidRPr="002A6B6A">
        <w:t xml:space="preserve">point : </w:t>
      </w:r>
      <w:r w:rsidR="00D76E18" w:rsidRPr="002A6B6A">
        <w:tab/>
      </w:r>
      <w:r w:rsidR="00D76E18" w:rsidRPr="002A6B6A">
        <w:tab/>
      </w:r>
      <w:r w:rsidR="00D76E18" w:rsidRPr="002A6B6A">
        <w:tab/>
        <w:t>X + Y</w:t>
      </w:r>
    </w:p>
    <w:p w:rsidR="00D76E18" w:rsidRPr="002A6B6A" w:rsidRDefault="007D101A" w:rsidP="002A6B6A">
      <w:pPr>
        <w:pStyle w:val="Sources"/>
      </w:pPr>
      <w:r>
        <w:tab/>
      </w:r>
      <w:r w:rsidR="00D76E18" w:rsidRPr="002A6B6A">
        <w:t>groupe :</w:t>
      </w:r>
      <w:r w:rsidR="00D76E18" w:rsidRPr="002A6B6A">
        <w:tab/>
      </w:r>
      <w:r w:rsidR="00D76E18" w:rsidRPr="002A6B6A">
        <w:tab/>
      </w:r>
      <w:r w:rsidR="00D76E18" w:rsidRPr="002A6B6A">
        <w:tab/>
        <w:t>liste de 200 Personne</w:t>
      </w:r>
    </w:p>
    <w:p w:rsidR="00D76E18" w:rsidRDefault="00D76E18" w:rsidP="00E32C40">
      <w:pPr>
        <w:pStyle w:val="Titre2"/>
      </w:pPr>
      <w:bookmarkStart w:id="26" w:name="_Toc282002432"/>
      <w:r>
        <w:t>Le type conteneur</w:t>
      </w:r>
      <w:bookmarkEnd w:id="26"/>
    </w:p>
    <w:p w:rsidR="00D76E18" w:rsidRDefault="00D76E18" w:rsidP="007D101A">
      <w:r>
        <w:t>Un type «conteneur» est une construction destinée à contenir un ensemble de valeurs. Le seul type conteneur généralement considéré comme un type de base est le tableau.</w:t>
      </w:r>
    </w:p>
    <w:p w:rsidR="00D76E18" w:rsidRDefault="00D76E18" w:rsidP="007D101A">
      <w:r>
        <w:t>Le conteneur peut prendre diverses formes : liste, pile, arbre binaire, ensemble à clef, etc..</w:t>
      </w:r>
    </w:p>
    <w:p w:rsidR="00D76E18" w:rsidRDefault="00D76E18" w:rsidP="007D101A">
      <w:r>
        <w:t xml:space="preserve">Ils sont très utilisés en programmation objet. Ce sont des types </w:t>
      </w:r>
      <w:r>
        <w:rPr>
          <w:b/>
        </w:rPr>
        <w:t>abstraits</w:t>
      </w:r>
      <w:r>
        <w:t>.</w:t>
      </w:r>
    </w:p>
    <w:p w:rsidR="00D76E18" w:rsidRDefault="00D76E18" w:rsidP="00E32C40">
      <w:pPr>
        <w:pStyle w:val="Titre1"/>
      </w:pPr>
      <w:bookmarkStart w:id="27" w:name="_Toc282002433"/>
      <w:r>
        <w:t>Les affectations</w:t>
      </w:r>
      <w:bookmarkEnd w:id="27"/>
    </w:p>
    <w:p w:rsidR="00D76E18" w:rsidRDefault="007D101A" w:rsidP="007D101A">
      <w:r>
        <w:t>Elles se font d</w:t>
      </w:r>
      <w:r w:rsidR="00D76E18">
        <w:t xml:space="preserve">e droite à gauche avec le signe '='. </w:t>
      </w:r>
    </w:p>
    <w:p w:rsidR="00D76E18" w:rsidRDefault="00D76E18" w:rsidP="00D76E18">
      <w:pPr>
        <w:pStyle w:val="Corpsdetexte"/>
      </w:pPr>
      <w:r>
        <w:t>Exemples :</w:t>
      </w:r>
    </w:p>
    <w:p w:rsidR="00D76E18" w:rsidRDefault="00D76E18" w:rsidP="00D76E18">
      <w:pPr>
        <w:pStyle w:val="Sources"/>
      </w:pPr>
      <w:r>
        <w:t xml:space="preserve">valeur = 5.21 + 2   </w:t>
      </w:r>
      <w:r>
        <w:tab/>
      </w:r>
      <w:r>
        <w:tab/>
      </w:r>
      <w:r w:rsidR="007D101A">
        <w:tab/>
      </w:r>
      <w:r w:rsidR="007D101A">
        <w:tab/>
      </w:r>
      <w:r>
        <w:t>' affectation d'une valeur</w:t>
      </w:r>
    </w:p>
    <w:p w:rsidR="00D76E18" w:rsidRDefault="00D76E18" w:rsidP="00D76E18">
      <w:pPr>
        <w:pStyle w:val="Sources"/>
      </w:pPr>
      <w:r>
        <w:t>moyenne = somme/nbElèves</w:t>
      </w:r>
      <w:r w:rsidR="007D101A">
        <w:tab/>
      </w:r>
      <w:r w:rsidR="007D101A">
        <w:tab/>
      </w:r>
      <w:r>
        <w:t xml:space="preserve"> ' affectation de la division</w:t>
      </w:r>
    </w:p>
    <w:p w:rsidR="00D76E18" w:rsidRDefault="00D76E18" w:rsidP="00D76E18">
      <w:pPr>
        <w:pStyle w:val="Sources"/>
      </w:pPr>
      <w:r>
        <w:tab/>
      </w:r>
      <w:r>
        <w:tab/>
      </w:r>
      <w:r>
        <w:tab/>
      </w:r>
      <w:r>
        <w:tab/>
      </w:r>
      <w:r>
        <w:tab/>
      </w:r>
      <w:r>
        <w:tab/>
        <w:t>' des contenus des variables</w:t>
      </w:r>
    </w:p>
    <w:p w:rsidR="00D76E18" w:rsidRDefault="00D76E18" w:rsidP="00D76E18">
      <w:pPr>
        <w:pStyle w:val="Sources"/>
      </w:pPr>
      <w:r>
        <w:t>texte = 'Titre du chapitre'</w:t>
      </w:r>
    </w:p>
    <w:p w:rsidR="00D76E18" w:rsidRDefault="00D76E18" w:rsidP="00D76E18">
      <w:pPr>
        <w:pStyle w:val="Sources"/>
      </w:pPr>
      <w:r>
        <w:t>car = 'a'</w:t>
      </w:r>
    </w:p>
    <w:p w:rsidR="00D76E18" w:rsidRDefault="00D76E18" w:rsidP="00D76E18">
      <w:pPr>
        <w:pStyle w:val="Sources"/>
      </w:pPr>
      <w:r>
        <w:t>notes(nbId) = 12.3</w:t>
      </w:r>
    </w:p>
    <w:p w:rsidR="00D76E18" w:rsidRDefault="00D76E18" w:rsidP="00D76E18">
      <w:pPr>
        <w:pStyle w:val="Sources"/>
      </w:pPr>
      <w:r>
        <w:t>présent = VRAI</w:t>
      </w:r>
    </w:p>
    <w:p w:rsidR="00D76E18" w:rsidRDefault="00D76E18" w:rsidP="00D76E18">
      <w:r>
        <w:t>Affectation de type énuméré :</w:t>
      </w:r>
    </w:p>
    <w:p w:rsidR="00D76E18" w:rsidRPr="007D101A" w:rsidRDefault="00D76E18" w:rsidP="007D101A">
      <w:pPr>
        <w:pStyle w:val="Sources"/>
      </w:pPr>
      <w:r w:rsidRPr="007D101A">
        <w:lastRenderedPageBreak/>
        <w:t>feu : [rouge | orange | vert | clignotant | éteint]</w:t>
      </w:r>
    </w:p>
    <w:p w:rsidR="00D76E18" w:rsidRPr="007D101A" w:rsidRDefault="00D76E18" w:rsidP="007D101A">
      <w:pPr>
        <w:pStyle w:val="Sources"/>
      </w:pPr>
      <w:r w:rsidRPr="007D101A">
        <w:t>feu = orange</w:t>
      </w:r>
    </w:p>
    <w:p w:rsidR="00D76E18" w:rsidRDefault="00D76E18" w:rsidP="002A6B6A">
      <w:pPr>
        <w:ind w:left="0" w:firstLine="0"/>
      </w:pPr>
    </w:p>
    <w:p w:rsidR="00D76E18" w:rsidRDefault="00D76E18" w:rsidP="002A6B6A">
      <w:r>
        <w:t>Affe</w:t>
      </w:r>
      <w:r w:rsidR="002A6B6A">
        <w:t>ctation de structure composée :</w:t>
      </w:r>
    </w:p>
    <w:p w:rsidR="00D76E18" w:rsidRPr="007D101A" w:rsidRDefault="00D76E18" w:rsidP="007D101A">
      <w:pPr>
        <w:pStyle w:val="Sources"/>
      </w:pPr>
      <w:r w:rsidRPr="007D101A">
        <w:t>notes.présent = VRAI</w:t>
      </w:r>
    </w:p>
    <w:p w:rsidR="00D76E18" w:rsidRPr="007D101A" w:rsidRDefault="00D76E18" w:rsidP="007D101A">
      <w:pPr>
        <w:pStyle w:val="Sources"/>
      </w:pPr>
      <w:r w:rsidRPr="007D101A">
        <w:t>notes.valeur  = 12.5</w:t>
      </w:r>
    </w:p>
    <w:p w:rsidR="00D76E18" w:rsidRPr="007D101A" w:rsidRDefault="00D76E18" w:rsidP="007D101A">
      <w:pPr>
        <w:pStyle w:val="Sources"/>
      </w:pPr>
      <w:r w:rsidRPr="007D101A">
        <w:t>notes(i) = notes(j)</w:t>
      </w:r>
    </w:p>
    <w:p w:rsidR="00D76E18" w:rsidRPr="007D101A" w:rsidRDefault="00D76E18" w:rsidP="007D101A">
      <w:pPr>
        <w:pStyle w:val="Sources"/>
      </w:pPr>
      <w:r w:rsidRPr="007D101A">
        <w:t>personne.nom = 'Dupont'</w:t>
      </w:r>
    </w:p>
    <w:p w:rsidR="00D76E18" w:rsidRPr="007D101A" w:rsidRDefault="00D76E18" w:rsidP="007D101A">
      <w:pPr>
        <w:pStyle w:val="Sources"/>
      </w:pPr>
      <w:r w:rsidRPr="007D101A">
        <w:t>groupe(23</w:t>
      </w:r>
      <w:r>
        <w:t>).dateNaissance.jour = 12</w:t>
      </w:r>
    </w:p>
    <w:p w:rsidR="00D76E18" w:rsidRDefault="002A6B6A" w:rsidP="002A6B6A">
      <w:r>
        <w:t>Affectation de tableaux :</w:t>
      </w:r>
    </w:p>
    <w:p w:rsidR="00D76E18" w:rsidRPr="007D101A" w:rsidRDefault="00D76E18" w:rsidP="007D101A">
      <w:pPr>
        <w:pStyle w:val="Sources"/>
      </w:pPr>
      <w:r>
        <w:t>i, j</w:t>
      </w:r>
      <w:r w:rsidRPr="007D101A">
        <w:t xml:space="preserve"> : entier</w:t>
      </w:r>
    </w:p>
    <w:p w:rsidR="00D76E18" w:rsidRPr="007D101A" w:rsidRDefault="00D76E18" w:rsidP="007D101A">
      <w:pPr>
        <w:pStyle w:val="Sources"/>
      </w:pPr>
    </w:p>
    <w:p w:rsidR="00D76E18" w:rsidRPr="007D101A" w:rsidRDefault="00D76E18" w:rsidP="007D101A">
      <w:pPr>
        <w:pStyle w:val="Sources"/>
      </w:pPr>
      <w:r w:rsidRPr="007D101A">
        <w:t>tab(i,j) = tab(i-1, j-1) + tab(i-1, j)</w:t>
      </w:r>
    </w:p>
    <w:p w:rsidR="00D76E18" w:rsidRPr="007D101A" w:rsidRDefault="00D76E18" w:rsidP="007D101A">
      <w:pPr>
        <w:pStyle w:val="Sources"/>
      </w:pPr>
      <w:r w:rsidRPr="007D101A">
        <w:t>tab(i) = 0</w:t>
      </w:r>
    </w:p>
    <w:p w:rsidR="00D76E18" w:rsidRDefault="00D76E18" w:rsidP="00E32C40">
      <w:pPr>
        <w:pStyle w:val="Titre1"/>
        <w:rPr>
          <w:i/>
        </w:rPr>
      </w:pPr>
      <w:bookmarkStart w:id="28" w:name="_Toc282002434"/>
      <w:r>
        <w:t>Opérateurs sur les variables</w:t>
      </w:r>
      <w:bookmarkEnd w:id="28"/>
    </w:p>
    <w:p w:rsidR="00D76E18" w:rsidRDefault="00D76E18" w:rsidP="007D101A">
      <w:pPr>
        <w:rPr>
          <w:b/>
        </w:rPr>
      </w:pPr>
      <w:r>
        <w:rPr>
          <w:b/>
          <w:i/>
        </w:rPr>
        <w:t xml:space="preserve">Arithmétiques : </w:t>
      </w:r>
      <w:r>
        <w:rPr>
          <w:b/>
          <w:i/>
        </w:rPr>
        <w:tab/>
      </w:r>
      <w:r>
        <w:t>+, -, *, /, modulo, div, etc.</w:t>
      </w:r>
    </w:p>
    <w:p w:rsidR="00D76E18" w:rsidRDefault="00D76E18" w:rsidP="007D101A">
      <w:r>
        <w:rPr>
          <w:b/>
          <w:i/>
        </w:rPr>
        <w:t>Logiques :</w:t>
      </w:r>
      <w:r>
        <w:t xml:space="preserve">       </w:t>
      </w:r>
      <w:r>
        <w:tab/>
        <w:t>et, ou, non, xou, etc.</w:t>
      </w:r>
    </w:p>
    <w:p w:rsidR="00D76E18" w:rsidRDefault="00D76E18" w:rsidP="007D101A">
      <w:r>
        <w:rPr>
          <w:b/>
          <w:i/>
        </w:rPr>
        <w:t>Comparaisons :</w:t>
      </w:r>
      <w:r>
        <w:rPr>
          <w:b/>
          <w:i/>
        </w:rPr>
        <w:tab/>
      </w:r>
      <w:r>
        <w:t>&lt;, &gt;, &lt;=, &gt;=, =, &lt;&gt;, etc.</w:t>
      </w:r>
    </w:p>
    <w:p w:rsidR="00D76E18" w:rsidRDefault="00D76E18" w:rsidP="00E32C40">
      <w:pPr>
        <w:pStyle w:val="Titre1"/>
      </w:pPr>
      <w:r>
        <w:br w:type="page"/>
      </w:r>
      <w:r w:rsidR="00E32C40">
        <w:lastRenderedPageBreak/>
        <w:t xml:space="preserve"> </w:t>
      </w:r>
      <w:bookmarkStart w:id="29" w:name="_Toc282002435"/>
      <w:r w:rsidR="00E32C40">
        <w:t xml:space="preserve">Exemple en </w:t>
      </w:r>
      <w:r>
        <w:t>Version procédurale</w:t>
      </w:r>
      <w:bookmarkEnd w:id="29"/>
    </w:p>
    <w:p w:rsidR="00D76E18" w:rsidRDefault="00D76E18" w:rsidP="00D76E18">
      <w:pPr>
        <w:rPr>
          <w:b/>
          <w:bCs/>
        </w:rPr>
      </w:pPr>
      <w:r>
        <w:rPr>
          <w:b/>
          <w:bCs/>
        </w:rPr>
        <w:t>Dictionnaire de données (données globales)</w:t>
      </w:r>
    </w:p>
    <w:p w:rsidR="00D76E18" w:rsidRDefault="00E32C40" w:rsidP="002A6B6A">
      <w:pPr>
        <w:pStyle w:val="Sources"/>
      </w:pPr>
      <w:r>
        <w:t xml:space="preserve"> </w:t>
      </w:r>
      <w:r w:rsidR="00D76E18">
        <w:rPr>
          <w:b/>
          <w:bCs/>
        </w:rPr>
        <w:t>type</w:t>
      </w:r>
    </w:p>
    <w:p w:rsidR="00D76E18" w:rsidRDefault="00E32C40" w:rsidP="002A6B6A">
      <w:pPr>
        <w:pStyle w:val="Sources"/>
      </w:pPr>
      <w:r>
        <w:tab/>
      </w:r>
      <w:r w:rsidR="00D76E18">
        <w:t>note = présence + valeur</w:t>
      </w:r>
    </w:p>
    <w:p w:rsidR="00D76E18" w:rsidRDefault="00E32C40" w:rsidP="002A6B6A">
      <w:pPr>
        <w:pStyle w:val="Sources"/>
      </w:pPr>
      <w:r>
        <w:tab/>
      </w:r>
      <w:r w:rsidR="00D76E18">
        <w:t>présence = booléen</w:t>
      </w:r>
      <w:r w:rsidR="00D76E18">
        <w:tab/>
      </w:r>
      <w:r w:rsidR="00D76E18">
        <w:tab/>
      </w:r>
      <w:r w:rsidR="00D76E18">
        <w:tab/>
        <w:t>' présence de l'élève au contrôle</w:t>
      </w:r>
    </w:p>
    <w:p w:rsidR="00D76E18" w:rsidRDefault="00E32C40" w:rsidP="002A6B6A">
      <w:pPr>
        <w:pStyle w:val="Sources"/>
      </w:pPr>
      <w:r>
        <w:tab/>
      </w:r>
      <w:r w:rsidR="00D76E18">
        <w:t>valeur = réel</w:t>
      </w:r>
      <w:r w:rsidR="00D76E18">
        <w:tab/>
      </w:r>
      <w:r w:rsidR="00D76E18">
        <w:tab/>
      </w:r>
      <w:r w:rsidR="00D76E18">
        <w:tab/>
      </w:r>
      <w:r w:rsidR="00D76E18">
        <w:tab/>
        <w:t>' valeur de la note si l'élève est présent</w:t>
      </w:r>
    </w:p>
    <w:p w:rsidR="00D76E18" w:rsidRDefault="00E32C40" w:rsidP="002A6B6A">
      <w:pPr>
        <w:pStyle w:val="Sources"/>
      </w:pPr>
      <w:r>
        <w:tab/>
      </w:r>
      <w:r w:rsidR="00D76E18">
        <w:t>élève = chaîne</w:t>
      </w:r>
      <w:r w:rsidR="00D76E18">
        <w:tab/>
      </w:r>
      <w:r w:rsidR="00D76E18">
        <w:tab/>
      </w:r>
      <w:r w:rsidR="00D76E18">
        <w:tab/>
      </w:r>
      <w:r w:rsidR="00D76E18">
        <w:tab/>
        <w:t>' nom de l'élève</w:t>
      </w:r>
    </w:p>
    <w:p w:rsidR="00D76E18" w:rsidRDefault="00D76E18" w:rsidP="002A6B6A">
      <w:pPr>
        <w:pStyle w:val="Sources"/>
        <w:rPr>
          <w:b/>
          <w:bCs/>
        </w:rPr>
      </w:pPr>
      <w:r>
        <w:rPr>
          <w:b/>
          <w:bCs/>
        </w:rPr>
        <w:t>const</w:t>
      </w:r>
    </w:p>
    <w:p w:rsidR="00D76E18" w:rsidRDefault="00E32C40" w:rsidP="002A6B6A">
      <w:pPr>
        <w:pStyle w:val="Sources"/>
      </w:pPr>
      <w:r>
        <w:tab/>
      </w:r>
      <w:r w:rsidR="00D76E18">
        <w:t>NB_MAX =</w:t>
      </w:r>
      <w:r w:rsidR="00D76E18">
        <w:tab/>
        <w:t>100</w:t>
      </w:r>
      <w:r w:rsidR="00D76E18">
        <w:tab/>
      </w:r>
      <w:r w:rsidR="00D76E18">
        <w:tab/>
      </w:r>
      <w:r w:rsidR="00D76E18">
        <w:tab/>
      </w:r>
      <w:r w:rsidR="00D76E18">
        <w:tab/>
        <w:t xml:space="preserve">' nombre maximal d'élèves ds une classe </w:t>
      </w:r>
    </w:p>
    <w:p w:rsidR="00D76E18" w:rsidRDefault="00D76E18" w:rsidP="002A6B6A">
      <w:pPr>
        <w:pStyle w:val="Sources"/>
        <w:rPr>
          <w:b/>
          <w:bCs/>
        </w:rPr>
      </w:pPr>
      <w:r>
        <w:rPr>
          <w:b/>
          <w:bCs/>
        </w:rPr>
        <w:t>var</w:t>
      </w:r>
    </w:p>
    <w:p w:rsidR="00D76E18" w:rsidRDefault="00E32C40" w:rsidP="002A6B6A">
      <w:pPr>
        <w:pStyle w:val="Sources"/>
      </w:pPr>
      <w:r>
        <w:tab/>
      </w:r>
      <w:r w:rsidR="00D76E18">
        <w:t>Notes : liste de NB_MAX note</w:t>
      </w:r>
      <w:r w:rsidR="00D76E18">
        <w:tab/>
        <w:t>' notes de la classe entière</w:t>
      </w:r>
    </w:p>
    <w:p w:rsidR="00D76E18" w:rsidRDefault="00E32C40" w:rsidP="002A6B6A">
      <w:pPr>
        <w:pStyle w:val="Sources"/>
      </w:pPr>
      <w:r>
        <w:tab/>
      </w:r>
      <w:r w:rsidR="00D76E18">
        <w:t>élèves :</w:t>
      </w:r>
      <w:r w:rsidR="00D76E18">
        <w:tab/>
        <w:t>liste de NB_MAX élève</w:t>
      </w:r>
    </w:p>
    <w:p w:rsidR="00D76E18" w:rsidRDefault="00E32C40" w:rsidP="002A6B6A">
      <w:pPr>
        <w:pStyle w:val="Sources"/>
      </w:pPr>
      <w:r>
        <w:tab/>
      </w:r>
      <w:r w:rsidR="00D76E18">
        <w:t>nbElèves : entier</w:t>
      </w:r>
      <w:r w:rsidR="00D76E18">
        <w:tab/>
      </w:r>
      <w:r w:rsidR="00D76E18">
        <w:tab/>
      </w:r>
      <w:r w:rsidR="00D76E18">
        <w:tab/>
        <w:t>' nombre d'élèves dans la classe</w:t>
      </w:r>
    </w:p>
    <w:p w:rsidR="00D76E18" w:rsidRDefault="00E32C40" w:rsidP="00E32C40">
      <w:pPr>
        <w:pStyle w:val="Sources"/>
      </w:pPr>
      <w:r>
        <w:tab/>
      </w:r>
      <w:r w:rsidR="00D76E18">
        <w:t>moyenne : réel</w:t>
      </w:r>
    </w:p>
    <w:p w:rsidR="00E32C40" w:rsidRPr="00E32C40" w:rsidRDefault="00E32C40" w:rsidP="00E32C40">
      <w:pPr>
        <w:pStyle w:val="Sources"/>
      </w:pPr>
    </w:p>
    <w:p w:rsidR="00D76E18" w:rsidRPr="002A6B6A" w:rsidRDefault="00D76E18" w:rsidP="002A6B6A">
      <w:pPr>
        <w:pStyle w:val="Sources"/>
      </w:pPr>
      <w:r w:rsidRPr="002A6B6A">
        <w:t>CalculDeLaMoyenne() : réel</w:t>
      </w:r>
    </w:p>
    <w:p w:rsidR="00D76E18" w:rsidRPr="002A6B6A" w:rsidRDefault="00D76E18" w:rsidP="002A6B6A">
      <w:pPr>
        <w:pStyle w:val="Sources"/>
      </w:pPr>
      <w:r w:rsidRPr="002A6B6A">
        <w:t>var</w:t>
      </w:r>
    </w:p>
    <w:p w:rsidR="00D76E18" w:rsidRPr="002A6B6A" w:rsidRDefault="00E32C40" w:rsidP="002A6B6A">
      <w:pPr>
        <w:pStyle w:val="Sources"/>
      </w:pPr>
      <w:r>
        <w:tab/>
      </w:r>
      <w:r w:rsidR="00D76E18" w:rsidRPr="002A6B6A">
        <w:t xml:space="preserve">somme : </w:t>
      </w:r>
      <w:r w:rsidR="00D76E18" w:rsidRPr="002A6B6A">
        <w:tab/>
        <w:t xml:space="preserve">réel   </w:t>
      </w:r>
      <w:r w:rsidR="00D76E18" w:rsidRPr="002A6B6A">
        <w:tab/>
        <w:t>' somme partielle de toutes les notes</w:t>
      </w:r>
    </w:p>
    <w:p w:rsidR="00D76E18" w:rsidRPr="002A6B6A" w:rsidRDefault="00E32C40" w:rsidP="002A6B6A">
      <w:pPr>
        <w:pStyle w:val="Sources"/>
      </w:pPr>
      <w:r>
        <w:tab/>
      </w:r>
      <w:r w:rsidR="00D76E18" w:rsidRPr="002A6B6A">
        <w:t>numId :</w:t>
      </w:r>
      <w:r w:rsidR="00D76E18" w:rsidRPr="002A6B6A">
        <w:tab/>
        <w:t>entier</w:t>
      </w:r>
      <w:r w:rsidR="00D76E18" w:rsidRPr="002A6B6A">
        <w:tab/>
        <w:t>' index d'un élève</w:t>
      </w:r>
    </w:p>
    <w:p w:rsidR="00D76E18" w:rsidRPr="002A6B6A" w:rsidRDefault="00D76E18" w:rsidP="002A6B6A">
      <w:pPr>
        <w:pStyle w:val="Sources"/>
      </w:pPr>
    </w:p>
    <w:p w:rsidR="00D76E18" w:rsidRPr="002A6B6A" w:rsidRDefault="00D76E18" w:rsidP="002A6B6A">
      <w:pPr>
        <w:pStyle w:val="Sources"/>
      </w:pPr>
      <w:r w:rsidRPr="002A6B6A">
        <w:t>début</w:t>
      </w:r>
    </w:p>
    <w:p w:rsidR="00D76E18" w:rsidRPr="002A6B6A" w:rsidRDefault="00D76E18" w:rsidP="002A6B6A">
      <w:pPr>
        <w:pStyle w:val="Sources"/>
      </w:pPr>
      <w:r w:rsidRPr="002A6B6A">
        <w:tab/>
        <w:t>saisir les notes</w:t>
      </w:r>
    </w:p>
    <w:p w:rsidR="00D76E18" w:rsidRPr="002A6B6A" w:rsidRDefault="00D76E18" w:rsidP="002A6B6A">
      <w:pPr>
        <w:pStyle w:val="Sources"/>
      </w:pPr>
      <w:r w:rsidRPr="002A6B6A">
        <w:tab/>
      </w:r>
      <w:r w:rsidRPr="002A6B6A">
        <w:tab/>
        <w:t>somme = 0</w:t>
      </w:r>
    </w:p>
    <w:p w:rsidR="00D76E18" w:rsidRPr="002A6B6A" w:rsidRDefault="00D76E18" w:rsidP="002A6B6A">
      <w:pPr>
        <w:pStyle w:val="Sources"/>
      </w:pPr>
      <w:r w:rsidRPr="002A6B6A">
        <w:tab/>
      </w:r>
      <w:r w:rsidRPr="002A6B6A">
        <w:tab/>
        <w:t>pour numId de 1 à nbElèves</w:t>
      </w:r>
    </w:p>
    <w:p w:rsidR="00D76E18" w:rsidRPr="002A6B6A" w:rsidRDefault="00D76E18" w:rsidP="002A6B6A">
      <w:pPr>
        <w:pStyle w:val="Sources"/>
      </w:pPr>
      <w:r w:rsidRPr="002A6B6A">
        <w:tab/>
      </w:r>
      <w:r w:rsidRPr="002A6B6A">
        <w:tab/>
      </w:r>
      <w:r w:rsidRPr="002A6B6A">
        <w:tab/>
        <w:t>somme = somme + notes(numId)</w:t>
      </w:r>
    </w:p>
    <w:p w:rsidR="00D76E18" w:rsidRPr="002A6B6A" w:rsidRDefault="00D76E18" w:rsidP="002A6B6A">
      <w:pPr>
        <w:pStyle w:val="Sources"/>
      </w:pPr>
      <w:r w:rsidRPr="002A6B6A">
        <w:tab/>
      </w:r>
      <w:r w:rsidRPr="002A6B6A">
        <w:tab/>
        <w:t>finPour</w:t>
      </w:r>
    </w:p>
    <w:p w:rsidR="00D76E18" w:rsidRPr="002A6B6A" w:rsidRDefault="00D76E18" w:rsidP="002A6B6A">
      <w:pPr>
        <w:pStyle w:val="Sources"/>
      </w:pPr>
      <w:r w:rsidRPr="002A6B6A">
        <w:tab/>
      </w:r>
      <w:r w:rsidRPr="002A6B6A">
        <w:tab/>
        <w:t>moyenne = somme / nbElèves</w:t>
      </w:r>
    </w:p>
    <w:p w:rsidR="00D76E18" w:rsidRPr="002A6B6A" w:rsidRDefault="00D76E18" w:rsidP="002A6B6A">
      <w:pPr>
        <w:pStyle w:val="Sources"/>
      </w:pPr>
      <w:r w:rsidRPr="002A6B6A">
        <w:tab/>
        <w:t>afficher la moyenne</w:t>
      </w:r>
    </w:p>
    <w:p w:rsidR="00D76E18" w:rsidRPr="002A6B6A" w:rsidRDefault="00D76E18" w:rsidP="002A6B6A">
      <w:pPr>
        <w:pStyle w:val="Sources"/>
      </w:pPr>
      <w:r w:rsidRPr="002A6B6A">
        <w:t>fin</w:t>
      </w:r>
    </w:p>
    <w:p w:rsidR="00D76E18" w:rsidRPr="002A6B6A" w:rsidRDefault="00D76E18" w:rsidP="002A6B6A">
      <w:pPr>
        <w:pStyle w:val="Sources"/>
      </w:pPr>
    </w:p>
    <w:p w:rsidR="00D76E18" w:rsidRPr="002A6B6A" w:rsidRDefault="00D76E18" w:rsidP="002A6B6A">
      <w:pPr>
        <w:pStyle w:val="Sources"/>
      </w:pPr>
      <w:r w:rsidRPr="002A6B6A">
        <w:t>saisirLesNotes()</w:t>
      </w:r>
    </w:p>
    <w:p w:rsidR="00D76E18" w:rsidRPr="002A6B6A" w:rsidRDefault="00D76E18" w:rsidP="002A6B6A">
      <w:pPr>
        <w:pStyle w:val="Sources"/>
      </w:pPr>
      <w:r w:rsidRPr="002A6B6A">
        <w:t>var</w:t>
      </w:r>
    </w:p>
    <w:p w:rsidR="00D76E18" w:rsidRPr="002A6B6A" w:rsidRDefault="00D76E18" w:rsidP="002A6B6A">
      <w:pPr>
        <w:pStyle w:val="Sources"/>
      </w:pPr>
      <w:r w:rsidRPr="002A6B6A">
        <w:tab/>
        <w:t xml:space="preserve">numId : </w:t>
      </w:r>
      <w:r w:rsidRPr="002A6B6A">
        <w:tab/>
        <w:t>entier</w:t>
      </w:r>
      <w:r w:rsidRPr="002A6B6A">
        <w:tab/>
      </w:r>
      <w:r w:rsidRPr="002A6B6A">
        <w:tab/>
      </w:r>
      <w:r w:rsidRPr="002A6B6A">
        <w:tab/>
        <w:t>' index d'un élève par valeur</w:t>
      </w:r>
    </w:p>
    <w:p w:rsidR="00D76E18" w:rsidRPr="002A6B6A" w:rsidRDefault="00D76E18" w:rsidP="002A6B6A">
      <w:pPr>
        <w:pStyle w:val="Sources"/>
      </w:pPr>
      <w:r w:rsidRPr="002A6B6A">
        <w:t>début</w:t>
      </w:r>
    </w:p>
    <w:p w:rsidR="00D76E18" w:rsidRPr="002A6B6A" w:rsidRDefault="00D76E18" w:rsidP="002A6B6A">
      <w:pPr>
        <w:pStyle w:val="Sources"/>
      </w:pPr>
      <w:r w:rsidRPr="002A6B6A">
        <w:tab/>
        <w:t>pour numId de 1 à nbElèves</w:t>
      </w:r>
    </w:p>
    <w:p w:rsidR="00D76E18" w:rsidRPr="002A6B6A" w:rsidRDefault="00D76E18" w:rsidP="002A6B6A">
      <w:pPr>
        <w:pStyle w:val="Sources"/>
      </w:pPr>
      <w:r w:rsidRPr="002A6B6A">
        <w:tab/>
      </w:r>
      <w:r w:rsidRPr="002A6B6A">
        <w:tab/>
        <w:t>afficher 'Note de ', élève(numId)</w:t>
      </w:r>
    </w:p>
    <w:p w:rsidR="00D76E18" w:rsidRPr="002A6B6A" w:rsidRDefault="00D76E18" w:rsidP="002A6B6A">
      <w:pPr>
        <w:pStyle w:val="Sources"/>
      </w:pPr>
      <w:r w:rsidRPr="002A6B6A">
        <w:tab/>
      </w:r>
      <w:r w:rsidRPr="002A6B6A">
        <w:tab/>
        <w:t>lire notes(numId).valeur</w:t>
      </w:r>
    </w:p>
    <w:p w:rsidR="00D76E18" w:rsidRPr="002A6B6A" w:rsidRDefault="00D76E18" w:rsidP="002A6B6A">
      <w:pPr>
        <w:pStyle w:val="Sources"/>
      </w:pPr>
      <w:r w:rsidRPr="002A6B6A">
        <w:tab/>
        <w:t>finPour</w:t>
      </w:r>
    </w:p>
    <w:p w:rsidR="00D76E18" w:rsidRDefault="00D76E18" w:rsidP="002A6B6A">
      <w:pPr>
        <w:pStyle w:val="Sources"/>
      </w:pPr>
      <w:r w:rsidRPr="002A6B6A">
        <w:t>fin</w:t>
      </w:r>
    </w:p>
    <w:p w:rsidR="00E32C40" w:rsidRPr="002A6B6A" w:rsidRDefault="00E32C40" w:rsidP="00E32C40"/>
    <w:p w:rsidR="00D76E18" w:rsidRDefault="00E32C40" w:rsidP="00E32C40">
      <w:pPr>
        <w:pStyle w:val="Titre1"/>
      </w:pPr>
      <w:bookmarkStart w:id="30" w:name="_Toc282002436"/>
      <w:r>
        <w:lastRenderedPageBreak/>
        <w:t xml:space="preserve">Exemple en </w:t>
      </w:r>
      <w:r w:rsidR="00D76E18">
        <w:t>Version objet</w:t>
      </w:r>
      <w:bookmarkEnd w:id="30"/>
    </w:p>
    <w:p w:rsidR="00D76E18" w:rsidRDefault="00D76E18" w:rsidP="002A6B6A">
      <w:pPr>
        <w:pStyle w:val="Sources"/>
      </w:pPr>
      <w:r>
        <w:t>MaClasse : public AutreClasse</w:t>
      </w:r>
      <w:r>
        <w:tab/>
        <w:t>' ici avec héritage</w:t>
      </w:r>
    </w:p>
    <w:p w:rsidR="00D76E18" w:rsidRDefault="00D76E18" w:rsidP="002A6B6A">
      <w:pPr>
        <w:pStyle w:val="Sources"/>
      </w:pPr>
      <w:r>
        <w:t>invariant</w:t>
      </w:r>
    </w:p>
    <w:p w:rsidR="00D76E18" w:rsidRDefault="00D76E18" w:rsidP="002A6B6A">
      <w:pPr>
        <w:pStyle w:val="Sources"/>
      </w:pPr>
      <w:r>
        <w:tab/>
        <w:t>………………</w:t>
      </w:r>
    </w:p>
    <w:p w:rsidR="00D76E18" w:rsidRDefault="00D76E18" w:rsidP="002A6B6A">
      <w:pPr>
        <w:pStyle w:val="Sources"/>
      </w:pPr>
      <w:r>
        <w:t>public</w:t>
      </w:r>
    </w:p>
    <w:p w:rsidR="00D76E18" w:rsidRDefault="00D76E18" w:rsidP="002A6B6A">
      <w:pPr>
        <w:pStyle w:val="Sources"/>
      </w:pPr>
      <w:r>
        <w:t xml:space="preserve">  </w:t>
      </w:r>
      <w:r>
        <w:tab/>
        <w:t>const</w:t>
      </w:r>
    </w:p>
    <w:p w:rsidR="00D76E18" w:rsidRDefault="00D76E18" w:rsidP="002A6B6A">
      <w:pPr>
        <w:pStyle w:val="Sources"/>
      </w:pPr>
      <w:r>
        <w:tab/>
        <w:t>NB_MAX =</w:t>
      </w:r>
      <w:r>
        <w:tab/>
        <w:t>100</w:t>
      </w:r>
      <w:r>
        <w:tab/>
      </w:r>
      <w:r>
        <w:tab/>
      </w:r>
      <w:r>
        <w:tab/>
        <w:t>' nombre max d'élèves dans une classe</w:t>
      </w:r>
    </w:p>
    <w:p w:rsidR="00D76E18" w:rsidRDefault="00D76E18" w:rsidP="002A6B6A">
      <w:pPr>
        <w:pStyle w:val="Sources"/>
      </w:pPr>
      <w:r>
        <w:t>var</w:t>
      </w:r>
    </w:p>
    <w:p w:rsidR="00D76E18" w:rsidRDefault="00D76E18" w:rsidP="002A6B6A">
      <w:pPr>
        <w:pStyle w:val="Sources"/>
      </w:pPr>
      <w:r>
        <w:tab/>
        <w:t>nbElèves : entier</w:t>
      </w:r>
      <w:r>
        <w:tab/>
      </w:r>
      <w:r>
        <w:tab/>
      </w:r>
      <w:r>
        <w:tab/>
        <w:t>' nombre d'élèves dans la classe</w:t>
      </w:r>
    </w:p>
    <w:p w:rsidR="00D76E18" w:rsidRDefault="00D76E18" w:rsidP="002A6B6A">
      <w:pPr>
        <w:pStyle w:val="Sources"/>
      </w:pPr>
      <w:r>
        <w:tab/>
        <w:t>moyenne : réel</w:t>
      </w:r>
    </w:p>
    <w:p w:rsidR="00D76E18" w:rsidRDefault="00D76E18" w:rsidP="002A6B6A">
      <w:pPr>
        <w:pStyle w:val="Sources"/>
      </w:pPr>
      <w:r>
        <w:t>méthode</w:t>
      </w:r>
    </w:p>
    <w:p w:rsidR="00D76E18" w:rsidRDefault="00D76E18" w:rsidP="002A6B6A">
      <w:pPr>
        <w:pStyle w:val="Sources"/>
      </w:pPr>
      <w:r>
        <w:tab/>
      </w:r>
      <w:r>
        <w:tab/>
        <w:t>calculDeLaMoyenne()</w:t>
      </w:r>
    </w:p>
    <w:p w:rsidR="00D76E18" w:rsidRDefault="00D76E18" w:rsidP="002A6B6A">
      <w:pPr>
        <w:pStyle w:val="Sources"/>
      </w:pPr>
    </w:p>
    <w:p w:rsidR="00D76E18" w:rsidRDefault="00D76E18" w:rsidP="002A6B6A">
      <w:pPr>
        <w:pStyle w:val="Sources"/>
      </w:pPr>
      <w:r>
        <w:t>protégé</w:t>
      </w:r>
    </w:p>
    <w:p w:rsidR="00D76E18" w:rsidRDefault="00D76E18" w:rsidP="002A6B6A">
      <w:pPr>
        <w:pStyle w:val="Sources"/>
      </w:pPr>
      <w:r>
        <w:tab/>
        <w:t>var</w:t>
      </w:r>
    </w:p>
    <w:p w:rsidR="00D76E18" w:rsidRDefault="00D76E18" w:rsidP="002A6B6A">
      <w:pPr>
        <w:pStyle w:val="Sources"/>
      </w:pPr>
      <w:r>
        <w:tab/>
        <w:t>…………</w:t>
      </w:r>
    </w:p>
    <w:p w:rsidR="00D76E18" w:rsidRDefault="00D76E18" w:rsidP="002A6B6A">
      <w:pPr>
        <w:pStyle w:val="Sources"/>
      </w:pPr>
      <w:r>
        <w:t>méthode</w:t>
      </w:r>
    </w:p>
    <w:p w:rsidR="00D76E18" w:rsidRDefault="00D76E18" w:rsidP="002A6B6A">
      <w:pPr>
        <w:pStyle w:val="Sources"/>
      </w:pPr>
      <w:r>
        <w:tab/>
        <w:t>saisirLesNotes()</w:t>
      </w:r>
    </w:p>
    <w:p w:rsidR="00D76E18" w:rsidRDefault="00D76E18" w:rsidP="002A6B6A">
      <w:pPr>
        <w:pStyle w:val="Sources"/>
      </w:pPr>
    </w:p>
    <w:p w:rsidR="00D76E18" w:rsidRDefault="00D76E18" w:rsidP="002A6B6A">
      <w:pPr>
        <w:pStyle w:val="Sources"/>
      </w:pPr>
      <w:r>
        <w:t>privé</w:t>
      </w:r>
    </w:p>
    <w:p w:rsidR="00D76E18" w:rsidRDefault="00D76E18" w:rsidP="002A6B6A">
      <w:pPr>
        <w:pStyle w:val="Sources"/>
      </w:pPr>
      <w:r>
        <w:tab/>
        <w:t>type</w:t>
      </w:r>
    </w:p>
    <w:p w:rsidR="00D76E18" w:rsidRDefault="00D76E18" w:rsidP="002A6B6A">
      <w:pPr>
        <w:pStyle w:val="Sources"/>
      </w:pPr>
      <w:r>
        <w:tab/>
      </w:r>
      <w:r>
        <w:tab/>
        <w:t>note = présence + valeur</w:t>
      </w:r>
    </w:p>
    <w:p w:rsidR="00D76E18" w:rsidRDefault="00D76E18" w:rsidP="002A6B6A">
      <w:pPr>
        <w:pStyle w:val="Sources"/>
      </w:pPr>
      <w:r>
        <w:tab/>
        <w:t>présence = booléen</w:t>
      </w:r>
      <w:r>
        <w:tab/>
      </w:r>
      <w:r>
        <w:tab/>
        <w:t>' présence de l'élève au contrôle</w:t>
      </w:r>
    </w:p>
    <w:p w:rsidR="00D76E18" w:rsidRDefault="00D76E18" w:rsidP="002A6B6A">
      <w:pPr>
        <w:pStyle w:val="Sources"/>
      </w:pPr>
      <w:r>
        <w:tab/>
        <w:t>valeur = réel</w:t>
      </w:r>
      <w:r>
        <w:tab/>
      </w:r>
      <w:r>
        <w:tab/>
      </w:r>
      <w:r>
        <w:tab/>
        <w:t>' note si élève présent</w:t>
      </w:r>
    </w:p>
    <w:p w:rsidR="00D76E18" w:rsidRDefault="00D76E18" w:rsidP="002A6B6A">
      <w:pPr>
        <w:pStyle w:val="Sources"/>
      </w:pPr>
      <w:r>
        <w:tab/>
        <w:t>élève = chaîne</w:t>
      </w:r>
      <w:r>
        <w:tab/>
      </w:r>
      <w:r>
        <w:tab/>
      </w:r>
      <w:r>
        <w:tab/>
        <w:t>' nom de l'élève</w:t>
      </w:r>
    </w:p>
    <w:p w:rsidR="00D76E18" w:rsidRDefault="00D76E18" w:rsidP="002A6B6A">
      <w:pPr>
        <w:pStyle w:val="Sources"/>
      </w:pPr>
      <w:r>
        <w:t>var</w:t>
      </w:r>
    </w:p>
    <w:p w:rsidR="00D76E18" w:rsidRDefault="00E32C40" w:rsidP="002A6B6A">
      <w:pPr>
        <w:pStyle w:val="Sources"/>
      </w:pPr>
      <w:r>
        <w:tab/>
      </w:r>
      <w:r w:rsidR="00D76E18">
        <w:t>notes : liste de NB_MAX note</w:t>
      </w:r>
      <w:r w:rsidR="00D76E18">
        <w:tab/>
        <w:t>' notes de la classe entière</w:t>
      </w:r>
    </w:p>
    <w:p w:rsidR="00D76E18" w:rsidRDefault="00E32C40" w:rsidP="002A6B6A">
      <w:pPr>
        <w:pStyle w:val="Sources"/>
      </w:pPr>
      <w:r>
        <w:tab/>
      </w:r>
      <w:r w:rsidR="00D76E18">
        <w:t>élèves :</w:t>
      </w:r>
      <w:r w:rsidR="00D76E18">
        <w:tab/>
        <w:t>liste de NB_MAX élève</w:t>
      </w:r>
    </w:p>
    <w:p w:rsidR="00E32C40" w:rsidRDefault="00D76E18" w:rsidP="00E32C40">
      <w:pPr>
        <w:pStyle w:val="Sources"/>
      </w:pPr>
      <w:r>
        <w:t>méthode</w:t>
      </w:r>
    </w:p>
    <w:p w:rsidR="00D76E18" w:rsidRDefault="00E32C40" w:rsidP="002A6B6A">
      <w:pPr>
        <w:pStyle w:val="Sources"/>
      </w:pPr>
      <w:r>
        <w:tab/>
      </w:r>
      <w:r w:rsidR="00D76E18">
        <w:t>calculDeLaMoyenne()</w:t>
      </w:r>
    </w:p>
    <w:p w:rsidR="00D76E18" w:rsidRDefault="00E32C40" w:rsidP="002A6B6A">
      <w:pPr>
        <w:pStyle w:val="Sources"/>
      </w:pPr>
      <w:r>
        <w:tab/>
      </w:r>
      <w:r w:rsidR="00D76E18">
        <w:t>var</w:t>
      </w:r>
    </w:p>
    <w:p w:rsidR="00D76E18" w:rsidRDefault="00D76E18" w:rsidP="002A6B6A">
      <w:pPr>
        <w:pStyle w:val="Sources"/>
      </w:pPr>
      <w:r>
        <w:tab/>
      </w:r>
      <w:r w:rsidR="00E32C40">
        <w:tab/>
      </w:r>
      <w:r>
        <w:t xml:space="preserve">somme : </w:t>
      </w:r>
      <w:r>
        <w:tab/>
        <w:t xml:space="preserve">réel   </w:t>
      </w:r>
      <w:r>
        <w:tab/>
        <w:t>' somme partielle de toutes les notes</w:t>
      </w:r>
    </w:p>
    <w:p w:rsidR="00D76E18" w:rsidRDefault="00D76E18" w:rsidP="002A6B6A">
      <w:pPr>
        <w:pStyle w:val="Sources"/>
      </w:pPr>
      <w:r>
        <w:tab/>
      </w:r>
      <w:r w:rsidR="00E32C40">
        <w:tab/>
      </w:r>
      <w:r>
        <w:t>numId :</w:t>
      </w:r>
      <w:r>
        <w:tab/>
        <w:t>entier</w:t>
      </w:r>
      <w:r>
        <w:tab/>
        <w:t>' index d'un élève</w:t>
      </w:r>
    </w:p>
    <w:p w:rsidR="00D76E18" w:rsidRDefault="00E32C40" w:rsidP="002A6B6A">
      <w:pPr>
        <w:pStyle w:val="Sources"/>
      </w:pPr>
      <w:r>
        <w:tab/>
      </w:r>
      <w:r w:rsidR="00D76E18">
        <w:t>préCondition</w:t>
      </w:r>
    </w:p>
    <w:p w:rsidR="00D76E18" w:rsidRDefault="00D76E18" w:rsidP="002A6B6A">
      <w:pPr>
        <w:pStyle w:val="Sources"/>
      </w:pPr>
      <w:r>
        <w:tab/>
      </w:r>
      <w:r w:rsidR="00E32C40">
        <w:tab/>
      </w:r>
      <w:r>
        <w:t>…………</w:t>
      </w:r>
    </w:p>
    <w:p w:rsidR="00D76E18" w:rsidRDefault="00E32C40" w:rsidP="002A6B6A">
      <w:pPr>
        <w:pStyle w:val="Sources"/>
      </w:pPr>
      <w:r>
        <w:tab/>
      </w:r>
      <w:r w:rsidR="00D76E18">
        <w:t>exception</w:t>
      </w:r>
    </w:p>
    <w:p w:rsidR="00D76E18" w:rsidRDefault="00D76E18" w:rsidP="002A6B6A">
      <w:pPr>
        <w:pStyle w:val="Sources"/>
      </w:pPr>
      <w:r>
        <w:tab/>
      </w:r>
      <w:r w:rsidR="00E32C40">
        <w:tab/>
      </w:r>
      <w:r>
        <w:t>…………</w:t>
      </w:r>
    </w:p>
    <w:p w:rsidR="00D76E18" w:rsidRDefault="00E32C40" w:rsidP="002A6B6A">
      <w:pPr>
        <w:pStyle w:val="Sources"/>
      </w:pPr>
      <w:r>
        <w:tab/>
      </w:r>
      <w:r w:rsidR="00D76E18">
        <w:t>début</w:t>
      </w:r>
    </w:p>
    <w:p w:rsidR="00D76E18" w:rsidRDefault="00D76E18" w:rsidP="002A6B6A">
      <w:pPr>
        <w:pStyle w:val="Sources"/>
      </w:pPr>
      <w:r>
        <w:tab/>
      </w:r>
      <w:r w:rsidR="00E32C40">
        <w:tab/>
      </w:r>
      <w:r>
        <w:t>saisir les notes</w:t>
      </w:r>
    </w:p>
    <w:p w:rsidR="00D76E18" w:rsidRDefault="00D76E18" w:rsidP="002A6B6A">
      <w:pPr>
        <w:pStyle w:val="Sources"/>
      </w:pPr>
      <w:r>
        <w:tab/>
      </w:r>
      <w:r w:rsidR="00E32C40">
        <w:tab/>
      </w:r>
      <w:r>
        <w:t>somme = 0</w:t>
      </w:r>
    </w:p>
    <w:p w:rsidR="00D76E18" w:rsidRDefault="00E32C40" w:rsidP="002A6B6A">
      <w:pPr>
        <w:pStyle w:val="Sources"/>
      </w:pPr>
      <w:r>
        <w:tab/>
      </w:r>
      <w:r w:rsidR="00D76E18">
        <w:tab/>
        <w:t>pour numId de 1 à nbElèves</w:t>
      </w:r>
    </w:p>
    <w:p w:rsidR="00D76E18" w:rsidRDefault="00E32C40" w:rsidP="002A6B6A">
      <w:pPr>
        <w:pStyle w:val="Sources"/>
      </w:pPr>
      <w:r>
        <w:tab/>
      </w:r>
      <w:r w:rsidR="00D76E18">
        <w:tab/>
      </w:r>
      <w:r w:rsidR="00D76E18">
        <w:tab/>
        <w:t>somme = somme + notes(numId)</w:t>
      </w:r>
    </w:p>
    <w:p w:rsidR="00D76E18" w:rsidRDefault="00E32C40" w:rsidP="002A6B6A">
      <w:pPr>
        <w:pStyle w:val="Sources"/>
      </w:pPr>
      <w:r>
        <w:tab/>
      </w:r>
      <w:r w:rsidR="00D76E18">
        <w:tab/>
        <w:t>finPour</w:t>
      </w:r>
    </w:p>
    <w:p w:rsidR="00D76E18" w:rsidRDefault="00E32C40" w:rsidP="002A6B6A">
      <w:pPr>
        <w:pStyle w:val="Sources"/>
      </w:pPr>
      <w:r>
        <w:lastRenderedPageBreak/>
        <w:tab/>
      </w:r>
      <w:r w:rsidR="00D76E18">
        <w:tab/>
        <w:t>moyenne = somme / nbElèves</w:t>
      </w:r>
    </w:p>
    <w:p w:rsidR="00D76E18" w:rsidRDefault="00E32C40" w:rsidP="002A6B6A">
      <w:pPr>
        <w:pStyle w:val="Sources"/>
      </w:pPr>
      <w:r>
        <w:tab/>
      </w:r>
      <w:r w:rsidR="00D76E18">
        <w:t>fin</w:t>
      </w:r>
    </w:p>
    <w:p w:rsidR="00D76E18" w:rsidRDefault="00D76E18" w:rsidP="002A6B6A">
      <w:pPr>
        <w:pStyle w:val="Sources"/>
      </w:pPr>
    </w:p>
    <w:p w:rsidR="00D76E18" w:rsidRDefault="00E32C40" w:rsidP="002A6B6A">
      <w:pPr>
        <w:pStyle w:val="Sources"/>
      </w:pPr>
      <w:r>
        <w:tab/>
      </w:r>
      <w:r w:rsidR="00D76E18">
        <w:t>saisirLesNotes()</w:t>
      </w:r>
    </w:p>
    <w:p w:rsidR="00D76E18" w:rsidRDefault="00E32C40" w:rsidP="002A6B6A">
      <w:pPr>
        <w:pStyle w:val="Sources"/>
      </w:pPr>
      <w:r>
        <w:tab/>
      </w:r>
      <w:r w:rsidR="00D76E18">
        <w:t>var</w:t>
      </w:r>
    </w:p>
    <w:p w:rsidR="00D76E18" w:rsidRDefault="00E32C40" w:rsidP="002A6B6A">
      <w:pPr>
        <w:pStyle w:val="Sources"/>
      </w:pPr>
      <w:r>
        <w:tab/>
      </w:r>
      <w:r w:rsidR="00D76E18">
        <w:tab/>
        <w:t xml:space="preserve">numId : </w:t>
      </w:r>
      <w:r w:rsidR="00D76E18">
        <w:tab/>
        <w:t>entier</w:t>
      </w:r>
      <w:r w:rsidR="00D76E18">
        <w:tab/>
      </w:r>
      <w:r w:rsidR="00D76E18">
        <w:tab/>
      </w:r>
      <w:r w:rsidR="00D76E18">
        <w:tab/>
        <w:t>' index d'un élève par valeur</w:t>
      </w:r>
    </w:p>
    <w:p w:rsidR="00D76E18" w:rsidRDefault="00E32C40" w:rsidP="002A6B6A">
      <w:pPr>
        <w:pStyle w:val="Sources"/>
      </w:pPr>
      <w:r>
        <w:tab/>
      </w:r>
      <w:r w:rsidR="00D76E18">
        <w:t>début</w:t>
      </w:r>
    </w:p>
    <w:p w:rsidR="00D76E18" w:rsidRDefault="00E32C40" w:rsidP="002A6B6A">
      <w:pPr>
        <w:pStyle w:val="Sources"/>
      </w:pPr>
      <w:r>
        <w:tab/>
      </w:r>
      <w:r w:rsidR="00D76E18">
        <w:tab/>
        <w:t>pour numId de 1 à nbElèves</w:t>
      </w:r>
    </w:p>
    <w:p w:rsidR="00D76E18" w:rsidRDefault="00E32C40" w:rsidP="002A6B6A">
      <w:pPr>
        <w:pStyle w:val="Sources"/>
      </w:pPr>
      <w:r>
        <w:tab/>
      </w:r>
      <w:r w:rsidR="00D76E18">
        <w:tab/>
      </w:r>
      <w:r w:rsidR="00D76E18">
        <w:tab/>
        <w:t>afficher 'Note de ', élève(numId)</w:t>
      </w:r>
    </w:p>
    <w:p w:rsidR="00D76E18" w:rsidRDefault="00E32C40" w:rsidP="002A6B6A">
      <w:pPr>
        <w:pStyle w:val="Sources"/>
      </w:pPr>
      <w:r>
        <w:tab/>
      </w:r>
      <w:r w:rsidR="00D76E18">
        <w:tab/>
      </w:r>
      <w:r w:rsidR="00D76E18">
        <w:tab/>
        <w:t>lire notes(numId).valeur</w:t>
      </w:r>
    </w:p>
    <w:p w:rsidR="00D76E18" w:rsidRDefault="00E32C40" w:rsidP="002A6B6A">
      <w:pPr>
        <w:pStyle w:val="Sources"/>
      </w:pPr>
      <w:r>
        <w:tab/>
      </w:r>
      <w:r w:rsidR="00D76E18">
        <w:tab/>
        <w:t>finPour</w:t>
      </w:r>
    </w:p>
    <w:p w:rsidR="00D76E18" w:rsidRDefault="00E32C40" w:rsidP="002A6B6A">
      <w:pPr>
        <w:pStyle w:val="Sources"/>
      </w:pPr>
      <w:r>
        <w:tab/>
      </w:r>
      <w:r w:rsidR="00D76E18">
        <w:t>fin</w:t>
      </w:r>
    </w:p>
    <w:p w:rsidR="00D76E18" w:rsidRDefault="00E32C40" w:rsidP="002A6B6A">
      <w:pPr>
        <w:pStyle w:val="Sources"/>
      </w:pPr>
      <w:r>
        <w:tab/>
      </w:r>
      <w:r w:rsidR="00D76E18">
        <w:t>……………</w:t>
      </w:r>
    </w:p>
    <w:p w:rsidR="00D76E18" w:rsidRDefault="00D76E18" w:rsidP="002A6B6A">
      <w:pPr>
        <w:pStyle w:val="Sources"/>
      </w:pPr>
      <w:r>
        <w:t>fin</w:t>
      </w:r>
    </w:p>
    <w:p w:rsidR="00D76E18" w:rsidRDefault="00D76E18" w:rsidP="002A6B6A">
      <w:pPr>
        <w:pStyle w:val="Sources"/>
      </w:pPr>
    </w:p>
    <w:p w:rsidR="008278BF" w:rsidRPr="00C84F59" w:rsidRDefault="008278BF" w:rsidP="00C55C0B"/>
    <w:sectPr w:rsidR="008278BF" w:rsidRPr="00C84F59" w:rsidSect="008A4B09">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2C40" w:rsidRDefault="00E32C40" w:rsidP="002A6929">
      <w:r>
        <w:separator/>
      </w:r>
    </w:p>
  </w:endnote>
  <w:endnote w:type="continuationSeparator" w:id="0">
    <w:p w:rsidR="00E32C40" w:rsidRDefault="00E32C40" w:rsidP="002A69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C40" w:rsidRPr="00094FDC" w:rsidRDefault="00E32C40" w:rsidP="002A6929">
    <w:pPr>
      <w:pStyle w:val="Pieddepage"/>
    </w:pPr>
    <w:r>
      <w:t>Règles d'écriture algorithmique</w:t>
    </w:r>
    <w:r w:rsidRPr="00094FDC">
      <w:t xml:space="preserve"> </w:t>
    </w:r>
    <w:r>
      <w:t xml:space="preserve"> v2</w:t>
    </w:r>
    <w:r w:rsidRPr="00094FDC">
      <w:t>.0</w:t>
    </w:r>
    <w:r w:rsidRPr="00094FDC">
      <w:tab/>
    </w:r>
    <w:r w:rsidRPr="00094FDC">
      <w:tab/>
      <w:t xml:space="preserve">Page </w:t>
    </w:r>
    <w:r w:rsidR="006A1253">
      <w:fldChar w:fldCharType="begin"/>
    </w:r>
    <w:r w:rsidRPr="00094FDC">
      <w:instrText xml:space="preserve"> PAGE   \* MERGEFORMAT </w:instrText>
    </w:r>
    <w:r w:rsidR="006A1253">
      <w:fldChar w:fldCharType="separate"/>
    </w:r>
    <w:r w:rsidR="00071B0C">
      <w:rPr>
        <w:noProof/>
      </w:rPr>
      <w:t>2</w:t>
    </w:r>
    <w:r w:rsidR="006A1253">
      <w:fldChar w:fldCharType="end"/>
    </w:r>
    <w:r w:rsidRPr="00094FDC">
      <w:br/>
    </w:r>
    <w:r>
      <w:t xml:space="preserve"> </w:t>
    </w:r>
    <w:r>
      <w:tab/>
      <w:t>jp Dumas</w:t>
    </w:r>
  </w:p>
  <w:p w:rsidR="00E32C40" w:rsidRPr="00094FDC" w:rsidRDefault="00E32C40" w:rsidP="002A692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2C40" w:rsidRDefault="00E32C40" w:rsidP="002A6929">
      <w:r>
        <w:separator/>
      </w:r>
    </w:p>
  </w:footnote>
  <w:footnote w:type="continuationSeparator" w:id="0">
    <w:p w:rsidR="00E32C40" w:rsidRDefault="00E32C40" w:rsidP="002A69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C40" w:rsidRPr="002A6929" w:rsidRDefault="00E32C40" w:rsidP="002A6929">
    <w:pPr>
      <w:pStyle w:val="En-tte"/>
    </w:pPr>
    <w:r w:rsidRPr="002A6929">
      <w:t>BTS IRIS LIVH Colomiers</w:t>
    </w:r>
    <w:r w:rsidRPr="002A6929">
      <w:tab/>
    </w:r>
    <w:r>
      <w:t>Règles d'écriture algorithmique</w:t>
    </w:r>
    <w:r w:rsidRPr="002A6929">
      <w:tab/>
      <w:t>23/09/2010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B03D2"/>
    <w:multiLevelType w:val="hybridMultilevel"/>
    <w:tmpl w:val="173A5D14"/>
    <w:lvl w:ilvl="0" w:tplc="040C0001">
      <w:start w:val="1"/>
      <w:numFmt w:val="bullet"/>
      <w:lvlText w:val=""/>
      <w:lvlJc w:val="left"/>
      <w:pPr>
        <w:ind w:left="927" w:hanging="360"/>
      </w:pPr>
      <w:rPr>
        <w:rFonts w:ascii="Symbol" w:hAnsi="Symbol" w:hint="default"/>
      </w:rPr>
    </w:lvl>
    <w:lvl w:ilvl="1" w:tplc="38080332">
      <w:start w:val="3"/>
      <w:numFmt w:val="bullet"/>
      <w:lvlText w:val="·"/>
      <w:lvlJc w:val="left"/>
      <w:pPr>
        <w:ind w:left="1662" w:hanging="375"/>
      </w:pPr>
      <w:rPr>
        <w:rFonts w:ascii="Calibri" w:eastAsia="Times New Roman" w:hAnsi="Calibri" w:cs="Calibri"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
    <w:nsid w:val="08183A1C"/>
    <w:multiLevelType w:val="hybridMultilevel"/>
    <w:tmpl w:val="E5BAC70E"/>
    <w:lvl w:ilvl="0" w:tplc="579C95A0">
      <w:numFmt w:val="bullet"/>
      <w:lvlText w:val=""/>
      <w:lvlJc w:val="left"/>
      <w:pPr>
        <w:ind w:left="1211" w:hanging="360"/>
      </w:pPr>
      <w:rPr>
        <w:rFonts w:ascii="Symbol" w:eastAsia="Times New Roman" w:hAnsi="Symbol"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7F5C9A"/>
    <w:multiLevelType w:val="hybridMultilevel"/>
    <w:tmpl w:val="405A2EE4"/>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0FF14603"/>
    <w:multiLevelType w:val="hybridMultilevel"/>
    <w:tmpl w:val="51941F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A37C72"/>
    <w:multiLevelType w:val="hybridMultilevel"/>
    <w:tmpl w:val="01CAEF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18B0F43"/>
    <w:multiLevelType w:val="hybridMultilevel"/>
    <w:tmpl w:val="4FD86D70"/>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6">
    <w:nsid w:val="253818DA"/>
    <w:multiLevelType w:val="hybridMultilevel"/>
    <w:tmpl w:val="4D82E64E"/>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92B7F36"/>
    <w:multiLevelType w:val="hybridMultilevel"/>
    <w:tmpl w:val="0F883566"/>
    <w:lvl w:ilvl="0" w:tplc="040C000F">
      <w:start w:val="1"/>
      <w:numFmt w:val="decimal"/>
      <w:lvlText w:val="%1."/>
      <w:lvlJc w:val="left"/>
      <w:pPr>
        <w:tabs>
          <w:tab w:val="num" w:pos="720"/>
        </w:tabs>
        <w:ind w:left="720" w:hanging="360"/>
      </w:pPr>
    </w:lvl>
    <w:lvl w:ilvl="1" w:tplc="040C0005">
      <w:start w:val="1"/>
      <w:numFmt w:val="bullet"/>
      <w:lvlText w:val=""/>
      <w:lvlJc w:val="left"/>
      <w:pPr>
        <w:tabs>
          <w:tab w:val="num" w:pos="1440"/>
        </w:tabs>
        <w:ind w:left="1440" w:hanging="360"/>
      </w:pPr>
      <w:rPr>
        <w:rFonts w:ascii="Wingdings" w:hAnsi="Wingding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nsid w:val="29A02CD0"/>
    <w:multiLevelType w:val="hybridMultilevel"/>
    <w:tmpl w:val="90E06C9E"/>
    <w:lvl w:ilvl="0" w:tplc="579C95A0">
      <w:numFmt w:val="bullet"/>
      <w:lvlText w:val=""/>
      <w:lvlJc w:val="left"/>
      <w:pPr>
        <w:ind w:left="1211" w:hanging="360"/>
      </w:pPr>
      <w:rPr>
        <w:rFonts w:ascii="Symbol" w:eastAsia="Times New Roman" w:hAnsi="Symbol"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9">
    <w:nsid w:val="348E6E43"/>
    <w:multiLevelType w:val="multilevel"/>
    <w:tmpl w:val="4E8826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7B429D5"/>
    <w:multiLevelType w:val="hybridMultilevel"/>
    <w:tmpl w:val="F20AFA06"/>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1">
    <w:nsid w:val="3F960F69"/>
    <w:multiLevelType w:val="multilevel"/>
    <w:tmpl w:val="1C00A93C"/>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36E05D3"/>
    <w:multiLevelType w:val="hybridMultilevel"/>
    <w:tmpl w:val="3C3AF23C"/>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47F24B40"/>
    <w:multiLevelType w:val="hybridMultilevel"/>
    <w:tmpl w:val="317E0230"/>
    <w:lvl w:ilvl="0" w:tplc="33024614">
      <w:start w:val="1"/>
      <w:numFmt w:val="decimal"/>
      <w:lvlText w:val="R%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nsid w:val="480B7F16"/>
    <w:multiLevelType w:val="hybridMultilevel"/>
    <w:tmpl w:val="C12AEB6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nsid w:val="4E706C7B"/>
    <w:multiLevelType w:val="hybridMultilevel"/>
    <w:tmpl w:val="CD1054D2"/>
    <w:lvl w:ilvl="0" w:tplc="040C000F">
      <w:start w:val="1"/>
      <w:numFmt w:val="decimal"/>
      <w:lvlText w:val="%1."/>
      <w:lvlJc w:val="left"/>
      <w:pPr>
        <w:tabs>
          <w:tab w:val="num" w:pos="840"/>
        </w:tabs>
        <w:ind w:left="840" w:hanging="360"/>
      </w:pPr>
    </w:lvl>
    <w:lvl w:ilvl="1" w:tplc="040C0019" w:tentative="1">
      <w:start w:val="1"/>
      <w:numFmt w:val="lowerLetter"/>
      <w:lvlText w:val="%2."/>
      <w:lvlJc w:val="left"/>
      <w:pPr>
        <w:tabs>
          <w:tab w:val="num" w:pos="1560"/>
        </w:tabs>
        <w:ind w:left="1560" w:hanging="360"/>
      </w:pPr>
    </w:lvl>
    <w:lvl w:ilvl="2" w:tplc="040C001B" w:tentative="1">
      <w:start w:val="1"/>
      <w:numFmt w:val="lowerRoman"/>
      <w:lvlText w:val="%3."/>
      <w:lvlJc w:val="right"/>
      <w:pPr>
        <w:tabs>
          <w:tab w:val="num" w:pos="2280"/>
        </w:tabs>
        <w:ind w:left="2280" w:hanging="180"/>
      </w:pPr>
    </w:lvl>
    <w:lvl w:ilvl="3" w:tplc="040C000F" w:tentative="1">
      <w:start w:val="1"/>
      <w:numFmt w:val="decimal"/>
      <w:lvlText w:val="%4."/>
      <w:lvlJc w:val="left"/>
      <w:pPr>
        <w:tabs>
          <w:tab w:val="num" w:pos="3000"/>
        </w:tabs>
        <w:ind w:left="3000" w:hanging="360"/>
      </w:pPr>
    </w:lvl>
    <w:lvl w:ilvl="4" w:tplc="040C0019" w:tentative="1">
      <w:start w:val="1"/>
      <w:numFmt w:val="lowerLetter"/>
      <w:lvlText w:val="%5."/>
      <w:lvlJc w:val="left"/>
      <w:pPr>
        <w:tabs>
          <w:tab w:val="num" w:pos="3720"/>
        </w:tabs>
        <w:ind w:left="3720" w:hanging="360"/>
      </w:pPr>
    </w:lvl>
    <w:lvl w:ilvl="5" w:tplc="040C001B" w:tentative="1">
      <w:start w:val="1"/>
      <w:numFmt w:val="lowerRoman"/>
      <w:lvlText w:val="%6."/>
      <w:lvlJc w:val="right"/>
      <w:pPr>
        <w:tabs>
          <w:tab w:val="num" w:pos="4440"/>
        </w:tabs>
        <w:ind w:left="4440" w:hanging="180"/>
      </w:pPr>
    </w:lvl>
    <w:lvl w:ilvl="6" w:tplc="040C000F" w:tentative="1">
      <w:start w:val="1"/>
      <w:numFmt w:val="decimal"/>
      <w:lvlText w:val="%7."/>
      <w:lvlJc w:val="left"/>
      <w:pPr>
        <w:tabs>
          <w:tab w:val="num" w:pos="5160"/>
        </w:tabs>
        <w:ind w:left="5160" w:hanging="360"/>
      </w:pPr>
    </w:lvl>
    <w:lvl w:ilvl="7" w:tplc="040C0019" w:tentative="1">
      <w:start w:val="1"/>
      <w:numFmt w:val="lowerLetter"/>
      <w:lvlText w:val="%8."/>
      <w:lvlJc w:val="left"/>
      <w:pPr>
        <w:tabs>
          <w:tab w:val="num" w:pos="5880"/>
        </w:tabs>
        <w:ind w:left="5880" w:hanging="360"/>
      </w:pPr>
    </w:lvl>
    <w:lvl w:ilvl="8" w:tplc="040C001B" w:tentative="1">
      <w:start w:val="1"/>
      <w:numFmt w:val="lowerRoman"/>
      <w:lvlText w:val="%9."/>
      <w:lvlJc w:val="right"/>
      <w:pPr>
        <w:tabs>
          <w:tab w:val="num" w:pos="6600"/>
        </w:tabs>
        <w:ind w:left="6600" w:hanging="180"/>
      </w:pPr>
    </w:lvl>
  </w:abstractNum>
  <w:abstractNum w:abstractNumId="16">
    <w:nsid w:val="50615C4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1224DF5"/>
    <w:multiLevelType w:val="hybridMultilevel"/>
    <w:tmpl w:val="CCAEC196"/>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8">
    <w:nsid w:val="56AC3DAF"/>
    <w:multiLevelType w:val="hybridMultilevel"/>
    <w:tmpl w:val="662ADA38"/>
    <w:lvl w:ilvl="0" w:tplc="579C95A0">
      <w:numFmt w:val="bullet"/>
      <w:lvlText w:val=""/>
      <w:lvlJc w:val="left"/>
      <w:pPr>
        <w:ind w:left="2062" w:hanging="360"/>
      </w:pPr>
      <w:rPr>
        <w:rFonts w:ascii="Symbol" w:eastAsia="Times New Roman" w:hAnsi="Symbol"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9">
    <w:nsid w:val="56F9462D"/>
    <w:multiLevelType w:val="hybridMultilevel"/>
    <w:tmpl w:val="048CF26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B575DDE"/>
    <w:multiLevelType w:val="hybridMultilevel"/>
    <w:tmpl w:val="A95CC69E"/>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1">
    <w:nsid w:val="5CB6731D"/>
    <w:multiLevelType w:val="hybridMultilevel"/>
    <w:tmpl w:val="E0EEA9AE"/>
    <w:lvl w:ilvl="0" w:tplc="579C95A0">
      <w:numFmt w:val="bullet"/>
      <w:lvlText w:val=""/>
      <w:lvlJc w:val="left"/>
      <w:pPr>
        <w:ind w:left="2062" w:hanging="360"/>
      </w:pPr>
      <w:rPr>
        <w:rFonts w:ascii="Symbol" w:eastAsia="Times New Roman" w:hAnsi="Symbol"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2">
    <w:nsid w:val="5E32001D"/>
    <w:multiLevelType w:val="hybridMultilevel"/>
    <w:tmpl w:val="16507D34"/>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23">
    <w:nsid w:val="5E5B19A7"/>
    <w:multiLevelType w:val="hybridMultilevel"/>
    <w:tmpl w:val="BBCC0E12"/>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5F714408"/>
    <w:multiLevelType w:val="hybridMultilevel"/>
    <w:tmpl w:val="04C67870"/>
    <w:lvl w:ilvl="0" w:tplc="28F82D88">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5">
    <w:nsid w:val="69595228"/>
    <w:multiLevelType w:val="hybridMultilevel"/>
    <w:tmpl w:val="35624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2F4573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A375C15"/>
    <w:multiLevelType w:val="hybridMultilevel"/>
    <w:tmpl w:val="DF963B44"/>
    <w:lvl w:ilvl="0" w:tplc="040C0005">
      <w:start w:val="1"/>
      <w:numFmt w:val="bullet"/>
      <w:lvlText w:val=""/>
      <w:lvlJc w:val="left"/>
      <w:pPr>
        <w:tabs>
          <w:tab w:val="num" w:pos="990"/>
        </w:tabs>
        <w:ind w:left="990" w:hanging="360"/>
      </w:pPr>
      <w:rPr>
        <w:rFonts w:ascii="Wingdings" w:hAnsi="Wingdings" w:hint="default"/>
      </w:rPr>
    </w:lvl>
    <w:lvl w:ilvl="1" w:tplc="040C0003" w:tentative="1">
      <w:start w:val="1"/>
      <w:numFmt w:val="bullet"/>
      <w:lvlText w:val="o"/>
      <w:lvlJc w:val="left"/>
      <w:pPr>
        <w:tabs>
          <w:tab w:val="num" w:pos="1710"/>
        </w:tabs>
        <w:ind w:left="1710" w:hanging="360"/>
      </w:pPr>
      <w:rPr>
        <w:rFonts w:ascii="Courier New" w:hAnsi="Courier New" w:hint="default"/>
      </w:rPr>
    </w:lvl>
    <w:lvl w:ilvl="2" w:tplc="040C0005" w:tentative="1">
      <w:start w:val="1"/>
      <w:numFmt w:val="bullet"/>
      <w:lvlText w:val=""/>
      <w:lvlJc w:val="left"/>
      <w:pPr>
        <w:tabs>
          <w:tab w:val="num" w:pos="2430"/>
        </w:tabs>
        <w:ind w:left="2430" w:hanging="360"/>
      </w:pPr>
      <w:rPr>
        <w:rFonts w:ascii="Wingdings" w:hAnsi="Wingdings" w:hint="default"/>
      </w:rPr>
    </w:lvl>
    <w:lvl w:ilvl="3" w:tplc="040C0001" w:tentative="1">
      <w:start w:val="1"/>
      <w:numFmt w:val="bullet"/>
      <w:lvlText w:val=""/>
      <w:lvlJc w:val="left"/>
      <w:pPr>
        <w:tabs>
          <w:tab w:val="num" w:pos="3150"/>
        </w:tabs>
        <w:ind w:left="3150" w:hanging="360"/>
      </w:pPr>
      <w:rPr>
        <w:rFonts w:ascii="Symbol" w:hAnsi="Symbol" w:hint="default"/>
      </w:rPr>
    </w:lvl>
    <w:lvl w:ilvl="4" w:tplc="040C0003" w:tentative="1">
      <w:start w:val="1"/>
      <w:numFmt w:val="bullet"/>
      <w:lvlText w:val="o"/>
      <w:lvlJc w:val="left"/>
      <w:pPr>
        <w:tabs>
          <w:tab w:val="num" w:pos="3870"/>
        </w:tabs>
        <w:ind w:left="3870" w:hanging="360"/>
      </w:pPr>
      <w:rPr>
        <w:rFonts w:ascii="Courier New" w:hAnsi="Courier New" w:hint="default"/>
      </w:rPr>
    </w:lvl>
    <w:lvl w:ilvl="5" w:tplc="040C0005" w:tentative="1">
      <w:start w:val="1"/>
      <w:numFmt w:val="bullet"/>
      <w:lvlText w:val=""/>
      <w:lvlJc w:val="left"/>
      <w:pPr>
        <w:tabs>
          <w:tab w:val="num" w:pos="4590"/>
        </w:tabs>
        <w:ind w:left="4590" w:hanging="360"/>
      </w:pPr>
      <w:rPr>
        <w:rFonts w:ascii="Wingdings" w:hAnsi="Wingdings" w:hint="default"/>
      </w:rPr>
    </w:lvl>
    <w:lvl w:ilvl="6" w:tplc="040C0001" w:tentative="1">
      <w:start w:val="1"/>
      <w:numFmt w:val="bullet"/>
      <w:lvlText w:val=""/>
      <w:lvlJc w:val="left"/>
      <w:pPr>
        <w:tabs>
          <w:tab w:val="num" w:pos="5310"/>
        </w:tabs>
        <w:ind w:left="5310" w:hanging="360"/>
      </w:pPr>
      <w:rPr>
        <w:rFonts w:ascii="Symbol" w:hAnsi="Symbol" w:hint="default"/>
      </w:rPr>
    </w:lvl>
    <w:lvl w:ilvl="7" w:tplc="040C0003" w:tentative="1">
      <w:start w:val="1"/>
      <w:numFmt w:val="bullet"/>
      <w:lvlText w:val="o"/>
      <w:lvlJc w:val="left"/>
      <w:pPr>
        <w:tabs>
          <w:tab w:val="num" w:pos="6030"/>
        </w:tabs>
        <w:ind w:left="6030" w:hanging="360"/>
      </w:pPr>
      <w:rPr>
        <w:rFonts w:ascii="Courier New" w:hAnsi="Courier New" w:hint="default"/>
      </w:rPr>
    </w:lvl>
    <w:lvl w:ilvl="8" w:tplc="040C0005" w:tentative="1">
      <w:start w:val="1"/>
      <w:numFmt w:val="bullet"/>
      <w:lvlText w:val=""/>
      <w:lvlJc w:val="left"/>
      <w:pPr>
        <w:tabs>
          <w:tab w:val="num" w:pos="6750"/>
        </w:tabs>
        <w:ind w:left="6750" w:hanging="360"/>
      </w:pPr>
      <w:rPr>
        <w:rFonts w:ascii="Wingdings" w:hAnsi="Wingdings" w:hint="default"/>
      </w:rPr>
    </w:lvl>
  </w:abstractNum>
  <w:num w:numId="1">
    <w:abstractNumId w:val="25"/>
  </w:num>
  <w:num w:numId="2">
    <w:abstractNumId w:val="4"/>
  </w:num>
  <w:num w:numId="3">
    <w:abstractNumId w:val="3"/>
  </w:num>
  <w:num w:numId="4">
    <w:abstractNumId w:val="2"/>
  </w:num>
  <w:num w:numId="5">
    <w:abstractNumId w:val="26"/>
  </w:num>
  <w:num w:numId="6">
    <w:abstractNumId w:val="9"/>
  </w:num>
  <w:num w:numId="7">
    <w:abstractNumId w:val="16"/>
  </w:num>
  <w:num w:numId="8">
    <w:abstractNumId w:val="19"/>
  </w:num>
  <w:num w:numId="9">
    <w:abstractNumId w:val="11"/>
  </w:num>
  <w:num w:numId="10">
    <w:abstractNumId w:val="22"/>
  </w:num>
  <w:num w:numId="11">
    <w:abstractNumId w:val="14"/>
  </w:num>
  <w:num w:numId="12">
    <w:abstractNumId w:val="24"/>
  </w:num>
  <w:num w:numId="13">
    <w:abstractNumId w:val="0"/>
  </w:num>
  <w:num w:numId="14">
    <w:abstractNumId w:val="10"/>
  </w:num>
  <w:num w:numId="15">
    <w:abstractNumId w:val="17"/>
  </w:num>
  <w:num w:numId="16">
    <w:abstractNumId w:val="5"/>
  </w:num>
  <w:num w:numId="17">
    <w:abstractNumId w:val="20"/>
  </w:num>
  <w:num w:numId="18">
    <w:abstractNumId w:val="15"/>
  </w:num>
  <w:num w:numId="19">
    <w:abstractNumId w:val="13"/>
  </w:num>
  <w:num w:numId="20">
    <w:abstractNumId w:val="8"/>
  </w:num>
  <w:num w:numId="21">
    <w:abstractNumId w:val="12"/>
  </w:num>
  <w:num w:numId="22">
    <w:abstractNumId w:val="27"/>
  </w:num>
  <w:num w:numId="23">
    <w:abstractNumId w:val="6"/>
  </w:num>
  <w:num w:numId="24">
    <w:abstractNumId w:val="23"/>
  </w:num>
  <w:num w:numId="25">
    <w:abstractNumId w:val="7"/>
  </w:num>
  <w:num w:numId="26">
    <w:abstractNumId w:val="1"/>
  </w:num>
  <w:num w:numId="27">
    <w:abstractNumId w:val="21"/>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ttachedTemplate r:id="rId1"/>
  <w:stylePaneFormatFilter w:val="3F01"/>
  <w:defaultTabStop w:val="709"/>
  <w:hyphenationZone w:val="425"/>
  <w:noPunctuationKerning/>
  <w:characterSpacingControl w:val="doNotCompress"/>
  <w:footnotePr>
    <w:footnote w:id="-1"/>
    <w:footnote w:id="0"/>
  </w:footnotePr>
  <w:endnotePr>
    <w:endnote w:id="-1"/>
    <w:endnote w:id="0"/>
  </w:endnotePr>
  <w:compat/>
  <w:rsids>
    <w:rsidRoot w:val="00857817"/>
    <w:rsid w:val="00012858"/>
    <w:rsid w:val="00046879"/>
    <w:rsid w:val="00071B0C"/>
    <w:rsid w:val="00090B21"/>
    <w:rsid w:val="00094FDC"/>
    <w:rsid w:val="000C443A"/>
    <w:rsid w:val="000E6C31"/>
    <w:rsid w:val="0014785D"/>
    <w:rsid w:val="00154998"/>
    <w:rsid w:val="0016088A"/>
    <w:rsid w:val="00181C5E"/>
    <w:rsid w:val="002A6929"/>
    <w:rsid w:val="002A6B6A"/>
    <w:rsid w:val="002C5875"/>
    <w:rsid w:val="002E1C6E"/>
    <w:rsid w:val="00315696"/>
    <w:rsid w:val="00386EB2"/>
    <w:rsid w:val="003D55BB"/>
    <w:rsid w:val="0047457A"/>
    <w:rsid w:val="004C0C10"/>
    <w:rsid w:val="004C44F9"/>
    <w:rsid w:val="00531B9A"/>
    <w:rsid w:val="005349E4"/>
    <w:rsid w:val="00545E46"/>
    <w:rsid w:val="00546B1D"/>
    <w:rsid w:val="00561690"/>
    <w:rsid w:val="00587ACC"/>
    <w:rsid w:val="00595E8C"/>
    <w:rsid w:val="005E024D"/>
    <w:rsid w:val="006403EF"/>
    <w:rsid w:val="006A1253"/>
    <w:rsid w:val="00703EDE"/>
    <w:rsid w:val="00724ACE"/>
    <w:rsid w:val="007B6E1A"/>
    <w:rsid w:val="007C1E33"/>
    <w:rsid w:val="007D101A"/>
    <w:rsid w:val="007E17E8"/>
    <w:rsid w:val="008278BF"/>
    <w:rsid w:val="00833D9D"/>
    <w:rsid w:val="00841F05"/>
    <w:rsid w:val="00857817"/>
    <w:rsid w:val="0088388E"/>
    <w:rsid w:val="008A4B09"/>
    <w:rsid w:val="008B02CA"/>
    <w:rsid w:val="008C7EFB"/>
    <w:rsid w:val="008E1C2A"/>
    <w:rsid w:val="008F6B3E"/>
    <w:rsid w:val="00945FC5"/>
    <w:rsid w:val="00946E9D"/>
    <w:rsid w:val="00965AE9"/>
    <w:rsid w:val="00A21697"/>
    <w:rsid w:val="00B07D1A"/>
    <w:rsid w:val="00B1221B"/>
    <w:rsid w:val="00B27BD7"/>
    <w:rsid w:val="00B32116"/>
    <w:rsid w:val="00B83A86"/>
    <w:rsid w:val="00BA5F9D"/>
    <w:rsid w:val="00C168C8"/>
    <w:rsid w:val="00C55C0B"/>
    <w:rsid w:val="00C634FE"/>
    <w:rsid w:val="00C84F59"/>
    <w:rsid w:val="00D04F48"/>
    <w:rsid w:val="00D76E18"/>
    <w:rsid w:val="00DC6FCB"/>
    <w:rsid w:val="00DC7D8E"/>
    <w:rsid w:val="00E32C40"/>
    <w:rsid w:val="00EF3E1C"/>
    <w:rsid w:val="00FC2E8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929"/>
    <w:pPr>
      <w:tabs>
        <w:tab w:val="left" w:pos="1134"/>
        <w:tab w:val="left" w:pos="1701"/>
        <w:tab w:val="left" w:pos="2268"/>
        <w:tab w:val="left" w:pos="2835"/>
        <w:tab w:val="left" w:pos="3402"/>
        <w:tab w:val="left" w:pos="3969"/>
        <w:tab w:val="left" w:pos="4536"/>
        <w:tab w:val="left" w:pos="5103"/>
      </w:tabs>
      <w:spacing w:after="200" w:line="276" w:lineRule="auto"/>
      <w:ind w:left="567" w:firstLine="284"/>
      <w:contextualSpacing/>
    </w:pPr>
    <w:rPr>
      <w:sz w:val="22"/>
      <w:szCs w:val="22"/>
      <w:lang w:eastAsia="en-US" w:bidi="en-US"/>
    </w:rPr>
  </w:style>
  <w:style w:type="paragraph" w:styleId="Titre1">
    <w:name w:val="heading 1"/>
    <w:basedOn w:val="Normal"/>
    <w:next w:val="Normal"/>
    <w:link w:val="Titre1Car"/>
    <w:uiPriority w:val="9"/>
    <w:qFormat/>
    <w:rsid w:val="0047457A"/>
    <w:pPr>
      <w:keepNext/>
      <w:keepLines/>
      <w:numPr>
        <w:numId w:val="9"/>
      </w:numPr>
      <w:tabs>
        <w:tab w:val="clear" w:pos="1134"/>
        <w:tab w:val="clear" w:pos="1701"/>
        <w:tab w:val="clear" w:pos="2268"/>
        <w:tab w:val="clear" w:pos="2835"/>
        <w:tab w:val="clear" w:pos="3402"/>
        <w:tab w:val="clear" w:pos="3969"/>
        <w:tab w:val="clear" w:pos="4536"/>
        <w:tab w:val="clear" w:pos="5103"/>
      </w:tabs>
      <w:spacing w:before="480" w:after="0"/>
      <w:outlineLvl w:val="0"/>
    </w:pPr>
    <w:rPr>
      <w:rFonts w:ascii="Cambria" w:hAnsi="Cambria"/>
      <w:b/>
      <w:bCs/>
      <w:color w:val="365F91"/>
      <w:sz w:val="32"/>
      <w:szCs w:val="32"/>
    </w:rPr>
  </w:style>
  <w:style w:type="paragraph" w:styleId="Titre2">
    <w:name w:val="heading 2"/>
    <w:basedOn w:val="Normal"/>
    <w:next w:val="Normal"/>
    <w:link w:val="Titre2Car"/>
    <w:uiPriority w:val="9"/>
    <w:unhideWhenUsed/>
    <w:qFormat/>
    <w:rsid w:val="002A6929"/>
    <w:pPr>
      <w:keepNext/>
      <w:keepLines/>
      <w:numPr>
        <w:ilvl w:val="1"/>
        <w:numId w:val="9"/>
      </w:numPr>
      <w:tabs>
        <w:tab w:val="clear" w:pos="1134"/>
        <w:tab w:val="clear" w:pos="1701"/>
        <w:tab w:val="clear" w:pos="2268"/>
        <w:tab w:val="clear" w:pos="2835"/>
        <w:tab w:val="clear" w:pos="3402"/>
        <w:tab w:val="clear" w:pos="3969"/>
        <w:tab w:val="clear" w:pos="4536"/>
        <w:tab w:val="clear" w:pos="5103"/>
        <w:tab w:val="left" w:pos="851"/>
      </w:tabs>
      <w:spacing w:before="200" w:after="0"/>
      <w:outlineLvl w:val="1"/>
    </w:pPr>
    <w:rPr>
      <w:rFonts w:ascii="Cambria" w:hAnsi="Cambria"/>
      <w:b/>
      <w:bCs/>
      <w:color w:val="4F81BD"/>
      <w:sz w:val="28"/>
      <w:szCs w:val="28"/>
    </w:rPr>
  </w:style>
  <w:style w:type="paragraph" w:styleId="Titre3">
    <w:name w:val="heading 3"/>
    <w:basedOn w:val="Normal"/>
    <w:next w:val="Normal"/>
    <w:link w:val="Titre3Car"/>
    <w:uiPriority w:val="9"/>
    <w:unhideWhenUsed/>
    <w:qFormat/>
    <w:rsid w:val="002A6929"/>
    <w:pPr>
      <w:keepNext/>
      <w:keepLines/>
      <w:numPr>
        <w:ilvl w:val="2"/>
        <w:numId w:val="9"/>
      </w:numPr>
      <w:tabs>
        <w:tab w:val="clear" w:pos="1134"/>
        <w:tab w:val="clear" w:pos="1701"/>
        <w:tab w:val="clear" w:pos="2268"/>
        <w:tab w:val="clear" w:pos="2835"/>
        <w:tab w:val="clear" w:pos="3402"/>
        <w:tab w:val="clear" w:pos="3969"/>
        <w:tab w:val="clear" w:pos="4536"/>
        <w:tab w:val="clear" w:pos="5103"/>
        <w:tab w:val="left" w:pos="993"/>
      </w:tabs>
      <w:spacing w:before="200" w:after="0"/>
      <w:outlineLvl w:val="2"/>
    </w:pPr>
    <w:rPr>
      <w:rFonts w:ascii="Cambria" w:hAnsi="Cambria"/>
      <w:b/>
      <w:bCs/>
      <w:color w:val="4F81BD"/>
      <w:sz w:val="24"/>
      <w:szCs w:val="24"/>
    </w:rPr>
  </w:style>
  <w:style w:type="paragraph" w:styleId="Titre4">
    <w:name w:val="heading 4"/>
    <w:basedOn w:val="Normal"/>
    <w:next w:val="Normal"/>
    <w:link w:val="Titre4Car"/>
    <w:uiPriority w:val="9"/>
    <w:semiHidden/>
    <w:unhideWhenUsed/>
    <w:qFormat/>
    <w:rsid w:val="00724ACE"/>
    <w:pPr>
      <w:keepNext/>
      <w:keepLines/>
      <w:spacing w:before="200" w:after="0"/>
      <w:outlineLvl w:val="3"/>
    </w:pPr>
    <w:rPr>
      <w:rFonts w:ascii="Cambria" w:hAnsi="Cambria"/>
      <w:b/>
      <w:bCs/>
      <w:i/>
      <w:iCs/>
      <w:color w:val="4F81BD"/>
    </w:rPr>
  </w:style>
  <w:style w:type="paragraph" w:styleId="Titre5">
    <w:name w:val="heading 5"/>
    <w:basedOn w:val="Normal"/>
    <w:next w:val="Normal"/>
    <w:link w:val="Titre5Car"/>
    <w:uiPriority w:val="9"/>
    <w:semiHidden/>
    <w:unhideWhenUsed/>
    <w:qFormat/>
    <w:rsid w:val="00724ACE"/>
    <w:pPr>
      <w:keepNext/>
      <w:keepLines/>
      <w:spacing w:before="200" w:after="0"/>
      <w:outlineLvl w:val="4"/>
    </w:pPr>
    <w:rPr>
      <w:rFonts w:ascii="Cambria" w:hAnsi="Cambria"/>
      <w:color w:val="243F60"/>
    </w:rPr>
  </w:style>
  <w:style w:type="paragraph" w:styleId="Titre6">
    <w:name w:val="heading 6"/>
    <w:basedOn w:val="Normal"/>
    <w:next w:val="Normal"/>
    <w:link w:val="Titre6Car"/>
    <w:uiPriority w:val="9"/>
    <w:semiHidden/>
    <w:unhideWhenUsed/>
    <w:qFormat/>
    <w:rsid w:val="00724ACE"/>
    <w:pPr>
      <w:keepNext/>
      <w:keepLines/>
      <w:spacing w:before="200" w:after="0"/>
      <w:outlineLvl w:val="5"/>
    </w:pPr>
    <w:rPr>
      <w:rFonts w:ascii="Cambria" w:hAnsi="Cambria"/>
      <w:i/>
      <w:iCs/>
      <w:color w:val="243F60"/>
    </w:rPr>
  </w:style>
  <w:style w:type="paragraph" w:styleId="Titre7">
    <w:name w:val="heading 7"/>
    <w:basedOn w:val="Normal"/>
    <w:next w:val="Normal"/>
    <w:link w:val="Titre7Car"/>
    <w:uiPriority w:val="9"/>
    <w:semiHidden/>
    <w:unhideWhenUsed/>
    <w:qFormat/>
    <w:rsid w:val="00724ACE"/>
    <w:pPr>
      <w:keepNext/>
      <w:keepLines/>
      <w:spacing w:before="200" w:after="0"/>
      <w:outlineLvl w:val="6"/>
    </w:pPr>
    <w:rPr>
      <w:rFonts w:ascii="Cambria" w:hAnsi="Cambria"/>
      <w:i/>
      <w:iCs/>
      <w:color w:val="404040"/>
    </w:rPr>
  </w:style>
  <w:style w:type="paragraph" w:styleId="Titre8">
    <w:name w:val="heading 8"/>
    <w:basedOn w:val="Normal"/>
    <w:next w:val="Normal"/>
    <w:link w:val="Titre8Car"/>
    <w:uiPriority w:val="9"/>
    <w:semiHidden/>
    <w:unhideWhenUsed/>
    <w:qFormat/>
    <w:rsid w:val="00724ACE"/>
    <w:pPr>
      <w:keepNext/>
      <w:keepLines/>
      <w:spacing w:before="200" w:after="0"/>
      <w:outlineLvl w:val="7"/>
    </w:pPr>
    <w:rPr>
      <w:rFonts w:ascii="Cambria" w:hAnsi="Cambria"/>
      <w:color w:val="4F81BD"/>
      <w:sz w:val="20"/>
      <w:szCs w:val="20"/>
    </w:rPr>
  </w:style>
  <w:style w:type="paragraph" w:styleId="Titre9">
    <w:name w:val="heading 9"/>
    <w:basedOn w:val="Normal"/>
    <w:next w:val="Normal"/>
    <w:link w:val="Titre9Car"/>
    <w:uiPriority w:val="9"/>
    <w:semiHidden/>
    <w:unhideWhenUsed/>
    <w:qFormat/>
    <w:rsid w:val="00724ACE"/>
    <w:pPr>
      <w:keepNext/>
      <w:keepLines/>
      <w:spacing w:before="200" w:after="0"/>
      <w:outlineLvl w:val="8"/>
    </w:pPr>
    <w:rPr>
      <w:rFonts w:ascii="Cambria" w:hAnsi="Cambria"/>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24ACE"/>
    <w:pPr>
      <w:pBdr>
        <w:bottom w:val="single" w:sz="8" w:space="4" w:color="4F81BD"/>
      </w:pBdr>
      <w:spacing w:after="300" w:line="240" w:lineRule="auto"/>
    </w:pPr>
    <w:rPr>
      <w:rFonts w:ascii="Cambria" w:hAnsi="Cambria"/>
      <w:color w:val="17365D"/>
      <w:spacing w:val="5"/>
      <w:kern w:val="28"/>
      <w:sz w:val="52"/>
      <w:szCs w:val="52"/>
    </w:rPr>
  </w:style>
  <w:style w:type="character" w:customStyle="1" w:styleId="TitreCar">
    <w:name w:val="Titre Car"/>
    <w:basedOn w:val="Policepardfaut"/>
    <w:link w:val="Titre"/>
    <w:uiPriority w:val="10"/>
    <w:rsid w:val="00724ACE"/>
    <w:rPr>
      <w:rFonts w:ascii="Cambria" w:eastAsia="Times New Roman" w:hAnsi="Cambria" w:cs="Times New Roman"/>
      <w:color w:val="17365D"/>
      <w:spacing w:val="5"/>
      <w:kern w:val="28"/>
      <w:sz w:val="52"/>
      <w:szCs w:val="52"/>
    </w:rPr>
  </w:style>
  <w:style w:type="character" w:customStyle="1" w:styleId="Titre1Car">
    <w:name w:val="Titre 1 Car"/>
    <w:basedOn w:val="Policepardfaut"/>
    <w:link w:val="Titre1"/>
    <w:uiPriority w:val="9"/>
    <w:rsid w:val="0047457A"/>
    <w:rPr>
      <w:rFonts w:ascii="Cambria" w:hAnsi="Cambria"/>
      <w:b/>
      <w:bCs/>
      <w:color w:val="365F91"/>
      <w:sz w:val="32"/>
      <w:szCs w:val="32"/>
      <w:lang w:eastAsia="en-US" w:bidi="en-US"/>
    </w:rPr>
  </w:style>
  <w:style w:type="paragraph" w:styleId="Sous-titre">
    <w:name w:val="Subtitle"/>
    <w:basedOn w:val="Normal"/>
    <w:next w:val="Normal"/>
    <w:link w:val="Sous-titreCar"/>
    <w:uiPriority w:val="11"/>
    <w:qFormat/>
    <w:rsid w:val="00724ACE"/>
    <w:pPr>
      <w:numPr>
        <w:ilvl w:val="1"/>
      </w:numPr>
      <w:ind w:left="567" w:firstLine="284"/>
    </w:pPr>
    <w:rPr>
      <w:rFonts w:ascii="Cambria" w:hAnsi="Cambria"/>
      <w:i/>
      <w:iCs/>
      <w:color w:val="4F81BD"/>
      <w:spacing w:val="15"/>
      <w:sz w:val="24"/>
      <w:szCs w:val="24"/>
    </w:rPr>
  </w:style>
  <w:style w:type="character" w:customStyle="1" w:styleId="Sous-titreCar">
    <w:name w:val="Sous-titre Car"/>
    <w:basedOn w:val="Policepardfaut"/>
    <w:link w:val="Sous-titre"/>
    <w:uiPriority w:val="11"/>
    <w:rsid w:val="00724ACE"/>
    <w:rPr>
      <w:rFonts w:ascii="Cambria" w:eastAsia="Times New Roman" w:hAnsi="Cambria" w:cs="Times New Roman"/>
      <w:i/>
      <w:iCs/>
      <w:color w:val="4F81BD"/>
      <w:spacing w:val="15"/>
      <w:sz w:val="24"/>
      <w:szCs w:val="24"/>
    </w:rPr>
  </w:style>
  <w:style w:type="paragraph" w:styleId="Citationintense">
    <w:name w:val="Intense Quote"/>
    <w:basedOn w:val="Normal"/>
    <w:next w:val="Normal"/>
    <w:link w:val="CitationintenseCar"/>
    <w:uiPriority w:val="30"/>
    <w:qFormat/>
    <w:rsid w:val="00724ACE"/>
    <w:pPr>
      <w:pBdr>
        <w:bottom w:val="single" w:sz="4" w:space="4" w:color="4F81BD"/>
      </w:pBdr>
      <w:spacing w:before="200" w:after="280"/>
      <w:ind w:left="936" w:right="936"/>
    </w:pPr>
    <w:rPr>
      <w:b/>
      <w:bCs/>
      <w:i/>
      <w:iCs/>
      <w:color w:val="4F81BD"/>
    </w:rPr>
  </w:style>
  <w:style w:type="character" w:customStyle="1" w:styleId="CitationintenseCar">
    <w:name w:val="Citation intense Car"/>
    <w:basedOn w:val="Policepardfaut"/>
    <w:link w:val="Citationintense"/>
    <w:uiPriority w:val="30"/>
    <w:rsid w:val="00724ACE"/>
    <w:rPr>
      <w:b/>
      <w:bCs/>
      <w:i/>
      <w:iCs/>
      <w:color w:val="4F81BD"/>
    </w:rPr>
  </w:style>
  <w:style w:type="character" w:customStyle="1" w:styleId="Titre2Car">
    <w:name w:val="Titre 2 Car"/>
    <w:basedOn w:val="Policepardfaut"/>
    <w:link w:val="Titre2"/>
    <w:uiPriority w:val="9"/>
    <w:rsid w:val="002A6929"/>
    <w:rPr>
      <w:rFonts w:ascii="Cambria" w:hAnsi="Cambria"/>
      <w:b/>
      <w:bCs/>
      <w:color w:val="4F81BD"/>
      <w:sz w:val="28"/>
      <w:szCs w:val="28"/>
      <w:lang w:eastAsia="en-US" w:bidi="en-US"/>
    </w:rPr>
  </w:style>
  <w:style w:type="character" w:customStyle="1" w:styleId="Titre3Car">
    <w:name w:val="Titre 3 Car"/>
    <w:basedOn w:val="Policepardfaut"/>
    <w:link w:val="Titre3"/>
    <w:uiPriority w:val="9"/>
    <w:rsid w:val="002A6929"/>
    <w:rPr>
      <w:rFonts w:ascii="Cambria" w:hAnsi="Cambria"/>
      <w:b/>
      <w:bCs/>
      <w:color w:val="4F81BD"/>
      <w:sz w:val="24"/>
      <w:szCs w:val="24"/>
      <w:lang w:eastAsia="en-US" w:bidi="en-US"/>
    </w:rPr>
  </w:style>
  <w:style w:type="character" w:customStyle="1" w:styleId="Titre4Car">
    <w:name w:val="Titre 4 Car"/>
    <w:basedOn w:val="Policepardfaut"/>
    <w:link w:val="Titre4"/>
    <w:uiPriority w:val="9"/>
    <w:rsid w:val="00724ACE"/>
    <w:rPr>
      <w:rFonts w:ascii="Cambria" w:eastAsia="Times New Roman" w:hAnsi="Cambria" w:cs="Times New Roman"/>
      <w:b/>
      <w:bCs/>
      <w:i/>
      <w:iCs/>
      <w:color w:val="4F81BD"/>
    </w:rPr>
  </w:style>
  <w:style w:type="character" w:customStyle="1" w:styleId="Titre5Car">
    <w:name w:val="Titre 5 Car"/>
    <w:basedOn w:val="Policepardfaut"/>
    <w:link w:val="Titre5"/>
    <w:uiPriority w:val="9"/>
    <w:rsid w:val="00724ACE"/>
    <w:rPr>
      <w:rFonts w:ascii="Cambria" w:eastAsia="Times New Roman" w:hAnsi="Cambria" w:cs="Times New Roman"/>
      <w:color w:val="243F60"/>
    </w:rPr>
  </w:style>
  <w:style w:type="character" w:customStyle="1" w:styleId="Titre6Car">
    <w:name w:val="Titre 6 Car"/>
    <w:basedOn w:val="Policepardfaut"/>
    <w:link w:val="Titre6"/>
    <w:uiPriority w:val="9"/>
    <w:rsid w:val="00724ACE"/>
    <w:rPr>
      <w:rFonts w:ascii="Cambria" w:eastAsia="Times New Roman" w:hAnsi="Cambria" w:cs="Times New Roman"/>
      <w:i/>
      <w:iCs/>
      <w:color w:val="243F60"/>
    </w:rPr>
  </w:style>
  <w:style w:type="character" w:customStyle="1" w:styleId="Titre7Car">
    <w:name w:val="Titre 7 Car"/>
    <w:basedOn w:val="Policepardfaut"/>
    <w:link w:val="Titre7"/>
    <w:uiPriority w:val="9"/>
    <w:rsid w:val="00724ACE"/>
    <w:rPr>
      <w:rFonts w:ascii="Cambria" w:eastAsia="Times New Roman" w:hAnsi="Cambria" w:cs="Times New Roman"/>
      <w:i/>
      <w:iCs/>
      <w:color w:val="404040"/>
    </w:rPr>
  </w:style>
  <w:style w:type="character" w:customStyle="1" w:styleId="Titre8Car">
    <w:name w:val="Titre 8 Car"/>
    <w:basedOn w:val="Policepardfaut"/>
    <w:link w:val="Titre8"/>
    <w:uiPriority w:val="9"/>
    <w:rsid w:val="00724ACE"/>
    <w:rPr>
      <w:rFonts w:ascii="Cambria" w:eastAsia="Times New Roman" w:hAnsi="Cambria" w:cs="Times New Roman"/>
      <w:color w:val="4F81BD"/>
      <w:sz w:val="20"/>
      <w:szCs w:val="20"/>
    </w:rPr>
  </w:style>
  <w:style w:type="character" w:customStyle="1" w:styleId="Titre9Car">
    <w:name w:val="Titre 9 Car"/>
    <w:basedOn w:val="Policepardfaut"/>
    <w:link w:val="Titre9"/>
    <w:uiPriority w:val="9"/>
    <w:rsid w:val="00724ACE"/>
    <w:rPr>
      <w:rFonts w:ascii="Cambria" w:eastAsia="Times New Roman" w:hAnsi="Cambria" w:cs="Times New Roman"/>
      <w:i/>
      <w:iCs/>
      <w:color w:val="404040"/>
      <w:sz w:val="20"/>
      <w:szCs w:val="20"/>
    </w:rPr>
  </w:style>
  <w:style w:type="paragraph" w:styleId="Lgende">
    <w:name w:val="caption"/>
    <w:basedOn w:val="Normal"/>
    <w:next w:val="Normal"/>
    <w:uiPriority w:val="35"/>
    <w:semiHidden/>
    <w:unhideWhenUsed/>
    <w:qFormat/>
    <w:rsid w:val="00724ACE"/>
    <w:pPr>
      <w:spacing w:line="240" w:lineRule="auto"/>
    </w:pPr>
    <w:rPr>
      <w:b/>
      <w:bCs/>
      <w:color w:val="4F81BD"/>
      <w:sz w:val="18"/>
      <w:szCs w:val="18"/>
    </w:rPr>
  </w:style>
  <w:style w:type="character" w:styleId="lev">
    <w:name w:val="Strong"/>
    <w:basedOn w:val="Policepardfaut"/>
    <w:uiPriority w:val="22"/>
    <w:qFormat/>
    <w:rsid w:val="00724ACE"/>
    <w:rPr>
      <w:b/>
      <w:bCs/>
    </w:rPr>
  </w:style>
  <w:style w:type="character" w:styleId="Accentuation">
    <w:name w:val="Emphasis"/>
    <w:basedOn w:val="Policepardfaut"/>
    <w:uiPriority w:val="20"/>
    <w:qFormat/>
    <w:rsid w:val="00724ACE"/>
    <w:rPr>
      <w:i/>
      <w:iCs/>
    </w:rPr>
  </w:style>
  <w:style w:type="paragraph" w:styleId="Sansinterligne">
    <w:name w:val="No Spacing"/>
    <w:uiPriority w:val="1"/>
    <w:qFormat/>
    <w:rsid w:val="00724ACE"/>
    <w:rPr>
      <w:sz w:val="22"/>
      <w:szCs w:val="22"/>
      <w:lang w:val="en-US" w:eastAsia="en-US" w:bidi="en-US"/>
    </w:rPr>
  </w:style>
  <w:style w:type="paragraph" w:styleId="Paragraphedeliste">
    <w:name w:val="List Paragraph"/>
    <w:basedOn w:val="Normal"/>
    <w:uiPriority w:val="34"/>
    <w:qFormat/>
    <w:rsid w:val="00724ACE"/>
    <w:pPr>
      <w:ind w:left="720"/>
    </w:pPr>
  </w:style>
  <w:style w:type="paragraph" w:styleId="Citation">
    <w:name w:val="Quote"/>
    <w:basedOn w:val="Normal"/>
    <w:next w:val="Normal"/>
    <w:link w:val="CitationCar"/>
    <w:uiPriority w:val="29"/>
    <w:qFormat/>
    <w:rsid w:val="00724ACE"/>
    <w:rPr>
      <w:i/>
      <w:iCs/>
      <w:color w:val="000000"/>
    </w:rPr>
  </w:style>
  <w:style w:type="character" w:customStyle="1" w:styleId="CitationCar">
    <w:name w:val="Citation Car"/>
    <w:basedOn w:val="Policepardfaut"/>
    <w:link w:val="Citation"/>
    <w:uiPriority w:val="29"/>
    <w:rsid w:val="00724ACE"/>
    <w:rPr>
      <w:i/>
      <w:iCs/>
      <w:color w:val="000000"/>
    </w:rPr>
  </w:style>
  <w:style w:type="character" w:styleId="Emphaseple">
    <w:name w:val="Subtle Emphasis"/>
    <w:basedOn w:val="Policepardfaut"/>
    <w:uiPriority w:val="19"/>
    <w:qFormat/>
    <w:rsid w:val="008C7EFB"/>
    <w:rPr>
      <w:i/>
      <w:iCs/>
      <w:color w:val="808080"/>
    </w:rPr>
  </w:style>
  <w:style w:type="character" w:styleId="Emphaseintense">
    <w:name w:val="Intense Emphasis"/>
    <w:basedOn w:val="Policepardfaut"/>
    <w:uiPriority w:val="21"/>
    <w:qFormat/>
    <w:rsid w:val="00724ACE"/>
    <w:rPr>
      <w:b/>
      <w:bCs/>
      <w:i/>
      <w:iCs/>
      <w:color w:val="4F81BD"/>
    </w:rPr>
  </w:style>
  <w:style w:type="character" w:styleId="Rfrenceple">
    <w:name w:val="Subtle Reference"/>
    <w:basedOn w:val="Policepardfaut"/>
    <w:uiPriority w:val="31"/>
    <w:qFormat/>
    <w:rsid w:val="00724ACE"/>
    <w:rPr>
      <w:smallCaps/>
      <w:color w:val="C0504D"/>
      <w:u w:val="single"/>
    </w:rPr>
  </w:style>
  <w:style w:type="character" w:styleId="Rfrenceintense">
    <w:name w:val="Intense Reference"/>
    <w:basedOn w:val="Policepardfaut"/>
    <w:uiPriority w:val="32"/>
    <w:qFormat/>
    <w:rsid w:val="00724ACE"/>
    <w:rPr>
      <w:b/>
      <w:bCs/>
      <w:smallCaps/>
      <w:color w:val="C0504D"/>
      <w:spacing w:val="5"/>
      <w:u w:val="single"/>
    </w:rPr>
  </w:style>
  <w:style w:type="character" w:styleId="Titredulivre">
    <w:name w:val="Book Title"/>
    <w:basedOn w:val="Policepardfaut"/>
    <w:uiPriority w:val="33"/>
    <w:qFormat/>
    <w:rsid w:val="00724ACE"/>
    <w:rPr>
      <w:b/>
      <w:bCs/>
      <w:smallCaps/>
      <w:spacing w:val="5"/>
    </w:rPr>
  </w:style>
  <w:style w:type="paragraph" w:styleId="En-ttedetabledesmatires">
    <w:name w:val="TOC Heading"/>
    <w:basedOn w:val="Titre1"/>
    <w:next w:val="Normal"/>
    <w:uiPriority w:val="39"/>
    <w:unhideWhenUsed/>
    <w:qFormat/>
    <w:rsid w:val="00724ACE"/>
    <w:pPr>
      <w:outlineLvl w:val="9"/>
    </w:pPr>
  </w:style>
  <w:style w:type="paragraph" w:styleId="Textedebulles">
    <w:name w:val="Balloon Text"/>
    <w:basedOn w:val="Normal"/>
    <w:link w:val="TextedebullesCar"/>
    <w:uiPriority w:val="99"/>
    <w:semiHidden/>
    <w:unhideWhenUsed/>
    <w:rsid w:val="00FC2E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2E88"/>
    <w:rPr>
      <w:rFonts w:ascii="Tahoma" w:hAnsi="Tahoma" w:cs="Tahoma"/>
      <w:sz w:val="16"/>
      <w:szCs w:val="16"/>
      <w:lang w:val="en-US" w:eastAsia="en-US" w:bidi="en-US"/>
    </w:rPr>
  </w:style>
  <w:style w:type="paragraph" w:styleId="En-tte">
    <w:name w:val="header"/>
    <w:basedOn w:val="Normal"/>
    <w:link w:val="En-tteCar"/>
    <w:unhideWhenUsed/>
    <w:rsid w:val="002A6929"/>
    <w:pPr>
      <w:tabs>
        <w:tab w:val="clear" w:pos="1134"/>
        <w:tab w:val="clear" w:pos="1701"/>
        <w:tab w:val="clear" w:pos="2268"/>
        <w:tab w:val="clear" w:pos="2835"/>
        <w:tab w:val="clear" w:pos="3402"/>
        <w:tab w:val="clear" w:pos="3969"/>
        <w:tab w:val="clear" w:pos="5103"/>
        <w:tab w:val="center" w:pos="4536"/>
        <w:tab w:val="right" w:pos="9072"/>
      </w:tabs>
      <w:ind w:left="0" w:firstLine="0"/>
    </w:pPr>
  </w:style>
  <w:style w:type="character" w:customStyle="1" w:styleId="En-tteCar">
    <w:name w:val="En-tête Car"/>
    <w:basedOn w:val="Policepardfaut"/>
    <w:link w:val="En-tte"/>
    <w:rsid w:val="002A6929"/>
    <w:rPr>
      <w:sz w:val="22"/>
      <w:szCs w:val="22"/>
      <w:lang w:eastAsia="en-US" w:bidi="en-US"/>
    </w:rPr>
  </w:style>
  <w:style w:type="paragraph" w:styleId="Pieddepage">
    <w:name w:val="footer"/>
    <w:basedOn w:val="Normal"/>
    <w:link w:val="PieddepageCar"/>
    <w:uiPriority w:val="99"/>
    <w:unhideWhenUsed/>
    <w:rsid w:val="002A6929"/>
    <w:pPr>
      <w:tabs>
        <w:tab w:val="clear" w:pos="1134"/>
        <w:tab w:val="clear" w:pos="1701"/>
        <w:tab w:val="clear" w:pos="2268"/>
        <w:tab w:val="clear" w:pos="2835"/>
        <w:tab w:val="clear" w:pos="3402"/>
        <w:tab w:val="clear" w:pos="3969"/>
        <w:tab w:val="clear" w:pos="5103"/>
        <w:tab w:val="center" w:pos="4536"/>
        <w:tab w:val="right" w:pos="9072"/>
      </w:tabs>
      <w:ind w:left="0" w:firstLine="0"/>
    </w:pPr>
    <w:rPr>
      <w:rFonts w:asciiTheme="majorHAnsi" w:hAnsiTheme="majorHAnsi"/>
    </w:rPr>
  </w:style>
  <w:style w:type="character" w:customStyle="1" w:styleId="PieddepageCar">
    <w:name w:val="Pied de page Car"/>
    <w:basedOn w:val="Policepardfaut"/>
    <w:link w:val="Pieddepage"/>
    <w:uiPriority w:val="99"/>
    <w:rsid w:val="002A6929"/>
    <w:rPr>
      <w:rFonts w:asciiTheme="majorHAnsi" w:hAnsiTheme="majorHAnsi"/>
      <w:sz w:val="22"/>
      <w:szCs w:val="22"/>
      <w:lang w:eastAsia="en-US" w:bidi="en-US"/>
    </w:rPr>
  </w:style>
  <w:style w:type="paragraph" w:customStyle="1" w:styleId="Sources">
    <w:name w:val="Sources"/>
    <w:basedOn w:val="Normal"/>
    <w:link w:val="SourcesCar"/>
    <w:qFormat/>
    <w:rsid w:val="004C44F9"/>
    <w:pPr>
      <w:pBdr>
        <w:top w:val="single" w:sz="4" w:space="1" w:color="auto"/>
        <w:left w:val="single" w:sz="4" w:space="4" w:color="auto"/>
        <w:bottom w:val="single" w:sz="4" w:space="1" w:color="auto"/>
        <w:right w:val="single" w:sz="4" w:space="4" w:color="auto"/>
      </w:pBdr>
      <w:shd w:val="clear" w:color="auto" w:fill="F2F2F2" w:themeFill="background1" w:themeFillShade="F2"/>
      <w:tabs>
        <w:tab w:val="clear" w:pos="1134"/>
        <w:tab w:val="clear" w:pos="1701"/>
        <w:tab w:val="clear" w:pos="2268"/>
        <w:tab w:val="clear" w:pos="2835"/>
        <w:tab w:val="clear" w:pos="3402"/>
        <w:tab w:val="clear" w:pos="3969"/>
        <w:tab w:val="clear" w:pos="4536"/>
        <w:tab w:val="clear" w:pos="5103"/>
        <w:tab w:val="left" w:pos="1418"/>
        <w:tab w:val="left" w:pos="1985"/>
        <w:tab w:val="left" w:pos="2552"/>
        <w:tab w:val="left" w:pos="3119"/>
        <w:tab w:val="left" w:pos="3686"/>
        <w:tab w:val="left" w:pos="4253"/>
        <w:tab w:val="left" w:pos="4820"/>
        <w:tab w:val="left" w:pos="5245"/>
        <w:tab w:val="left" w:pos="5670"/>
      </w:tabs>
      <w:ind w:left="851" w:right="281" w:firstLine="0"/>
    </w:pPr>
  </w:style>
  <w:style w:type="character" w:customStyle="1" w:styleId="SourcesCar">
    <w:name w:val="Sources Car"/>
    <w:basedOn w:val="Policepardfaut"/>
    <w:link w:val="Sources"/>
    <w:rsid w:val="004C44F9"/>
    <w:rPr>
      <w:sz w:val="22"/>
      <w:szCs w:val="22"/>
      <w:shd w:val="clear" w:color="auto" w:fill="F2F2F2" w:themeFill="background1" w:themeFillShade="F2"/>
      <w:lang w:eastAsia="en-US" w:bidi="en-US"/>
    </w:rPr>
  </w:style>
  <w:style w:type="paragraph" w:styleId="TM1">
    <w:name w:val="toc 1"/>
    <w:basedOn w:val="Normal"/>
    <w:next w:val="Normal"/>
    <w:autoRedefine/>
    <w:uiPriority w:val="39"/>
    <w:unhideWhenUsed/>
    <w:rsid w:val="0047457A"/>
    <w:pPr>
      <w:tabs>
        <w:tab w:val="clear" w:pos="1134"/>
        <w:tab w:val="clear" w:pos="1701"/>
        <w:tab w:val="clear" w:pos="2268"/>
        <w:tab w:val="clear" w:pos="2835"/>
        <w:tab w:val="clear" w:pos="3402"/>
        <w:tab w:val="clear" w:pos="3969"/>
        <w:tab w:val="clear" w:pos="4536"/>
        <w:tab w:val="clear" w:pos="5103"/>
        <w:tab w:val="left" w:pos="880"/>
        <w:tab w:val="right" w:leader="dot" w:pos="9060"/>
      </w:tabs>
      <w:spacing w:after="100"/>
      <w:ind w:left="0"/>
    </w:pPr>
  </w:style>
  <w:style w:type="paragraph" w:styleId="TM2">
    <w:name w:val="toc 2"/>
    <w:basedOn w:val="Normal"/>
    <w:next w:val="Normal"/>
    <w:autoRedefine/>
    <w:uiPriority w:val="39"/>
    <w:unhideWhenUsed/>
    <w:rsid w:val="0047457A"/>
    <w:pPr>
      <w:tabs>
        <w:tab w:val="clear" w:pos="1134"/>
        <w:tab w:val="clear" w:pos="1701"/>
        <w:tab w:val="clear" w:pos="2268"/>
        <w:tab w:val="clear" w:pos="2835"/>
        <w:tab w:val="clear" w:pos="3402"/>
        <w:tab w:val="clear" w:pos="3969"/>
        <w:tab w:val="clear" w:pos="4536"/>
        <w:tab w:val="clear" w:pos="5103"/>
      </w:tabs>
      <w:spacing w:after="100"/>
      <w:ind w:left="220"/>
    </w:pPr>
  </w:style>
  <w:style w:type="paragraph" w:styleId="TM3">
    <w:name w:val="toc 3"/>
    <w:basedOn w:val="Normal"/>
    <w:next w:val="Normal"/>
    <w:autoRedefine/>
    <w:uiPriority w:val="39"/>
    <w:unhideWhenUsed/>
    <w:rsid w:val="0047457A"/>
    <w:pPr>
      <w:tabs>
        <w:tab w:val="clear" w:pos="1134"/>
        <w:tab w:val="clear" w:pos="1701"/>
        <w:tab w:val="clear" w:pos="2268"/>
        <w:tab w:val="clear" w:pos="2835"/>
        <w:tab w:val="clear" w:pos="3402"/>
        <w:tab w:val="clear" w:pos="3969"/>
        <w:tab w:val="clear" w:pos="4536"/>
        <w:tab w:val="clear" w:pos="5103"/>
      </w:tabs>
      <w:spacing w:after="100"/>
      <w:ind w:left="440"/>
    </w:pPr>
  </w:style>
  <w:style w:type="character" w:styleId="Lienhypertexte">
    <w:name w:val="Hyperlink"/>
    <w:basedOn w:val="Policepardfaut"/>
    <w:uiPriority w:val="99"/>
    <w:unhideWhenUsed/>
    <w:rsid w:val="0047457A"/>
    <w:rPr>
      <w:color w:val="0000FF" w:themeColor="hyperlink"/>
      <w:u w:val="single"/>
    </w:rPr>
  </w:style>
  <w:style w:type="paragraph" w:styleId="PrformatHTML">
    <w:name w:val="HTML Preformatted"/>
    <w:basedOn w:val="Normal"/>
    <w:link w:val="PrformatHTMLCar"/>
    <w:semiHidden/>
    <w:rsid w:val="00C55C0B"/>
    <w:pPr>
      <w:tabs>
        <w:tab w:val="clear" w:pos="1134"/>
        <w:tab w:val="clear" w:pos="1701"/>
        <w:tab w:val="clear" w:pos="2268"/>
        <w:tab w:val="clear" w:pos="2835"/>
        <w:tab w:val="clear" w:pos="3402"/>
        <w:tab w:val="clear" w:pos="3969"/>
        <w:tab w:val="clear" w:pos="4536"/>
        <w:tab w:val="clear" w:pos="510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pPr>
    <w:rPr>
      <w:rFonts w:ascii="Courier New" w:eastAsia="Courier New" w:hAnsi="Courier New" w:cs="Courier New"/>
      <w:color w:val="000000"/>
      <w:sz w:val="20"/>
      <w:szCs w:val="20"/>
      <w:lang w:eastAsia="fr-FR" w:bidi="ar-SA"/>
    </w:rPr>
  </w:style>
  <w:style w:type="character" w:customStyle="1" w:styleId="PrformatHTMLCar">
    <w:name w:val="Préformaté HTML Car"/>
    <w:basedOn w:val="Policepardfaut"/>
    <w:link w:val="PrformatHTML"/>
    <w:semiHidden/>
    <w:rsid w:val="00C55C0B"/>
    <w:rPr>
      <w:rFonts w:ascii="Courier New" w:eastAsia="Courier New" w:hAnsi="Courier New" w:cs="Courier New"/>
      <w:color w:val="000000"/>
    </w:rPr>
  </w:style>
  <w:style w:type="paragraph" w:styleId="Retraitcorpsdetexte">
    <w:name w:val="Body Text Indent"/>
    <w:basedOn w:val="Normal"/>
    <w:link w:val="RetraitcorpsdetexteCar"/>
    <w:semiHidden/>
    <w:rsid w:val="00C55C0B"/>
    <w:pPr>
      <w:tabs>
        <w:tab w:val="clear" w:pos="1134"/>
        <w:tab w:val="clear" w:pos="1701"/>
        <w:tab w:val="clear" w:pos="2268"/>
        <w:tab w:val="clear" w:pos="2835"/>
        <w:tab w:val="clear" w:pos="3402"/>
        <w:tab w:val="clear" w:pos="3969"/>
        <w:tab w:val="clear" w:pos="4536"/>
        <w:tab w:val="clear" w:pos="5103"/>
      </w:tabs>
      <w:spacing w:after="0" w:line="240" w:lineRule="auto"/>
      <w:ind w:left="993" w:firstLine="0"/>
      <w:contextualSpacing w:val="0"/>
    </w:pPr>
    <w:rPr>
      <w:rFonts w:ascii="Times New Roman" w:hAnsi="Times New Roman"/>
      <w:sz w:val="20"/>
      <w:szCs w:val="20"/>
      <w:lang w:eastAsia="fr-FR" w:bidi="ar-SA"/>
    </w:rPr>
  </w:style>
  <w:style w:type="character" w:customStyle="1" w:styleId="RetraitcorpsdetexteCar">
    <w:name w:val="Retrait corps de texte Car"/>
    <w:basedOn w:val="Policepardfaut"/>
    <w:link w:val="Retraitcorpsdetexte"/>
    <w:semiHidden/>
    <w:rsid w:val="00C55C0B"/>
    <w:rPr>
      <w:rFonts w:ascii="Times New Roman" w:hAnsi="Times New Roman"/>
    </w:rPr>
  </w:style>
  <w:style w:type="paragraph" w:styleId="Corpsdetexte">
    <w:name w:val="Body Text"/>
    <w:basedOn w:val="Normal"/>
    <w:link w:val="CorpsdetexteCar"/>
    <w:uiPriority w:val="99"/>
    <w:semiHidden/>
    <w:unhideWhenUsed/>
    <w:rsid w:val="00D76E18"/>
    <w:pPr>
      <w:spacing w:after="120"/>
    </w:pPr>
  </w:style>
  <w:style w:type="character" w:customStyle="1" w:styleId="CorpsdetexteCar">
    <w:name w:val="Corps de texte Car"/>
    <w:basedOn w:val="Policepardfaut"/>
    <w:link w:val="Corpsdetexte"/>
    <w:uiPriority w:val="99"/>
    <w:semiHidden/>
    <w:rsid w:val="00D76E18"/>
    <w:rPr>
      <w:sz w:val="22"/>
      <w:szCs w:val="22"/>
      <w:lang w:eastAsia="en-US" w:bidi="en-US"/>
    </w:rPr>
  </w:style>
  <w:style w:type="paragraph" w:customStyle="1" w:styleId="Texteretrait">
    <w:name w:val="Texte retrait"/>
    <w:basedOn w:val="Normal"/>
    <w:rsid w:val="00D76E18"/>
    <w:pPr>
      <w:tabs>
        <w:tab w:val="clear" w:pos="1134"/>
        <w:tab w:val="clear" w:pos="1701"/>
        <w:tab w:val="clear" w:pos="2268"/>
        <w:tab w:val="clear" w:pos="2835"/>
        <w:tab w:val="clear" w:pos="3402"/>
        <w:tab w:val="clear" w:pos="3969"/>
        <w:tab w:val="clear" w:pos="4536"/>
        <w:tab w:val="clear" w:pos="5103"/>
      </w:tabs>
      <w:spacing w:after="0" w:line="240" w:lineRule="auto"/>
      <w:ind w:left="0" w:firstLine="270"/>
      <w:contextualSpacing w:val="0"/>
      <w:jc w:val="both"/>
    </w:pPr>
    <w:rPr>
      <w:rFonts w:ascii="Times New Roman" w:hAnsi="Times New Roman"/>
      <w:noProof/>
      <w:sz w:val="24"/>
      <w:szCs w:val="20"/>
      <w:lang w:eastAsia="fr-FR" w:bidi="ar-SA"/>
    </w:rPr>
  </w:style>
  <w:style w:type="paragraph" w:customStyle="1" w:styleId="source">
    <w:name w:val="source"/>
    <w:rsid w:val="00D76E18"/>
    <w:pPr>
      <w:tabs>
        <w:tab w:val="left" w:pos="720"/>
        <w:tab w:val="left" w:pos="1092"/>
        <w:tab w:val="left" w:pos="1452"/>
        <w:tab w:val="left" w:pos="1800"/>
        <w:tab w:val="left" w:pos="2160"/>
        <w:tab w:val="left" w:pos="2520"/>
        <w:tab w:val="left" w:pos="2892"/>
        <w:tab w:val="left" w:pos="3228"/>
      </w:tabs>
      <w:ind w:left="2160" w:hanging="1800"/>
    </w:pPr>
    <w:rPr>
      <w:rFonts w:ascii="Courier New" w:hAnsi="Courier New"/>
      <w:color w:val="000000"/>
    </w:rPr>
  </w:style>
  <w:style w:type="paragraph" w:customStyle="1" w:styleId="Sous-normal">
    <w:name w:val="Sous-normal"/>
    <w:basedOn w:val="Normal"/>
    <w:next w:val="Retraitnormal"/>
    <w:rsid w:val="00D76E18"/>
    <w:pPr>
      <w:keepNext/>
      <w:tabs>
        <w:tab w:val="clear" w:pos="1134"/>
        <w:tab w:val="clear" w:pos="1701"/>
        <w:tab w:val="clear" w:pos="2268"/>
        <w:tab w:val="clear" w:pos="2835"/>
        <w:tab w:val="clear" w:pos="3402"/>
        <w:tab w:val="clear" w:pos="3969"/>
        <w:tab w:val="clear" w:pos="4536"/>
        <w:tab w:val="clear" w:pos="5103"/>
      </w:tabs>
      <w:spacing w:before="240" w:after="60" w:line="240" w:lineRule="auto"/>
      <w:ind w:left="0" w:firstLine="0"/>
      <w:contextualSpacing w:val="0"/>
      <w:jc w:val="both"/>
    </w:pPr>
    <w:rPr>
      <w:rFonts w:ascii="Arial" w:hAnsi="Arial"/>
      <w:kern w:val="28"/>
      <w:sz w:val="28"/>
      <w:szCs w:val="20"/>
      <w:lang w:eastAsia="fr-FR" w:bidi="ar-SA"/>
    </w:rPr>
  </w:style>
  <w:style w:type="paragraph" w:styleId="Retraitnormal">
    <w:name w:val="Normal Indent"/>
    <w:basedOn w:val="Normal"/>
    <w:semiHidden/>
    <w:rsid w:val="00D76E18"/>
    <w:pPr>
      <w:tabs>
        <w:tab w:val="clear" w:pos="1134"/>
        <w:tab w:val="clear" w:pos="1701"/>
        <w:tab w:val="clear" w:pos="2268"/>
        <w:tab w:val="clear" w:pos="2835"/>
        <w:tab w:val="clear" w:pos="3402"/>
        <w:tab w:val="clear" w:pos="3969"/>
        <w:tab w:val="clear" w:pos="4536"/>
        <w:tab w:val="clear" w:pos="5103"/>
      </w:tabs>
      <w:spacing w:after="0" w:line="240" w:lineRule="auto"/>
      <w:ind w:left="0" w:firstLine="454"/>
      <w:contextualSpacing w:val="0"/>
      <w:jc w:val="both"/>
    </w:pPr>
    <w:rPr>
      <w:rFonts w:ascii="Times New Roman" w:hAnsi="Times New Roman"/>
      <w:sz w:val="24"/>
      <w:szCs w:val="20"/>
      <w:lang w:eastAsia="fr-FR" w:bidi="ar-SA"/>
    </w:rPr>
  </w:style>
</w:styles>
</file>

<file path=word/webSettings.xml><?xml version="1.0" encoding="utf-8"?>
<w:webSettings xmlns:r="http://schemas.openxmlformats.org/officeDocument/2006/relationships" xmlns:w="http://schemas.openxmlformats.org/wordprocessingml/2006/main">
  <w:divs>
    <w:div w:id="491408338">
      <w:bodyDiv w:val="1"/>
      <w:marLeft w:val="0"/>
      <w:marRight w:val="0"/>
      <w:marTop w:val="0"/>
      <w:marBottom w:val="0"/>
      <w:divBdr>
        <w:top w:val="none" w:sz="0" w:space="0" w:color="auto"/>
        <w:left w:val="none" w:sz="0" w:space="0" w:color="auto"/>
        <w:bottom w:val="none" w:sz="0" w:space="0" w:color="auto"/>
        <w:right w:val="none" w:sz="0" w:space="0" w:color="auto"/>
      </w:divBdr>
    </w:div>
    <w:div w:id="198819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cuments\Cours\Methode\Conduite%20Projet\Plan%20qualit&#233;\OrganisationDossiers\Ressources\ModelesIRIS\modeleWordIRIS2010.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03076-6D69-410F-B4EC-D3B3CE672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modeleWordIRIS2010.dotx</Template>
  <TotalTime>33</TotalTime>
  <Pages>16</Pages>
  <Words>2245</Words>
  <Characters>13452</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Company name placeholder</Company>
  <LinksUpToDate>false</LinksUpToDate>
  <CharactersWithSpaces>15666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5</cp:revision>
  <cp:lastPrinted>2011-01-05T13:51:00Z</cp:lastPrinted>
  <dcterms:created xsi:type="dcterms:W3CDTF">2011-01-05T10:27:00Z</dcterms:created>
  <dcterms:modified xsi:type="dcterms:W3CDTF">2011-01-05T14:02:00Z</dcterms:modified>
</cp:coreProperties>
</file>