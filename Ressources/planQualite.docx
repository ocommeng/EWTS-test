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82174" w14:textId="77777777" w:rsidR="00703EDE" w:rsidRDefault="00703EDE" w:rsidP="00A528E9">
      <w:pPr>
        <w:pStyle w:val="Titre"/>
      </w:pPr>
    </w:p>
    <w:p w14:paraId="45D842CC" w14:textId="77777777" w:rsidR="00703EDE" w:rsidRDefault="00703EDE" w:rsidP="00A528E9">
      <w:pPr>
        <w:pStyle w:val="Titre"/>
      </w:pPr>
    </w:p>
    <w:p w14:paraId="148755EB" w14:textId="77777777" w:rsidR="00703EDE" w:rsidRDefault="00703EDE" w:rsidP="00A528E9">
      <w:pPr>
        <w:pStyle w:val="Titre"/>
      </w:pPr>
    </w:p>
    <w:p w14:paraId="26F7C8A0" w14:textId="77777777" w:rsidR="00703EDE" w:rsidRDefault="00703EDE" w:rsidP="00A528E9">
      <w:pPr>
        <w:pStyle w:val="Titre"/>
      </w:pPr>
    </w:p>
    <w:p w14:paraId="0AD87B12" w14:textId="77777777" w:rsidR="00703EDE" w:rsidRDefault="00703EDE" w:rsidP="00A528E9">
      <w:pPr>
        <w:pStyle w:val="Titre"/>
      </w:pPr>
    </w:p>
    <w:p w14:paraId="2DF605F5" w14:textId="7E2ECA6B" w:rsidR="00703EDE" w:rsidRPr="00703EDE" w:rsidRDefault="00DF335C" w:rsidP="00A528E9">
      <w:pPr>
        <w:pStyle w:val="Titre"/>
      </w:pPr>
      <w:r>
        <w:t>P</w:t>
      </w:r>
      <w:r w:rsidR="00AB6EA5">
        <w:t>lan Qualité 2014</w:t>
      </w:r>
    </w:p>
    <w:p w14:paraId="524F461E" w14:textId="20C4F87B" w:rsidR="00DC7D8E" w:rsidRPr="00DF335C" w:rsidRDefault="00DF335C" w:rsidP="0047457A">
      <w:pPr>
        <w:pStyle w:val="Sansinterligne"/>
        <w:ind w:left="851"/>
        <w:rPr>
          <w:rStyle w:val="Accentuationdiscrte"/>
          <w:sz w:val="28"/>
        </w:rPr>
      </w:pPr>
      <w:r w:rsidRPr="00DF335C">
        <w:rPr>
          <w:rStyle w:val="TitreCar"/>
          <w:sz w:val="40"/>
        </w:rPr>
        <w:t>Projet de BTS IRIS</w:t>
      </w:r>
      <w:r w:rsidR="00E216AC" w:rsidRPr="00DF335C">
        <w:rPr>
          <w:rStyle w:val="TitreCar"/>
          <w:sz w:val="40"/>
        </w:rPr>
        <w:t xml:space="preserve"> </w:t>
      </w:r>
      <w:r w:rsidR="00703EDE" w:rsidRPr="00DF335C">
        <w:rPr>
          <w:rStyle w:val="TitreCar"/>
          <w:sz w:val="40"/>
        </w:rPr>
        <w:br/>
      </w:r>
      <w:r w:rsidRPr="00DF335C">
        <w:rPr>
          <w:rStyle w:val="Accentuationdiscrte"/>
          <w:sz w:val="28"/>
        </w:rPr>
        <w:t xml:space="preserve">Version </w:t>
      </w:r>
      <w:r w:rsidR="00175FB4">
        <w:rPr>
          <w:rStyle w:val="Accentuationdiscrte"/>
          <w:sz w:val="28"/>
        </w:rPr>
        <w:t>3</w:t>
      </w:r>
      <w:r w:rsidR="00703EDE" w:rsidRPr="00DF335C">
        <w:rPr>
          <w:rStyle w:val="Accentuationdiscrte"/>
          <w:sz w:val="28"/>
        </w:rPr>
        <w:t>.0</w:t>
      </w:r>
      <w:r w:rsidR="005349E4" w:rsidRPr="00DF335C">
        <w:rPr>
          <w:rStyle w:val="Accentuationdiscrte"/>
          <w:sz w:val="28"/>
        </w:rPr>
        <w:br w:type="page"/>
      </w:r>
    </w:p>
    <w:p w14:paraId="4641DCFE" w14:textId="77777777" w:rsidR="0047457A" w:rsidRPr="0047457A" w:rsidRDefault="0047457A" w:rsidP="00767E58">
      <w:pPr>
        <w:jc w:val="center"/>
        <w:rPr>
          <w:rStyle w:val="Forteaccentuation"/>
          <w:sz w:val="32"/>
        </w:rPr>
      </w:pPr>
      <w:r w:rsidRPr="0047457A">
        <w:rPr>
          <w:rStyle w:val="Forteaccentuation"/>
          <w:sz w:val="32"/>
        </w:rPr>
        <w:lastRenderedPageBreak/>
        <w:t>Sommaire</w:t>
      </w:r>
    </w:p>
    <w:p w14:paraId="3BB3F1C6" w14:textId="77777777" w:rsidR="00175FB4" w:rsidRDefault="00AA03FB">
      <w:pPr>
        <w:pStyle w:val="TM1"/>
        <w:tabs>
          <w:tab w:val="left" w:pos="426"/>
          <w:tab w:val="right" w:leader="dot" w:pos="9060"/>
        </w:tabs>
        <w:rPr>
          <w:rFonts w:asciiTheme="minorHAnsi" w:eastAsiaTheme="minorEastAsia" w:hAnsiTheme="minorHAnsi" w:cstheme="minorBidi"/>
          <w:b w:val="0"/>
          <w:noProof/>
          <w:color w:val="auto"/>
          <w:lang w:eastAsia="ja-JP" w:bidi="ar-SA"/>
        </w:rPr>
      </w:pPr>
      <w:r>
        <w:fldChar w:fldCharType="begin"/>
      </w:r>
      <w:r w:rsidR="00767E58">
        <w:instrText xml:space="preserve"> TOC \o "1-3" </w:instrText>
      </w:r>
      <w:r>
        <w:fldChar w:fldCharType="separate"/>
      </w:r>
      <w:r w:rsidR="00175FB4">
        <w:rPr>
          <w:noProof/>
        </w:rPr>
        <w:t>1.</w:t>
      </w:r>
      <w:r w:rsidR="00175FB4">
        <w:rPr>
          <w:rFonts w:asciiTheme="minorHAnsi" w:eastAsiaTheme="minorEastAsia" w:hAnsiTheme="minorHAnsi" w:cstheme="minorBidi"/>
          <w:b w:val="0"/>
          <w:noProof/>
          <w:color w:val="auto"/>
          <w:lang w:eastAsia="ja-JP" w:bidi="ar-SA"/>
        </w:rPr>
        <w:tab/>
      </w:r>
      <w:r w:rsidR="00175FB4">
        <w:rPr>
          <w:noProof/>
        </w:rPr>
        <w:t>But, domaine d'application, responsabilités</w:t>
      </w:r>
      <w:r w:rsidR="00175FB4">
        <w:rPr>
          <w:noProof/>
        </w:rPr>
        <w:tab/>
      </w:r>
      <w:r w:rsidR="00175FB4">
        <w:rPr>
          <w:noProof/>
        </w:rPr>
        <w:fldChar w:fldCharType="begin"/>
      </w:r>
      <w:r w:rsidR="00175FB4">
        <w:rPr>
          <w:noProof/>
        </w:rPr>
        <w:instrText xml:space="preserve"> PAGEREF _Toc310085947 \h </w:instrText>
      </w:r>
      <w:r w:rsidR="00175FB4">
        <w:rPr>
          <w:noProof/>
        </w:rPr>
      </w:r>
      <w:r w:rsidR="00175FB4">
        <w:rPr>
          <w:noProof/>
        </w:rPr>
        <w:fldChar w:fldCharType="separate"/>
      </w:r>
      <w:r w:rsidR="00175FB4">
        <w:rPr>
          <w:noProof/>
        </w:rPr>
        <w:t>4</w:t>
      </w:r>
      <w:r w:rsidR="00175FB4">
        <w:rPr>
          <w:noProof/>
        </w:rPr>
        <w:fldChar w:fldCharType="end"/>
      </w:r>
    </w:p>
    <w:p w14:paraId="014F0B35"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1.1.</w:t>
      </w:r>
      <w:r>
        <w:rPr>
          <w:rFonts w:eastAsiaTheme="minorEastAsia" w:cstheme="minorBidi"/>
          <w:noProof/>
          <w:sz w:val="24"/>
          <w:szCs w:val="24"/>
          <w:lang w:eastAsia="ja-JP" w:bidi="ar-SA"/>
        </w:rPr>
        <w:tab/>
      </w:r>
      <w:r>
        <w:rPr>
          <w:noProof/>
        </w:rPr>
        <w:t>But</w:t>
      </w:r>
      <w:r>
        <w:rPr>
          <w:noProof/>
        </w:rPr>
        <w:tab/>
      </w:r>
      <w:r>
        <w:rPr>
          <w:noProof/>
        </w:rPr>
        <w:fldChar w:fldCharType="begin"/>
      </w:r>
      <w:r>
        <w:rPr>
          <w:noProof/>
        </w:rPr>
        <w:instrText xml:space="preserve"> PAGEREF _Toc310085948 \h </w:instrText>
      </w:r>
      <w:r>
        <w:rPr>
          <w:noProof/>
        </w:rPr>
      </w:r>
      <w:r>
        <w:rPr>
          <w:noProof/>
        </w:rPr>
        <w:fldChar w:fldCharType="separate"/>
      </w:r>
      <w:r>
        <w:rPr>
          <w:noProof/>
        </w:rPr>
        <w:t>4</w:t>
      </w:r>
      <w:r>
        <w:rPr>
          <w:noProof/>
        </w:rPr>
        <w:fldChar w:fldCharType="end"/>
      </w:r>
    </w:p>
    <w:p w14:paraId="506D8E4D"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1.2.</w:t>
      </w:r>
      <w:r>
        <w:rPr>
          <w:rFonts w:eastAsiaTheme="minorEastAsia" w:cstheme="minorBidi"/>
          <w:noProof/>
          <w:sz w:val="24"/>
          <w:szCs w:val="24"/>
          <w:lang w:eastAsia="ja-JP" w:bidi="ar-SA"/>
        </w:rPr>
        <w:tab/>
      </w:r>
      <w:r>
        <w:rPr>
          <w:noProof/>
        </w:rPr>
        <w:t>Domaine d'application</w:t>
      </w:r>
      <w:r>
        <w:rPr>
          <w:noProof/>
        </w:rPr>
        <w:tab/>
      </w:r>
      <w:r>
        <w:rPr>
          <w:noProof/>
        </w:rPr>
        <w:fldChar w:fldCharType="begin"/>
      </w:r>
      <w:r>
        <w:rPr>
          <w:noProof/>
        </w:rPr>
        <w:instrText xml:space="preserve"> PAGEREF _Toc310085949 \h </w:instrText>
      </w:r>
      <w:r>
        <w:rPr>
          <w:noProof/>
        </w:rPr>
      </w:r>
      <w:r>
        <w:rPr>
          <w:noProof/>
        </w:rPr>
        <w:fldChar w:fldCharType="separate"/>
      </w:r>
      <w:r>
        <w:rPr>
          <w:noProof/>
        </w:rPr>
        <w:t>4</w:t>
      </w:r>
      <w:r>
        <w:rPr>
          <w:noProof/>
        </w:rPr>
        <w:fldChar w:fldCharType="end"/>
      </w:r>
    </w:p>
    <w:p w14:paraId="15F8F399"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1.3.</w:t>
      </w:r>
      <w:r>
        <w:rPr>
          <w:rFonts w:eastAsiaTheme="minorEastAsia" w:cstheme="minorBidi"/>
          <w:noProof/>
          <w:sz w:val="24"/>
          <w:szCs w:val="24"/>
          <w:lang w:eastAsia="ja-JP" w:bidi="ar-SA"/>
        </w:rPr>
        <w:tab/>
      </w:r>
      <w:r>
        <w:rPr>
          <w:noProof/>
        </w:rPr>
        <w:t>Responsabilités</w:t>
      </w:r>
      <w:r>
        <w:rPr>
          <w:noProof/>
        </w:rPr>
        <w:tab/>
      </w:r>
      <w:r>
        <w:rPr>
          <w:noProof/>
        </w:rPr>
        <w:fldChar w:fldCharType="begin"/>
      </w:r>
      <w:r>
        <w:rPr>
          <w:noProof/>
        </w:rPr>
        <w:instrText xml:space="preserve"> PAGEREF _Toc310085950 \h </w:instrText>
      </w:r>
      <w:r>
        <w:rPr>
          <w:noProof/>
        </w:rPr>
      </w:r>
      <w:r>
        <w:rPr>
          <w:noProof/>
        </w:rPr>
        <w:fldChar w:fldCharType="separate"/>
      </w:r>
      <w:r>
        <w:rPr>
          <w:noProof/>
        </w:rPr>
        <w:t>4</w:t>
      </w:r>
      <w:r>
        <w:rPr>
          <w:noProof/>
        </w:rPr>
        <w:fldChar w:fldCharType="end"/>
      </w:r>
    </w:p>
    <w:p w14:paraId="0AA5E870" w14:textId="77777777" w:rsidR="00175FB4" w:rsidRDefault="00175FB4">
      <w:pPr>
        <w:pStyle w:val="TM1"/>
        <w:tabs>
          <w:tab w:val="left" w:pos="426"/>
          <w:tab w:val="right" w:leader="dot" w:pos="9060"/>
        </w:tabs>
        <w:rPr>
          <w:rFonts w:asciiTheme="minorHAnsi" w:eastAsiaTheme="minorEastAsia" w:hAnsiTheme="minorHAnsi" w:cstheme="minorBidi"/>
          <w:b w:val="0"/>
          <w:noProof/>
          <w:color w:val="auto"/>
          <w:lang w:eastAsia="ja-JP" w:bidi="ar-SA"/>
        </w:rPr>
      </w:pPr>
      <w:r>
        <w:rPr>
          <w:noProof/>
        </w:rPr>
        <w:t>2.</w:t>
      </w:r>
      <w:r>
        <w:rPr>
          <w:rFonts w:asciiTheme="minorHAnsi" w:eastAsiaTheme="minorEastAsia" w:hAnsiTheme="minorHAnsi" w:cstheme="minorBidi"/>
          <w:b w:val="0"/>
          <w:noProof/>
          <w:color w:val="auto"/>
          <w:lang w:eastAsia="ja-JP" w:bidi="ar-SA"/>
        </w:rPr>
        <w:tab/>
      </w:r>
      <w:r>
        <w:rPr>
          <w:noProof/>
        </w:rPr>
        <w:t>Documents applicables et de référence</w:t>
      </w:r>
      <w:r>
        <w:rPr>
          <w:noProof/>
        </w:rPr>
        <w:tab/>
      </w:r>
      <w:r>
        <w:rPr>
          <w:noProof/>
        </w:rPr>
        <w:fldChar w:fldCharType="begin"/>
      </w:r>
      <w:r>
        <w:rPr>
          <w:noProof/>
        </w:rPr>
        <w:instrText xml:space="preserve"> PAGEREF _Toc310085951 \h </w:instrText>
      </w:r>
      <w:r>
        <w:rPr>
          <w:noProof/>
        </w:rPr>
      </w:r>
      <w:r>
        <w:rPr>
          <w:noProof/>
        </w:rPr>
        <w:fldChar w:fldCharType="separate"/>
      </w:r>
      <w:r>
        <w:rPr>
          <w:noProof/>
        </w:rPr>
        <w:t>4</w:t>
      </w:r>
      <w:r>
        <w:rPr>
          <w:noProof/>
        </w:rPr>
        <w:fldChar w:fldCharType="end"/>
      </w:r>
    </w:p>
    <w:p w14:paraId="19D2B87A"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2.1.</w:t>
      </w:r>
      <w:r>
        <w:rPr>
          <w:rFonts w:eastAsiaTheme="minorEastAsia" w:cstheme="minorBidi"/>
          <w:noProof/>
          <w:sz w:val="24"/>
          <w:szCs w:val="24"/>
          <w:lang w:eastAsia="ja-JP" w:bidi="ar-SA"/>
        </w:rPr>
        <w:tab/>
      </w:r>
      <w:r>
        <w:rPr>
          <w:noProof/>
        </w:rPr>
        <w:t>Documents applicables</w:t>
      </w:r>
      <w:r>
        <w:rPr>
          <w:noProof/>
        </w:rPr>
        <w:tab/>
      </w:r>
      <w:r>
        <w:rPr>
          <w:noProof/>
        </w:rPr>
        <w:fldChar w:fldCharType="begin"/>
      </w:r>
      <w:r>
        <w:rPr>
          <w:noProof/>
        </w:rPr>
        <w:instrText xml:space="preserve"> PAGEREF _Toc310085952 \h </w:instrText>
      </w:r>
      <w:r>
        <w:rPr>
          <w:noProof/>
        </w:rPr>
      </w:r>
      <w:r>
        <w:rPr>
          <w:noProof/>
        </w:rPr>
        <w:fldChar w:fldCharType="separate"/>
      </w:r>
      <w:r>
        <w:rPr>
          <w:noProof/>
        </w:rPr>
        <w:t>4</w:t>
      </w:r>
      <w:r>
        <w:rPr>
          <w:noProof/>
        </w:rPr>
        <w:fldChar w:fldCharType="end"/>
      </w:r>
    </w:p>
    <w:p w14:paraId="43FBE51B"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2.2.</w:t>
      </w:r>
      <w:r>
        <w:rPr>
          <w:rFonts w:eastAsiaTheme="minorEastAsia" w:cstheme="minorBidi"/>
          <w:noProof/>
          <w:sz w:val="24"/>
          <w:szCs w:val="24"/>
          <w:lang w:eastAsia="ja-JP" w:bidi="ar-SA"/>
        </w:rPr>
        <w:tab/>
      </w:r>
      <w:r>
        <w:rPr>
          <w:noProof/>
        </w:rPr>
        <w:t>Documents de référence</w:t>
      </w:r>
      <w:r>
        <w:rPr>
          <w:noProof/>
        </w:rPr>
        <w:tab/>
      </w:r>
      <w:r>
        <w:rPr>
          <w:noProof/>
        </w:rPr>
        <w:fldChar w:fldCharType="begin"/>
      </w:r>
      <w:r>
        <w:rPr>
          <w:noProof/>
        </w:rPr>
        <w:instrText xml:space="preserve"> PAGEREF _Toc310085953 \h </w:instrText>
      </w:r>
      <w:r>
        <w:rPr>
          <w:noProof/>
        </w:rPr>
      </w:r>
      <w:r>
        <w:rPr>
          <w:noProof/>
        </w:rPr>
        <w:fldChar w:fldCharType="separate"/>
      </w:r>
      <w:r>
        <w:rPr>
          <w:noProof/>
        </w:rPr>
        <w:t>4</w:t>
      </w:r>
      <w:r>
        <w:rPr>
          <w:noProof/>
        </w:rPr>
        <w:fldChar w:fldCharType="end"/>
      </w:r>
    </w:p>
    <w:p w14:paraId="31910CE8" w14:textId="77777777" w:rsidR="00175FB4" w:rsidRDefault="00175FB4">
      <w:pPr>
        <w:pStyle w:val="TM1"/>
        <w:tabs>
          <w:tab w:val="left" w:pos="426"/>
          <w:tab w:val="right" w:leader="dot" w:pos="9060"/>
        </w:tabs>
        <w:rPr>
          <w:rFonts w:asciiTheme="minorHAnsi" w:eastAsiaTheme="minorEastAsia" w:hAnsiTheme="minorHAnsi" w:cstheme="minorBidi"/>
          <w:b w:val="0"/>
          <w:noProof/>
          <w:color w:val="auto"/>
          <w:lang w:eastAsia="ja-JP" w:bidi="ar-SA"/>
        </w:rPr>
      </w:pPr>
      <w:r>
        <w:rPr>
          <w:noProof/>
        </w:rPr>
        <w:t>3.</w:t>
      </w:r>
      <w:r>
        <w:rPr>
          <w:rFonts w:asciiTheme="minorHAnsi" w:eastAsiaTheme="minorEastAsia" w:hAnsiTheme="minorHAnsi" w:cstheme="minorBidi"/>
          <w:b w:val="0"/>
          <w:noProof/>
          <w:color w:val="auto"/>
          <w:lang w:eastAsia="ja-JP" w:bidi="ar-SA"/>
        </w:rPr>
        <w:tab/>
      </w:r>
      <w:r>
        <w:rPr>
          <w:noProof/>
        </w:rPr>
        <w:t>Démarche de développement</w:t>
      </w:r>
      <w:r>
        <w:rPr>
          <w:noProof/>
        </w:rPr>
        <w:tab/>
      </w:r>
      <w:r>
        <w:rPr>
          <w:noProof/>
        </w:rPr>
        <w:fldChar w:fldCharType="begin"/>
      </w:r>
      <w:r>
        <w:rPr>
          <w:noProof/>
        </w:rPr>
        <w:instrText xml:space="preserve"> PAGEREF _Toc310085954 \h </w:instrText>
      </w:r>
      <w:r>
        <w:rPr>
          <w:noProof/>
        </w:rPr>
      </w:r>
      <w:r>
        <w:rPr>
          <w:noProof/>
        </w:rPr>
        <w:fldChar w:fldCharType="separate"/>
      </w:r>
      <w:r>
        <w:rPr>
          <w:noProof/>
        </w:rPr>
        <w:t>4</w:t>
      </w:r>
      <w:r>
        <w:rPr>
          <w:noProof/>
        </w:rPr>
        <w:fldChar w:fldCharType="end"/>
      </w:r>
    </w:p>
    <w:p w14:paraId="24A900CA"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3.1.</w:t>
      </w:r>
      <w:r>
        <w:rPr>
          <w:rFonts w:eastAsiaTheme="minorEastAsia" w:cstheme="minorBidi"/>
          <w:noProof/>
          <w:sz w:val="24"/>
          <w:szCs w:val="24"/>
          <w:lang w:eastAsia="ja-JP" w:bidi="ar-SA"/>
        </w:rPr>
        <w:tab/>
      </w:r>
      <w:r>
        <w:rPr>
          <w:noProof/>
        </w:rPr>
        <w:t>Cycle de vie itératif des 'petits projets' (que nous utiliserons)</w:t>
      </w:r>
      <w:r>
        <w:rPr>
          <w:noProof/>
        </w:rPr>
        <w:tab/>
      </w:r>
      <w:r>
        <w:rPr>
          <w:noProof/>
        </w:rPr>
        <w:fldChar w:fldCharType="begin"/>
      </w:r>
      <w:r>
        <w:rPr>
          <w:noProof/>
        </w:rPr>
        <w:instrText xml:space="preserve"> PAGEREF _Toc310085955 \h </w:instrText>
      </w:r>
      <w:r>
        <w:rPr>
          <w:noProof/>
        </w:rPr>
      </w:r>
      <w:r>
        <w:rPr>
          <w:noProof/>
        </w:rPr>
        <w:fldChar w:fldCharType="separate"/>
      </w:r>
      <w:r>
        <w:rPr>
          <w:noProof/>
        </w:rPr>
        <w:t>5</w:t>
      </w:r>
      <w:r>
        <w:rPr>
          <w:noProof/>
        </w:rPr>
        <w:fldChar w:fldCharType="end"/>
      </w:r>
    </w:p>
    <w:p w14:paraId="02901D6D"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3.2.</w:t>
      </w:r>
      <w:r>
        <w:rPr>
          <w:rFonts w:eastAsiaTheme="minorEastAsia" w:cstheme="minorBidi"/>
          <w:noProof/>
          <w:sz w:val="24"/>
          <w:szCs w:val="24"/>
          <w:lang w:eastAsia="ja-JP" w:bidi="ar-SA"/>
        </w:rPr>
        <w:tab/>
      </w:r>
      <w:r>
        <w:rPr>
          <w:noProof/>
        </w:rPr>
        <w:t>Développement des objets de métier</w:t>
      </w:r>
      <w:r>
        <w:rPr>
          <w:noProof/>
        </w:rPr>
        <w:tab/>
      </w:r>
      <w:r>
        <w:rPr>
          <w:noProof/>
        </w:rPr>
        <w:fldChar w:fldCharType="begin"/>
      </w:r>
      <w:r>
        <w:rPr>
          <w:noProof/>
        </w:rPr>
        <w:instrText xml:space="preserve"> PAGEREF _Toc310085956 \h </w:instrText>
      </w:r>
      <w:r>
        <w:rPr>
          <w:noProof/>
        </w:rPr>
      </w:r>
      <w:r>
        <w:rPr>
          <w:noProof/>
        </w:rPr>
        <w:fldChar w:fldCharType="separate"/>
      </w:r>
      <w:r>
        <w:rPr>
          <w:noProof/>
        </w:rPr>
        <w:t>5</w:t>
      </w:r>
      <w:r>
        <w:rPr>
          <w:noProof/>
        </w:rPr>
        <w:fldChar w:fldCharType="end"/>
      </w:r>
    </w:p>
    <w:p w14:paraId="6DC5A27B"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3.3.</w:t>
      </w:r>
      <w:r>
        <w:rPr>
          <w:rFonts w:eastAsiaTheme="minorEastAsia" w:cstheme="minorBidi"/>
          <w:noProof/>
          <w:sz w:val="24"/>
          <w:szCs w:val="24"/>
          <w:lang w:eastAsia="ja-JP" w:bidi="ar-SA"/>
        </w:rPr>
        <w:tab/>
      </w:r>
      <w:r>
        <w:rPr>
          <w:noProof/>
        </w:rPr>
        <w:t>Evaluation des itérations</w:t>
      </w:r>
      <w:r>
        <w:rPr>
          <w:noProof/>
        </w:rPr>
        <w:tab/>
      </w:r>
      <w:r>
        <w:rPr>
          <w:noProof/>
        </w:rPr>
        <w:fldChar w:fldCharType="begin"/>
      </w:r>
      <w:r>
        <w:rPr>
          <w:noProof/>
        </w:rPr>
        <w:instrText xml:space="preserve"> PAGEREF _Toc310085957 \h </w:instrText>
      </w:r>
      <w:r>
        <w:rPr>
          <w:noProof/>
        </w:rPr>
      </w:r>
      <w:r>
        <w:rPr>
          <w:noProof/>
        </w:rPr>
        <w:fldChar w:fldCharType="separate"/>
      </w:r>
      <w:r>
        <w:rPr>
          <w:noProof/>
        </w:rPr>
        <w:t>6</w:t>
      </w:r>
      <w:r>
        <w:rPr>
          <w:noProof/>
        </w:rPr>
        <w:fldChar w:fldCharType="end"/>
      </w:r>
    </w:p>
    <w:p w14:paraId="51F73841"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3.4.</w:t>
      </w:r>
      <w:r>
        <w:rPr>
          <w:rFonts w:eastAsiaTheme="minorEastAsia" w:cstheme="minorBidi"/>
          <w:noProof/>
          <w:sz w:val="24"/>
          <w:szCs w:val="24"/>
          <w:lang w:eastAsia="ja-JP" w:bidi="ar-SA"/>
        </w:rPr>
        <w:tab/>
      </w:r>
      <w:r>
        <w:rPr>
          <w:noProof/>
        </w:rPr>
        <w:t>Planification des itérations</w:t>
      </w:r>
      <w:r>
        <w:rPr>
          <w:noProof/>
        </w:rPr>
        <w:tab/>
      </w:r>
      <w:r>
        <w:rPr>
          <w:noProof/>
        </w:rPr>
        <w:fldChar w:fldCharType="begin"/>
      </w:r>
      <w:r>
        <w:rPr>
          <w:noProof/>
        </w:rPr>
        <w:instrText xml:space="preserve"> PAGEREF _Toc310085958 \h </w:instrText>
      </w:r>
      <w:r>
        <w:rPr>
          <w:noProof/>
        </w:rPr>
      </w:r>
      <w:r>
        <w:rPr>
          <w:noProof/>
        </w:rPr>
        <w:fldChar w:fldCharType="separate"/>
      </w:r>
      <w:r>
        <w:rPr>
          <w:noProof/>
        </w:rPr>
        <w:t>6</w:t>
      </w:r>
      <w:r>
        <w:rPr>
          <w:noProof/>
        </w:rPr>
        <w:fldChar w:fldCharType="end"/>
      </w:r>
    </w:p>
    <w:p w14:paraId="1435F1DA"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3.5.</w:t>
      </w:r>
      <w:r>
        <w:rPr>
          <w:rFonts w:eastAsiaTheme="minorEastAsia" w:cstheme="minorBidi"/>
          <w:noProof/>
          <w:sz w:val="24"/>
          <w:szCs w:val="24"/>
          <w:lang w:eastAsia="ja-JP" w:bidi="ar-SA"/>
        </w:rPr>
        <w:tab/>
      </w:r>
      <w:r>
        <w:rPr>
          <w:noProof/>
        </w:rPr>
        <w:t>Exemple de processus de modélisation UML simplifié</w:t>
      </w:r>
      <w:r>
        <w:rPr>
          <w:noProof/>
        </w:rPr>
        <w:tab/>
      </w:r>
      <w:r>
        <w:rPr>
          <w:noProof/>
        </w:rPr>
        <w:fldChar w:fldCharType="begin"/>
      </w:r>
      <w:r>
        <w:rPr>
          <w:noProof/>
        </w:rPr>
        <w:instrText xml:space="preserve"> PAGEREF _Toc310085959 \h </w:instrText>
      </w:r>
      <w:r>
        <w:rPr>
          <w:noProof/>
        </w:rPr>
      </w:r>
      <w:r>
        <w:rPr>
          <w:noProof/>
        </w:rPr>
        <w:fldChar w:fldCharType="separate"/>
      </w:r>
      <w:r>
        <w:rPr>
          <w:noProof/>
        </w:rPr>
        <w:t>7</w:t>
      </w:r>
      <w:r>
        <w:rPr>
          <w:noProof/>
        </w:rPr>
        <w:fldChar w:fldCharType="end"/>
      </w:r>
    </w:p>
    <w:p w14:paraId="748C02AC"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3.6.</w:t>
      </w:r>
      <w:r>
        <w:rPr>
          <w:rFonts w:eastAsiaTheme="minorEastAsia" w:cstheme="minorBidi"/>
          <w:noProof/>
          <w:sz w:val="24"/>
          <w:szCs w:val="24"/>
          <w:lang w:eastAsia="ja-JP" w:bidi="ar-SA"/>
        </w:rPr>
        <w:tab/>
      </w:r>
      <w:r>
        <w:rPr>
          <w:noProof/>
        </w:rPr>
        <w:t>L'architecture</w:t>
      </w:r>
      <w:r>
        <w:rPr>
          <w:noProof/>
        </w:rPr>
        <w:tab/>
      </w:r>
      <w:r>
        <w:rPr>
          <w:noProof/>
        </w:rPr>
        <w:fldChar w:fldCharType="begin"/>
      </w:r>
      <w:r>
        <w:rPr>
          <w:noProof/>
        </w:rPr>
        <w:instrText xml:space="preserve"> PAGEREF _Toc310085960 \h </w:instrText>
      </w:r>
      <w:r>
        <w:rPr>
          <w:noProof/>
        </w:rPr>
      </w:r>
      <w:r>
        <w:rPr>
          <w:noProof/>
        </w:rPr>
        <w:fldChar w:fldCharType="separate"/>
      </w:r>
      <w:r>
        <w:rPr>
          <w:noProof/>
        </w:rPr>
        <w:t>7</w:t>
      </w:r>
      <w:r>
        <w:rPr>
          <w:noProof/>
        </w:rPr>
        <w:fldChar w:fldCharType="end"/>
      </w:r>
    </w:p>
    <w:p w14:paraId="3A4F6F74"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3.7.</w:t>
      </w:r>
      <w:r>
        <w:rPr>
          <w:rFonts w:eastAsiaTheme="minorEastAsia" w:cstheme="minorBidi"/>
          <w:noProof/>
          <w:sz w:val="24"/>
          <w:szCs w:val="24"/>
          <w:lang w:eastAsia="ja-JP" w:bidi="ar-SA"/>
        </w:rPr>
        <w:tab/>
      </w:r>
      <w:r>
        <w:rPr>
          <w:noProof/>
        </w:rPr>
        <w:t>L'analyse objet</w:t>
      </w:r>
      <w:r>
        <w:rPr>
          <w:noProof/>
        </w:rPr>
        <w:tab/>
      </w:r>
      <w:r>
        <w:rPr>
          <w:noProof/>
        </w:rPr>
        <w:fldChar w:fldCharType="begin"/>
      </w:r>
      <w:r>
        <w:rPr>
          <w:noProof/>
        </w:rPr>
        <w:instrText xml:space="preserve"> PAGEREF _Toc310085961 \h </w:instrText>
      </w:r>
      <w:r>
        <w:rPr>
          <w:noProof/>
        </w:rPr>
      </w:r>
      <w:r>
        <w:rPr>
          <w:noProof/>
        </w:rPr>
        <w:fldChar w:fldCharType="separate"/>
      </w:r>
      <w:r>
        <w:rPr>
          <w:noProof/>
        </w:rPr>
        <w:t>7</w:t>
      </w:r>
      <w:r>
        <w:rPr>
          <w:noProof/>
        </w:rPr>
        <w:fldChar w:fldCharType="end"/>
      </w:r>
    </w:p>
    <w:p w14:paraId="14738F6F"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3.8.</w:t>
      </w:r>
      <w:r>
        <w:rPr>
          <w:rFonts w:eastAsiaTheme="minorEastAsia" w:cstheme="minorBidi"/>
          <w:noProof/>
          <w:sz w:val="24"/>
          <w:szCs w:val="24"/>
          <w:lang w:eastAsia="ja-JP" w:bidi="ar-SA"/>
        </w:rPr>
        <w:tab/>
      </w:r>
      <w:r>
        <w:rPr>
          <w:noProof/>
        </w:rPr>
        <w:t>Test et validation</w:t>
      </w:r>
      <w:r>
        <w:rPr>
          <w:noProof/>
        </w:rPr>
        <w:tab/>
      </w:r>
      <w:r>
        <w:rPr>
          <w:noProof/>
        </w:rPr>
        <w:fldChar w:fldCharType="begin"/>
      </w:r>
      <w:r>
        <w:rPr>
          <w:noProof/>
        </w:rPr>
        <w:instrText xml:space="preserve"> PAGEREF _Toc310085962 \h </w:instrText>
      </w:r>
      <w:r>
        <w:rPr>
          <w:noProof/>
        </w:rPr>
      </w:r>
      <w:r>
        <w:rPr>
          <w:noProof/>
        </w:rPr>
        <w:fldChar w:fldCharType="separate"/>
      </w:r>
      <w:r>
        <w:rPr>
          <w:noProof/>
        </w:rPr>
        <w:t>8</w:t>
      </w:r>
      <w:r>
        <w:rPr>
          <w:noProof/>
        </w:rPr>
        <w:fldChar w:fldCharType="end"/>
      </w:r>
    </w:p>
    <w:p w14:paraId="30524415"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3.9.</w:t>
      </w:r>
      <w:r>
        <w:rPr>
          <w:rFonts w:eastAsiaTheme="minorEastAsia" w:cstheme="minorBidi"/>
          <w:noProof/>
          <w:sz w:val="24"/>
          <w:szCs w:val="24"/>
          <w:lang w:eastAsia="ja-JP" w:bidi="ar-SA"/>
        </w:rPr>
        <w:tab/>
      </w:r>
      <w:r>
        <w:rPr>
          <w:noProof/>
        </w:rPr>
        <w:t>Condition de sortie de phase</w:t>
      </w:r>
      <w:r>
        <w:rPr>
          <w:noProof/>
        </w:rPr>
        <w:tab/>
      </w:r>
      <w:r>
        <w:rPr>
          <w:noProof/>
        </w:rPr>
        <w:fldChar w:fldCharType="begin"/>
      </w:r>
      <w:r>
        <w:rPr>
          <w:noProof/>
        </w:rPr>
        <w:instrText xml:space="preserve"> PAGEREF _Toc310085963 \h </w:instrText>
      </w:r>
      <w:r>
        <w:rPr>
          <w:noProof/>
        </w:rPr>
      </w:r>
      <w:r>
        <w:rPr>
          <w:noProof/>
        </w:rPr>
        <w:fldChar w:fldCharType="separate"/>
      </w:r>
      <w:r>
        <w:rPr>
          <w:noProof/>
        </w:rPr>
        <w:t>8</w:t>
      </w:r>
      <w:r>
        <w:rPr>
          <w:noProof/>
        </w:rPr>
        <w:fldChar w:fldCharType="end"/>
      </w:r>
    </w:p>
    <w:p w14:paraId="5F0A9A4A" w14:textId="77777777" w:rsidR="00175FB4" w:rsidRDefault="00175FB4">
      <w:pPr>
        <w:pStyle w:val="TM1"/>
        <w:tabs>
          <w:tab w:val="left" w:pos="426"/>
          <w:tab w:val="right" w:leader="dot" w:pos="9060"/>
        </w:tabs>
        <w:rPr>
          <w:rFonts w:asciiTheme="minorHAnsi" w:eastAsiaTheme="minorEastAsia" w:hAnsiTheme="minorHAnsi" w:cstheme="minorBidi"/>
          <w:b w:val="0"/>
          <w:noProof/>
          <w:color w:val="auto"/>
          <w:lang w:eastAsia="ja-JP" w:bidi="ar-SA"/>
        </w:rPr>
      </w:pPr>
      <w:r>
        <w:rPr>
          <w:noProof/>
        </w:rPr>
        <w:t>4.</w:t>
      </w:r>
      <w:r>
        <w:rPr>
          <w:rFonts w:asciiTheme="minorHAnsi" w:eastAsiaTheme="minorEastAsia" w:hAnsiTheme="minorHAnsi" w:cstheme="minorBidi"/>
          <w:b w:val="0"/>
          <w:noProof/>
          <w:color w:val="auto"/>
          <w:lang w:eastAsia="ja-JP" w:bidi="ar-SA"/>
        </w:rPr>
        <w:tab/>
      </w:r>
      <w:r>
        <w:rPr>
          <w:noProof/>
        </w:rPr>
        <w:t>Documentation</w:t>
      </w:r>
      <w:r>
        <w:rPr>
          <w:noProof/>
        </w:rPr>
        <w:tab/>
      </w:r>
      <w:r>
        <w:rPr>
          <w:noProof/>
        </w:rPr>
        <w:fldChar w:fldCharType="begin"/>
      </w:r>
      <w:r>
        <w:rPr>
          <w:noProof/>
        </w:rPr>
        <w:instrText xml:space="preserve"> PAGEREF _Toc310085964 \h </w:instrText>
      </w:r>
      <w:r>
        <w:rPr>
          <w:noProof/>
        </w:rPr>
      </w:r>
      <w:r>
        <w:rPr>
          <w:noProof/>
        </w:rPr>
        <w:fldChar w:fldCharType="separate"/>
      </w:r>
      <w:r>
        <w:rPr>
          <w:noProof/>
        </w:rPr>
        <w:t>8</w:t>
      </w:r>
      <w:r>
        <w:rPr>
          <w:noProof/>
        </w:rPr>
        <w:fldChar w:fldCharType="end"/>
      </w:r>
    </w:p>
    <w:p w14:paraId="34CDFFB8"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4.1.</w:t>
      </w:r>
      <w:r>
        <w:rPr>
          <w:rFonts w:eastAsiaTheme="minorEastAsia" w:cstheme="minorBidi"/>
          <w:noProof/>
          <w:sz w:val="24"/>
          <w:szCs w:val="24"/>
          <w:lang w:eastAsia="ja-JP" w:bidi="ar-SA"/>
        </w:rPr>
        <w:tab/>
      </w:r>
      <w:r>
        <w:rPr>
          <w:noProof/>
        </w:rPr>
        <w:t>Style des documents</w:t>
      </w:r>
      <w:r>
        <w:rPr>
          <w:noProof/>
        </w:rPr>
        <w:tab/>
      </w:r>
      <w:r>
        <w:rPr>
          <w:noProof/>
        </w:rPr>
        <w:fldChar w:fldCharType="begin"/>
      </w:r>
      <w:r>
        <w:rPr>
          <w:noProof/>
        </w:rPr>
        <w:instrText xml:space="preserve"> PAGEREF _Toc310085965 \h </w:instrText>
      </w:r>
      <w:r>
        <w:rPr>
          <w:noProof/>
        </w:rPr>
      </w:r>
      <w:r>
        <w:rPr>
          <w:noProof/>
        </w:rPr>
        <w:fldChar w:fldCharType="separate"/>
      </w:r>
      <w:r>
        <w:rPr>
          <w:noProof/>
        </w:rPr>
        <w:t>8</w:t>
      </w:r>
      <w:r>
        <w:rPr>
          <w:noProof/>
        </w:rPr>
        <w:fldChar w:fldCharType="end"/>
      </w:r>
    </w:p>
    <w:p w14:paraId="5DD812D4"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4.2.</w:t>
      </w:r>
      <w:r>
        <w:rPr>
          <w:rFonts w:eastAsiaTheme="minorEastAsia" w:cstheme="minorBidi"/>
          <w:noProof/>
          <w:sz w:val="24"/>
          <w:szCs w:val="24"/>
          <w:lang w:eastAsia="ja-JP" w:bidi="ar-SA"/>
        </w:rPr>
        <w:tab/>
      </w:r>
      <w:r>
        <w:rPr>
          <w:noProof/>
        </w:rPr>
        <w:t>Organisation des dossiers sur le disque pour chaque projet</w:t>
      </w:r>
      <w:r>
        <w:rPr>
          <w:noProof/>
        </w:rPr>
        <w:tab/>
      </w:r>
      <w:r>
        <w:rPr>
          <w:noProof/>
        </w:rPr>
        <w:fldChar w:fldCharType="begin"/>
      </w:r>
      <w:r>
        <w:rPr>
          <w:noProof/>
        </w:rPr>
        <w:instrText xml:space="preserve"> PAGEREF _Toc310085966 \h </w:instrText>
      </w:r>
      <w:r>
        <w:rPr>
          <w:noProof/>
        </w:rPr>
      </w:r>
      <w:r>
        <w:rPr>
          <w:noProof/>
        </w:rPr>
        <w:fldChar w:fldCharType="separate"/>
      </w:r>
      <w:r>
        <w:rPr>
          <w:noProof/>
        </w:rPr>
        <w:t>10</w:t>
      </w:r>
      <w:r>
        <w:rPr>
          <w:noProof/>
        </w:rPr>
        <w:fldChar w:fldCharType="end"/>
      </w:r>
    </w:p>
    <w:p w14:paraId="455738D0" w14:textId="77777777" w:rsidR="00175FB4" w:rsidRDefault="00175FB4">
      <w:pPr>
        <w:pStyle w:val="TM1"/>
        <w:tabs>
          <w:tab w:val="left" w:pos="426"/>
          <w:tab w:val="right" w:leader="dot" w:pos="9060"/>
        </w:tabs>
        <w:rPr>
          <w:rFonts w:asciiTheme="minorHAnsi" w:eastAsiaTheme="minorEastAsia" w:hAnsiTheme="minorHAnsi" w:cstheme="minorBidi"/>
          <w:b w:val="0"/>
          <w:noProof/>
          <w:color w:val="auto"/>
          <w:lang w:eastAsia="ja-JP" w:bidi="ar-SA"/>
        </w:rPr>
      </w:pPr>
      <w:r>
        <w:rPr>
          <w:noProof/>
        </w:rPr>
        <w:t>5.</w:t>
      </w:r>
      <w:r>
        <w:rPr>
          <w:rFonts w:asciiTheme="minorHAnsi" w:eastAsiaTheme="minorEastAsia" w:hAnsiTheme="minorHAnsi" w:cstheme="minorBidi"/>
          <w:b w:val="0"/>
          <w:noProof/>
          <w:color w:val="auto"/>
          <w:lang w:eastAsia="ja-JP" w:bidi="ar-SA"/>
        </w:rPr>
        <w:tab/>
      </w:r>
      <w:r w:rsidRPr="005C4EC5">
        <w:rPr>
          <w:iCs/>
          <w:noProof/>
        </w:rPr>
        <w:t>Documents à produire au jury final</w:t>
      </w:r>
      <w:r>
        <w:rPr>
          <w:noProof/>
        </w:rPr>
        <w:t xml:space="preserve"> (2 exemplaires)</w:t>
      </w:r>
      <w:r>
        <w:rPr>
          <w:noProof/>
        </w:rPr>
        <w:tab/>
      </w:r>
      <w:r>
        <w:rPr>
          <w:noProof/>
        </w:rPr>
        <w:fldChar w:fldCharType="begin"/>
      </w:r>
      <w:r>
        <w:rPr>
          <w:noProof/>
        </w:rPr>
        <w:instrText xml:space="preserve"> PAGEREF _Toc310085967 \h </w:instrText>
      </w:r>
      <w:r>
        <w:rPr>
          <w:noProof/>
        </w:rPr>
      </w:r>
      <w:r>
        <w:rPr>
          <w:noProof/>
        </w:rPr>
        <w:fldChar w:fldCharType="separate"/>
      </w:r>
      <w:r>
        <w:rPr>
          <w:noProof/>
        </w:rPr>
        <w:t>12</w:t>
      </w:r>
      <w:r>
        <w:rPr>
          <w:noProof/>
        </w:rPr>
        <w:fldChar w:fldCharType="end"/>
      </w:r>
    </w:p>
    <w:p w14:paraId="3E2B6FAF"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5.1.</w:t>
      </w:r>
      <w:r>
        <w:rPr>
          <w:rFonts w:eastAsiaTheme="minorEastAsia" w:cstheme="minorBidi"/>
          <w:noProof/>
          <w:sz w:val="24"/>
          <w:szCs w:val="24"/>
          <w:lang w:eastAsia="ja-JP" w:bidi="ar-SA"/>
        </w:rPr>
        <w:tab/>
      </w:r>
      <w:r>
        <w:rPr>
          <w:noProof/>
        </w:rPr>
        <w:t>Dossier technique de projet</w:t>
      </w:r>
      <w:r>
        <w:rPr>
          <w:noProof/>
        </w:rPr>
        <w:tab/>
      </w:r>
      <w:r>
        <w:rPr>
          <w:noProof/>
        </w:rPr>
        <w:fldChar w:fldCharType="begin"/>
      </w:r>
      <w:r>
        <w:rPr>
          <w:noProof/>
        </w:rPr>
        <w:instrText xml:space="preserve"> PAGEREF _Toc310085968 \h </w:instrText>
      </w:r>
      <w:r>
        <w:rPr>
          <w:noProof/>
        </w:rPr>
      </w:r>
      <w:r>
        <w:rPr>
          <w:noProof/>
        </w:rPr>
        <w:fldChar w:fldCharType="separate"/>
      </w:r>
      <w:r>
        <w:rPr>
          <w:noProof/>
        </w:rPr>
        <w:t>12</w:t>
      </w:r>
      <w:r>
        <w:rPr>
          <w:noProof/>
        </w:rPr>
        <w:fldChar w:fldCharType="end"/>
      </w:r>
    </w:p>
    <w:p w14:paraId="23686A89" w14:textId="77777777" w:rsidR="00175FB4" w:rsidRDefault="00175FB4">
      <w:pPr>
        <w:pStyle w:val="TM1"/>
        <w:tabs>
          <w:tab w:val="left" w:pos="426"/>
          <w:tab w:val="right" w:leader="dot" w:pos="9060"/>
        </w:tabs>
        <w:rPr>
          <w:rFonts w:asciiTheme="minorHAnsi" w:eastAsiaTheme="minorEastAsia" w:hAnsiTheme="minorHAnsi" w:cstheme="minorBidi"/>
          <w:b w:val="0"/>
          <w:noProof/>
          <w:color w:val="auto"/>
          <w:lang w:eastAsia="ja-JP" w:bidi="ar-SA"/>
        </w:rPr>
      </w:pPr>
      <w:r>
        <w:rPr>
          <w:noProof/>
        </w:rPr>
        <w:t>6.</w:t>
      </w:r>
      <w:r>
        <w:rPr>
          <w:rFonts w:asciiTheme="minorHAnsi" w:eastAsiaTheme="minorEastAsia" w:hAnsiTheme="minorHAnsi" w:cstheme="minorBidi"/>
          <w:b w:val="0"/>
          <w:noProof/>
          <w:color w:val="auto"/>
          <w:lang w:eastAsia="ja-JP" w:bidi="ar-SA"/>
        </w:rPr>
        <w:tab/>
      </w:r>
      <w:r>
        <w:rPr>
          <w:noProof/>
        </w:rPr>
        <w:t>Activités complémentaires</w:t>
      </w:r>
      <w:r>
        <w:rPr>
          <w:noProof/>
        </w:rPr>
        <w:tab/>
      </w:r>
      <w:r>
        <w:rPr>
          <w:noProof/>
        </w:rPr>
        <w:fldChar w:fldCharType="begin"/>
      </w:r>
      <w:r>
        <w:rPr>
          <w:noProof/>
        </w:rPr>
        <w:instrText xml:space="preserve"> PAGEREF _Toc310085969 \h </w:instrText>
      </w:r>
      <w:r>
        <w:rPr>
          <w:noProof/>
        </w:rPr>
      </w:r>
      <w:r>
        <w:rPr>
          <w:noProof/>
        </w:rPr>
        <w:fldChar w:fldCharType="separate"/>
      </w:r>
      <w:r>
        <w:rPr>
          <w:noProof/>
        </w:rPr>
        <w:t>12</w:t>
      </w:r>
      <w:r>
        <w:rPr>
          <w:noProof/>
        </w:rPr>
        <w:fldChar w:fldCharType="end"/>
      </w:r>
    </w:p>
    <w:p w14:paraId="77CBDB10"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6.1.</w:t>
      </w:r>
      <w:r>
        <w:rPr>
          <w:rFonts w:eastAsiaTheme="minorEastAsia" w:cstheme="minorBidi"/>
          <w:noProof/>
          <w:sz w:val="24"/>
          <w:szCs w:val="24"/>
          <w:lang w:eastAsia="ja-JP" w:bidi="ar-SA"/>
        </w:rPr>
        <w:tab/>
      </w:r>
      <w:r>
        <w:rPr>
          <w:noProof/>
        </w:rPr>
        <w:t>Réunions d’avancement</w:t>
      </w:r>
      <w:r>
        <w:rPr>
          <w:noProof/>
        </w:rPr>
        <w:tab/>
      </w:r>
      <w:r>
        <w:rPr>
          <w:noProof/>
        </w:rPr>
        <w:fldChar w:fldCharType="begin"/>
      </w:r>
      <w:r>
        <w:rPr>
          <w:noProof/>
        </w:rPr>
        <w:instrText xml:space="preserve"> PAGEREF _Toc310085970 \h </w:instrText>
      </w:r>
      <w:r>
        <w:rPr>
          <w:noProof/>
        </w:rPr>
      </w:r>
      <w:r>
        <w:rPr>
          <w:noProof/>
        </w:rPr>
        <w:fldChar w:fldCharType="separate"/>
      </w:r>
      <w:r>
        <w:rPr>
          <w:noProof/>
        </w:rPr>
        <w:t>12</w:t>
      </w:r>
      <w:r>
        <w:rPr>
          <w:noProof/>
        </w:rPr>
        <w:fldChar w:fldCharType="end"/>
      </w:r>
    </w:p>
    <w:p w14:paraId="629FF816"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6.2.</w:t>
      </w:r>
      <w:r>
        <w:rPr>
          <w:rFonts w:eastAsiaTheme="minorEastAsia" w:cstheme="minorBidi"/>
          <w:noProof/>
          <w:sz w:val="24"/>
          <w:szCs w:val="24"/>
          <w:lang w:eastAsia="ja-JP" w:bidi="ar-SA"/>
        </w:rPr>
        <w:tab/>
      </w:r>
      <w:r>
        <w:rPr>
          <w:noProof/>
        </w:rPr>
        <w:t>Suivi d’activité</w:t>
      </w:r>
      <w:r>
        <w:rPr>
          <w:noProof/>
        </w:rPr>
        <w:tab/>
      </w:r>
      <w:r>
        <w:rPr>
          <w:noProof/>
        </w:rPr>
        <w:fldChar w:fldCharType="begin"/>
      </w:r>
      <w:r>
        <w:rPr>
          <w:noProof/>
        </w:rPr>
        <w:instrText xml:space="preserve"> PAGEREF _Toc310085971 \h </w:instrText>
      </w:r>
      <w:r>
        <w:rPr>
          <w:noProof/>
        </w:rPr>
      </w:r>
      <w:r>
        <w:rPr>
          <w:noProof/>
        </w:rPr>
        <w:fldChar w:fldCharType="separate"/>
      </w:r>
      <w:r>
        <w:rPr>
          <w:noProof/>
        </w:rPr>
        <w:t>13</w:t>
      </w:r>
      <w:r>
        <w:rPr>
          <w:noProof/>
        </w:rPr>
        <w:fldChar w:fldCharType="end"/>
      </w:r>
    </w:p>
    <w:p w14:paraId="2DFD46D3"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6.3.</w:t>
      </w:r>
      <w:r>
        <w:rPr>
          <w:rFonts w:eastAsiaTheme="minorEastAsia" w:cstheme="minorBidi"/>
          <w:noProof/>
          <w:sz w:val="24"/>
          <w:szCs w:val="24"/>
          <w:lang w:eastAsia="ja-JP" w:bidi="ar-SA"/>
        </w:rPr>
        <w:tab/>
      </w:r>
      <w:r>
        <w:rPr>
          <w:noProof/>
        </w:rPr>
        <w:t>Réduction des risques</w:t>
      </w:r>
      <w:r>
        <w:rPr>
          <w:noProof/>
        </w:rPr>
        <w:tab/>
      </w:r>
      <w:r>
        <w:rPr>
          <w:noProof/>
        </w:rPr>
        <w:fldChar w:fldCharType="begin"/>
      </w:r>
      <w:r>
        <w:rPr>
          <w:noProof/>
        </w:rPr>
        <w:instrText xml:space="preserve"> PAGEREF _Toc310085972 \h </w:instrText>
      </w:r>
      <w:r>
        <w:rPr>
          <w:noProof/>
        </w:rPr>
      </w:r>
      <w:r>
        <w:rPr>
          <w:noProof/>
        </w:rPr>
        <w:fldChar w:fldCharType="separate"/>
      </w:r>
      <w:r>
        <w:rPr>
          <w:noProof/>
        </w:rPr>
        <w:t>13</w:t>
      </w:r>
      <w:r>
        <w:rPr>
          <w:noProof/>
        </w:rPr>
        <w:fldChar w:fldCharType="end"/>
      </w:r>
    </w:p>
    <w:p w14:paraId="6892D688"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6.4.</w:t>
      </w:r>
      <w:r>
        <w:rPr>
          <w:rFonts w:eastAsiaTheme="minorEastAsia" w:cstheme="minorBidi"/>
          <w:noProof/>
          <w:sz w:val="24"/>
          <w:szCs w:val="24"/>
          <w:lang w:eastAsia="ja-JP" w:bidi="ar-SA"/>
        </w:rPr>
        <w:tab/>
      </w:r>
      <w:r>
        <w:rPr>
          <w:noProof/>
        </w:rPr>
        <w:t>Suivi de l'application du plan qualité</w:t>
      </w:r>
      <w:r>
        <w:rPr>
          <w:noProof/>
        </w:rPr>
        <w:tab/>
      </w:r>
      <w:r>
        <w:rPr>
          <w:noProof/>
        </w:rPr>
        <w:fldChar w:fldCharType="begin"/>
      </w:r>
      <w:r>
        <w:rPr>
          <w:noProof/>
        </w:rPr>
        <w:instrText xml:space="preserve"> PAGEREF _Toc310085973 \h </w:instrText>
      </w:r>
      <w:r>
        <w:rPr>
          <w:noProof/>
        </w:rPr>
      </w:r>
      <w:r>
        <w:rPr>
          <w:noProof/>
        </w:rPr>
        <w:fldChar w:fldCharType="separate"/>
      </w:r>
      <w:r>
        <w:rPr>
          <w:noProof/>
        </w:rPr>
        <w:t>14</w:t>
      </w:r>
      <w:r>
        <w:rPr>
          <w:noProof/>
        </w:rPr>
        <w:fldChar w:fldCharType="end"/>
      </w:r>
    </w:p>
    <w:p w14:paraId="643CFCFD" w14:textId="77777777" w:rsidR="00175FB4" w:rsidRDefault="00175FB4">
      <w:pPr>
        <w:pStyle w:val="TM3"/>
        <w:tabs>
          <w:tab w:val="left" w:pos="940"/>
          <w:tab w:val="right" w:leader="dot" w:pos="9060"/>
        </w:tabs>
        <w:rPr>
          <w:rFonts w:eastAsiaTheme="minorEastAsia" w:cstheme="minorBidi"/>
          <w:i w:val="0"/>
          <w:noProof/>
          <w:sz w:val="24"/>
          <w:szCs w:val="24"/>
          <w:lang w:eastAsia="ja-JP" w:bidi="ar-SA"/>
        </w:rPr>
      </w:pPr>
      <w:r>
        <w:rPr>
          <w:noProof/>
        </w:rPr>
        <w:t>6.4.1.</w:t>
      </w:r>
      <w:r>
        <w:rPr>
          <w:rFonts w:eastAsiaTheme="minorEastAsia" w:cstheme="minorBidi"/>
          <w:i w:val="0"/>
          <w:noProof/>
          <w:sz w:val="24"/>
          <w:szCs w:val="24"/>
          <w:lang w:eastAsia="ja-JP" w:bidi="ar-SA"/>
        </w:rPr>
        <w:tab/>
      </w:r>
      <w:r>
        <w:rPr>
          <w:noProof/>
        </w:rPr>
        <w:t>Contrôle</w:t>
      </w:r>
      <w:r>
        <w:rPr>
          <w:noProof/>
        </w:rPr>
        <w:tab/>
      </w:r>
      <w:r>
        <w:rPr>
          <w:noProof/>
        </w:rPr>
        <w:fldChar w:fldCharType="begin"/>
      </w:r>
      <w:r>
        <w:rPr>
          <w:noProof/>
        </w:rPr>
        <w:instrText xml:space="preserve"> PAGEREF _Toc310085974 \h </w:instrText>
      </w:r>
      <w:r>
        <w:rPr>
          <w:noProof/>
        </w:rPr>
      </w:r>
      <w:r>
        <w:rPr>
          <w:noProof/>
        </w:rPr>
        <w:fldChar w:fldCharType="separate"/>
      </w:r>
      <w:r>
        <w:rPr>
          <w:noProof/>
        </w:rPr>
        <w:t>14</w:t>
      </w:r>
      <w:r>
        <w:rPr>
          <w:noProof/>
        </w:rPr>
        <w:fldChar w:fldCharType="end"/>
      </w:r>
    </w:p>
    <w:p w14:paraId="12C27118" w14:textId="77777777" w:rsidR="00175FB4" w:rsidRDefault="00175FB4">
      <w:pPr>
        <w:pStyle w:val="TM3"/>
        <w:tabs>
          <w:tab w:val="left" w:pos="940"/>
          <w:tab w:val="right" w:leader="dot" w:pos="9060"/>
        </w:tabs>
        <w:rPr>
          <w:rFonts w:eastAsiaTheme="minorEastAsia" w:cstheme="minorBidi"/>
          <w:i w:val="0"/>
          <w:noProof/>
          <w:sz w:val="24"/>
          <w:szCs w:val="24"/>
          <w:lang w:eastAsia="ja-JP" w:bidi="ar-SA"/>
        </w:rPr>
      </w:pPr>
      <w:r>
        <w:rPr>
          <w:noProof/>
        </w:rPr>
        <w:t>6.4.2.</w:t>
      </w:r>
      <w:r>
        <w:rPr>
          <w:rFonts w:eastAsiaTheme="minorEastAsia" w:cstheme="minorBidi"/>
          <w:i w:val="0"/>
          <w:noProof/>
          <w:sz w:val="24"/>
          <w:szCs w:val="24"/>
          <w:lang w:eastAsia="ja-JP" w:bidi="ar-SA"/>
        </w:rPr>
        <w:tab/>
      </w:r>
      <w:r>
        <w:rPr>
          <w:noProof/>
        </w:rPr>
        <w:t>Contrôle qualité</w:t>
      </w:r>
      <w:r>
        <w:rPr>
          <w:noProof/>
        </w:rPr>
        <w:tab/>
      </w:r>
      <w:r>
        <w:rPr>
          <w:noProof/>
        </w:rPr>
        <w:fldChar w:fldCharType="begin"/>
      </w:r>
      <w:r>
        <w:rPr>
          <w:noProof/>
        </w:rPr>
        <w:instrText xml:space="preserve"> PAGEREF _Toc310085975 \h </w:instrText>
      </w:r>
      <w:r>
        <w:rPr>
          <w:noProof/>
        </w:rPr>
      </w:r>
      <w:r>
        <w:rPr>
          <w:noProof/>
        </w:rPr>
        <w:fldChar w:fldCharType="separate"/>
      </w:r>
      <w:r>
        <w:rPr>
          <w:noProof/>
        </w:rPr>
        <w:t>14</w:t>
      </w:r>
      <w:r>
        <w:rPr>
          <w:noProof/>
        </w:rPr>
        <w:fldChar w:fldCharType="end"/>
      </w:r>
    </w:p>
    <w:p w14:paraId="487970DF"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6.5.</w:t>
      </w:r>
      <w:r>
        <w:rPr>
          <w:rFonts w:eastAsiaTheme="minorEastAsia" w:cstheme="minorBidi"/>
          <w:noProof/>
          <w:sz w:val="24"/>
          <w:szCs w:val="24"/>
          <w:lang w:eastAsia="ja-JP" w:bidi="ar-SA"/>
        </w:rPr>
        <w:tab/>
      </w:r>
      <w:r>
        <w:rPr>
          <w:noProof/>
        </w:rPr>
        <w:t>Gestion de version et de configuration</w:t>
      </w:r>
      <w:r>
        <w:rPr>
          <w:noProof/>
        </w:rPr>
        <w:tab/>
      </w:r>
      <w:r>
        <w:rPr>
          <w:noProof/>
        </w:rPr>
        <w:fldChar w:fldCharType="begin"/>
      </w:r>
      <w:r>
        <w:rPr>
          <w:noProof/>
        </w:rPr>
        <w:instrText xml:space="preserve"> PAGEREF _Toc310085976 \h </w:instrText>
      </w:r>
      <w:r>
        <w:rPr>
          <w:noProof/>
        </w:rPr>
      </w:r>
      <w:r>
        <w:rPr>
          <w:noProof/>
        </w:rPr>
        <w:fldChar w:fldCharType="separate"/>
      </w:r>
      <w:r>
        <w:rPr>
          <w:noProof/>
        </w:rPr>
        <w:t>14</w:t>
      </w:r>
      <w:r>
        <w:rPr>
          <w:noProof/>
        </w:rPr>
        <w:fldChar w:fldCharType="end"/>
      </w:r>
    </w:p>
    <w:p w14:paraId="75EBFBF7"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6.6.</w:t>
      </w:r>
      <w:r>
        <w:rPr>
          <w:rFonts w:eastAsiaTheme="minorEastAsia" w:cstheme="minorBidi"/>
          <w:noProof/>
          <w:sz w:val="24"/>
          <w:szCs w:val="24"/>
          <w:lang w:eastAsia="ja-JP" w:bidi="ar-SA"/>
        </w:rPr>
        <w:tab/>
      </w:r>
      <w:r>
        <w:rPr>
          <w:noProof/>
        </w:rPr>
        <w:t>Gestion des modifications</w:t>
      </w:r>
      <w:r>
        <w:rPr>
          <w:noProof/>
        </w:rPr>
        <w:tab/>
      </w:r>
      <w:r>
        <w:rPr>
          <w:noProof/>
        </w:rPr>
        <w:fldChar w:fldCharType="begin"/>
      </w:r>
      <w:r>
        <w:rPr>
          <w:noProof/>
        </w:rPr>
        <w:instrText xml:space="preserve"> PAGEREF _Toc310085977 \h </w:instrText>
      </w:r>
      <w:r>
        <w:rPr>
          <w:noProof/>
        </w:rPr>
      </w:r>
      <w:r>
        <w:rPr>
          <w:noProof/>
        </w:rPr>
        <w:fldChar w:fldCharType="separate"/>
      </w:r>
      <w:r>
        <w:rPr>
          <w:noProof/>
        </w:rPr>
        <w:t>15</w:t>
      </w:r>
      <w:r>
        <w:rPr>
          <w:noProof/>
        </w:rPr>
        <w:fldChar w:fldCharType="end"/>
      </w:r>
    </w:p>
    <w:p w14:paraId="792E3494" w14:textId="77777777" w:rsidR="00175FB4" w:rsidRDefault="00175FB4">
      <w:pPr>
        <w:pStyle w:val="TM1"/>
        <w:tabs>
          <w:tab w:val="left" w:pos="426"/>
          <w:tab w:val="right" w:leader="dot" w:pos="9060"/>
        </w:tabs>
        <w:rPr>
          <w:rFonts w:asciiTheme="minorHAnsi" w:eastAsiaTheme="minorEastAsia" w:hAnsiTheme="minorHAnsi" w:cstheme="minorBidi"/>
          <w:b w:val="0"/>
          <w:noProof/>
          <w:color w:val="auto"/>
          <w:lang w:eastAsia="ja-JP" w:bidi="ar-SA"/>
        </w:rPr>
      </w:pPr>
      <w:r>
        <w:rPr>
          <w:noProof/>
        </w:rPr>
        <w:t>7.</w:t>
      </w:r>
      <w:r>
        <w:rPr>
          <w:rFonts w:asciiTheme="minorHAnsi" w:eastAsiaTheme="minorEastAsia" w:hAnsiTheme="minorHAnsi" w:cstheme="minorBidi"/>
          <w:b w:val="0"/>
          <w:noProof/>
          <w:color w:val="auto"/>
          <w:lang w:eastAsia="ja-JP" w:bidi="ar-SA"/>
        </w:rPr>
        <w:tab/>
      </w:r>
      <w:r>
        <w:rPr>
          <w:noProof/>
        </w:rPr>
        <w:t>Méthodes, outils et règles</w:t>
      </w:r>
      <w:r>
        <w:rPr>
          <w:noProof/>
        </w:rPr>
        <w:tab/>
      </w:r>
      <w:r>
        <w:rPr>
          <w:noProof/>
        </w:rPr>
        <w:fldChar w:fldCharType="begin"/>
      </w:r>
      <w:r>
        <w:rPr>
          <w:noProof/>
        </w:rPr>
        <w:instrText xml:space="preserve"> PAGEREF _Toc310085978 \h </w:instrText>
      </w:r>
      <w:r>
        <w:rPr>
          <w:noProof/>
        </w:rPr>
      </w:r>
      <w:r>
        <w:rPr>
          <w:noProof/>
        </w:rPr>
        <w:fldChar w:fldCharType="separate"/>
      </w:r>
      <w:r>
        <w:rPr>
          <w:noProof/>
        </w:rPr>
        <w:t>15</w:t>
      </w:r>
      <w:r>
        <w:rPr>
          <w:noProof/>
        </w:rPr>
        <w:fldChar w:fldCharType="end"/>
      </w:r>
    </w:p>
    <w:p w14:paraId="7CA409B9"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7.1.</w:t>
      </w:r>
      <w:r>
        <w:rPr>
          <w:rFonts w:eastAsiaTheme="minorEastAsia" w:cstheme="minorBidi"/>
          <w:noProof/>
          <w:sz w:val="24"/>
          <w:szCs w:val="24"/>
          <w:lang w:eastAsia="ja-JP" w:bidi="ar-SA"/>
        </w:rPr>
        <w:tab/>
      </w:r>
      <w:r>
        <w:rPr>
          <w:noProof/>
        </w:rPr>
        <w:t>Cahier des charges</w:t>
      </w:r>
      <w:r>
        <w:rPr>
          <w:noProof/>
        </w:rPr>
        <w:tab/>
      </w:r>
      <w:r>
        <w:rPr>
          <w:noProof/>
        </w:rPr>
        <w:fldChar w:fldCharType="begin"/>
      </w:r>
      <w:r>
        <w:rPr>
          <w:noProof/>
        </w:rPr>
        <w:instrText xml:space="preserve"> PAGEREF _Toc310085979 \h </w:instrText>
      </w:r>
      <w:r>
        <w:rPr>
          <w:noProof/>
        </w:rPr>
      </w:r>
      <w:r>
        <w:rPr>
          <w:noProof/>
        </w:rPr>
        <w:fldChar w:fldCharType="separate"/>
      </w:r>
      <w:r>
        <w:rPr>
          <w:noProof/>
        </w:rPr>
        <w:t>15</w:t>
      </w:r>
      <w:r>
        <w:rPr>
          <w:noProof/>
        </w:rPr>
        <w:fldChar w:fldCharType="end"/>
      </w:r>
    </w:p>
    <w:p w14:paraId="3C15F711"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7.2.</w:t>
      </w:r>
      <w:r>
        <w:rPr>
          <w:rFonts w:eastAsiaTheme="minorEastAsia" w:cstheme="minorBidi"/>
          <w:noProof/>
          <w:sz w:val="24"/>
          <w:szCs w:val="24"/>
          <w:lang w:eastAsia="ja-JP" w:bidi="ar-SA"/>
        </w:rPr>
        <w:tab/>
      </w:r>
      <w:r>
        <w:rPr>
          <w:noProof/>
        </w:rPr>
        <w:t>Analyse</w:t>
      </w:r>
      <w:r>
        <w:rPr>
          <w:noProof/>
        </w:rPr>
        <w:tab/>
      </w:r>
      <w:r>
        <w:rPr>
          <w:noProof/>
        </w:rPr>
        <w:fldChar w:fldCharType="begin"/>
      </w:r>
      <w:r>
        <w:rPr>
          <w:noProof/>
        </w:rPr>
        <w:instrText xml:space="preserve"> PAGEREF _Toc310085980 \h </w:instrText>
      </w:r>
      <w:r>
        <w:rPr>
          <w:noProof/>
        </w:rPr>
      </w:r>
      <w:r>
        <w:rPr>
          <w:noProof/>
        </w:rPr>
        <w:fldChar w:fldCharType="separate"/>
      </w:r>
      <w:r>
        <w:rPr>
          <w:noProof/>
        </w:rPr>
        <w:t>16</w:t>
      </w:r>
      <w:r>
        <w:rPr>
          <w:noProof/>
        </w:rPr>
        <w:fldChar w:fldCharType="end"/>
      </w:r>
    </w:p>
    <w:p w14:paraId="31B42091"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sidRPr="005C4EC5">
        <w:rPr>
          <w:noProof/>
        </w:rPr>
        <w:t>7.3.</w:t>
      </w:r>
      <w:r>
        <w:rPr>
          <w:rFonts w:eastAsiaTheme="minorEastAsia" w:cstheme="minorBidi"/>
          <w:noProof/>
          <w:sz w:val="24"/>
          <w:szCs w:val="24"/>
          <w:lang w:eastAsia="ja-JP" w:bidi="ar-SA"/>
        </w:rPr>
        <w:tab/>
      </w:r>
      <w:r w:rsidRPr="005C4EC5">
        <w:rPr>
          <w:noProof/>
        </w:rPr>
        <w:t>Conception d'un incrément</w:t>
      </w:r>
      <w:r>
        <w:rPr>
          <w:noProof/>
        </w:rPr>
        <w:tab/>
      </w:r>
      <w:r>
        <w:rPr>
          <w:noProof/>
        </w:rPr>
        <w:fldChar w:fldCharType="begin"/>
      </w:r>
      <w:r>
        <w:rPr>
          <w:noProof/>
        </w:rPr>
        <w:instrText xml:space="preserve"> PAGEREF _Toc310085981 \h </w:instrText>
      </w:r>
      <w:r>
        <w:rPr>
          <w:noProof/>
        </w:rPr>
      </w:r>
      <w:r>
        <w:rPr>
          <w:noProof/>
        </w:rPr>
        <w:fldChar w:fldCharType="separate"/>
      </w:r>
      <w:r>
        <w:rPr>
          <w:noProof/>
        </w:rPr>
        <w:t>16</w:t>
      </w:r>
      <w:r>
        <w:rPr>
          <w:noProof/>
        </w:rPr>
        <w:fldChar w:fldCharType="end"/>
      </w:r>
    </w:p>
    <w:p w14:paraId="665228E6" w14:textId="77777777" w:rsidR="00175FB4" w:rsidRDefault="00175FB4">
      <w:pPr>
        <w:pStyle w:val="TM3"/>
        <w:tabs>
          <w:tab w:val="left" w:pos="940"/>
          <w:tab w:val="right" w:leader="dot" w:pos="9060"/>
        </w:tabs>
        <w:rPr>
          <w:rFonts w:eastAsiaTheme="minorEastAsia" w:cstheme="minorBidi"/>
          <w:i w:val="0"/>
          <w:noProof/>
          <w:sz w:val="24"/>
          <w:szCs w:val="24"/>
          <w:lang w:eastAsia="ja-JP" w:bidi="ar-SA"/>
        </w:rPr>
      </w:pPr>
      <w:r>
        <w:rPr>
          <w:noProof/>
        </w:rPr>
        <w:t>7.3.1.</w:t>
      </w:r>
      <w:r>
        <w:rPr>
          <w:rFonts w:eastAsiaTheme="minorEastAsia" w:cstheme="minorBidi"/>
          <w:i w:val="0"/>
          <w:noProof/>
          <w:sz w:val="24"/>
          <w:szCs w:val="24"/>
          <w:lang w:eastAsia="ja-JP" w:bidi="ar-SA"/>
        </w:rPr>
        <w:tab/>
      </w:r>
      <w:r>
        <w:rPr>
          <w:noProof/>
        </w:rPr>
        <w:t>La conception logique</w:t>
      </w:r>
      <w:r>
        <w:rPr>
          <w:noProof/>
        </w:rPr>
        <w:tab/>
      </w:r>
      <w:r>
        <w:rPr>
          <w:noProof/>
        </w:rPr>
        <w:fldChar w:fldCharType="begin"/>
      </w:r>
      <w:r>
        <w:rPr>
          <w:noProof/>
        </w:rPr>
        <w:instrText xml:space="preserve"> PAGEREF _Toc310085982 \h </w:instrText>
      </w:r>
      <w:r>
        <w:rPr>
          <w:noProof/>
        </w:rPr>
      </w:r>
      <w:r>
        <w:rPr>
          <w:noProof/>
        </w:rPr>
        <w:fldChar w:fldCharType="separate"/>
      </w:r>
      <w:r>
        <w:rPr>
          <w:noProof/>
        </w:rPr>
        <w:t>16</w:t>
      </w:r>
      <w:r>
        <w:rPr>
          <w:noProof/>
        </w:rPr>
        <w:fldChar w:fldCharType="end"/>
      </w:r>
    </w:p>
    <w:p w14:paraId="78F7F1AB" w14:textId="77777777" w:rsidR="00175FB4" w:rsidRDefault="00175FB4">
      <w:pPr>
        <w:pStyle w:val="TM3"/>
        <w:tabs>
          <w:tab w:val="left" w:pos="940"/>
          <w:tab w:val="right" w:leader="dot" w:pos="9060"/>
        </w:tabs>
        <w:rPr>
          <w:rFonts w:eastAsiaTheme="minorEastAsia" w:cstheme="minorBidi"/>
          <w:i w:val="0"/>
          <w:noProof/>
          <w:sz w:val="24"/>
          <w:szCs w:val="24"/>
          <w:lang w:eastAsia="ja-JP" w:bidi="ar-SA"/>
        </w:rPr>
      </w:pPr>
      <w:r>
        <w:rPr>
          <w:noProof/>
        </w:rPr>
        <w:t>7.3.2.</w:t>
      </w:r>
      <w:r>
        <w:rPr>
          <w:rFonts w:eastAsiaTheme="minorEastAsia" w:cstheme="minorBidi"/>
          <w:i w:val="0"/>
          <w:noProof/>
          <w:sz w:val="24"/>
          <w:szCs w:val="24"/>
          <w:lang w:eastAsia="ja-JP" w:bidi="ar-SA"/>
        </w:rPr>
        <w:tab/>
      </w:r>
      <w:r>
        <w:rPr>
          <w:noProof/>
        </w:rPr>
        <w:t>La conception physique</w:t>
      </w:r>
      <w:r>
        <w:rPr>
          <w:noProof/>
        </w:rPr>
        <w:tab/>
      </w:r>
      <w:r>
        <w:rPr>
          <w:noProof/>
        </w:rPr>
        <w:fldChar w:fldCharType="begin"/>
      </w:r>
      <w:r>
        <w:rPr>
          <w:noProof/>
        </w:rPr>
        <w:instrText xml:space="preserve"> PAGEREF _Toc310085983 \h </w:instrText>
      </w:r>
      <w:r>
        <w:rPr>
          <w:noProof/>
        </w:rPr>
      </w:r>
      <w:r>
        <w:rPr>
          <w:noProof/>
        </w:rPr>
        <w:fldChar w:fldCharType="separate"/>
      </w:r>
      <w:r>
        <w:rPr>
          <w:noProof/>
        </w:rPr>
        <w:t>17</w:t>
      </w:r>
      <w:r>
        <w:rPr>
          <w:noProof/>
        </w:rPr>
        <w:fldChar w:fldCharType="end"/>
      </w:r>
    </w:p>
    <w:p w14:paraId="5AFF1F76" w14:textId="77777777" w:rsidR="00175FB4" w:rsidRDefault="00175FB4">
      <w:pPr>
        <w:pStyle w:val="TM3"/>
        <w:tabs>
          <w:tab w:val="left" w:pos="940"/>
          <w:tab w:val="right" w:leader="dot" w:pos="9060"/>
        </w:tabs>
        <w:rPr>
          <w:rFonts w:eastAsiaTheme="minorEastAsia" w:cstheme="minorBidi"/>
          <w:i w:val="0"/>
          <w:noProof/>
          <w:sz w:val="24"/>
          <w:szCs w:val="24"/>
          <w:lang w:eastAsia="ja-JP" w:bidi="ar-SA"/>
        </w:rPr>
      </w:pPr>
      <w:r>
        <w:rPr>
          <w:noProof/>
        </w:rPr>
        <w:t>7.3.3.</w:t>
      </w:r>
      <w:r>
        <w:rPr>
          <w:rFonts w:eastAsiaTheme="minorEastAsia" w:cstheme="minorBidi"/>
          <w:i w:val="0"/>
          <w:noProof/>
          <w:sz w:val="24"/>
          <w:szCs w:val="24"/>
          <w:lang w:eastAsia="ja-JP" w:bidi="ar-SA"/>
        </w:rPr>
        <w:tab/>
      </w:r>
      <w:r>
        <w:rPr>
          <w:noProof/>
        </w:rPr>
        <w:t>Algorithmique et Codage</w:t>
      </w:r>
      <w:r>
        <w:rPr>
          <w:noProof/>
        </w:rPr>
        <w:tab/>
      </w:r>
      <w:r>
        <w:rPr>
          <w:noProof/>
        </w:rPr>
        <w:fldChar w:fldCharType="begin"/>
      </w:r>
      <w:r>
        <w:rPr>
          <w:noProof/>
        </w:rPr>
        <w:instrText xml:space="preserve"> PAGEREF _Toc310085984 \h </w:instrText>
      </w:r>
      <w:r>
        <w:rPr>
          <w:noProof/>
        </w:rPr>
      </w:r>
      <w:r>
        <w:rPr>
          <w:noProof/>
        </w:rPr>
        <w:fldChar w:fldCharType="separate"/>
      </w:r>
      <w:r>
        <w:rPr>
          <w:noProof/>
        </w:rPr>
        <w:t>17</w:t>
      </w:r>
      <w:r>
        <w:rPr>
          <w:noProof/>
        </w:rPr>
        <w:fldChar w:fldCharType="end"/>
      </w:r>
    </w:p>
    <w:p w14:paraId="0866D2E7" w14:textId="77777777" w:rsidR="00175FB4" w:rsidRDefault="00175FB4">
      <w:pPr>
        <w:pStyle w:val="TM3"/>
        <w:tabs>
          <w:tab w:val="left" w:pos="940"/>
          <w:tab w:val="right" w:leader="dot" w:pos="9060"/>
        </w:tabs>
        <w:rPr>
          <w:rFonts w:eastAsiaTheme="minorEastAsia" w:cstheme="minorBidi"/>
          <w:i w:val="0"/>
          <w:noProof/>
          <w:sz w:val="24"/>
          <w:szCs w:val="24"/>
          <w:lang w:eastAsia="ja-JP" w:bidi="ar-SA"/>
        </w:rPr>
      </w:pPr>
      <w:r>
        <w:rPr>
          <w:noProof/>
        </w:rPr>
        <w:t>7.3.4.</w:t>
      </w:r>
      <w:r>
        <w:rPr>
          <w:rFonts w:eastAsiaTheme="minorEastAsia" w:cstheme="minorBidi"/>
          <w:i w:val="0"/>
          <w:noProof/>
          <w:sz w:val="24"/>
          <w:szCs w:val="24"/>
          <w:lang w:eastAsia="ja-JP" w:bidi="ar-SA"/>
        </w:rPr>
        <w:tab/>
      </w:r>
      <w:r>
        <w:rPr>
          <w:noProof/>
        </w:rPr>
        <w:t>Test et validation</w:t>
      </w:r>
      <w:r>
        <w:rPr>
          <w:noProof/>
        </w:rPr>
        <w:tab/>
      </w:r>
      <w:r>
        <w:rPr>
          <w:noProof/>
        </w:rPr>
        <w:fldChar w:fldCharType="begin"/>
      </w:r>
      <w:r>
        <w:rPr>
          <w:noProof/>
        </w:rPr>
        <w:instrText xml:space="preserve"> PAGEREF _Toc310085985 \h </w:instrText>
      </w:r>
      <w:r>
        <w:rPr>
          <w:noProof/>
        </w:rPr>
      </w:r>
      <w:r>
        <w:rPr>
          <w:noProof/>
        </w:rPr>
        <w:fldChar w:fldCharType="separate"/>
      </w:r>
      <w:r>
        <w:rPr>
          <w:noProof/>
        </w:rPr>
        <w:t>17</w:t>
      </w:r>
      <w:r>
        <w:rPr>
          <w:noProof/>
        </w:rPr>
        <w:fldChar w:fldCharType="end"/>
      </w:r>
    </w:p>
    <w:p w14:paraId="6BB5A402"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lastRenderedPageBreak/>
        <w:t>7.4.</w:t>
      </w:r>
      <w:r>
        <w:rPr>
          <w:rFonts w:eastAsiaTheme="minorEastAsia" w:cstheme="minorBidi"/>
          <w:noProof/>
          <w:sz w:val="24"/>
          <w:szCs w:val="24"/>
          <w:lang w:eastAsia="ja-JP" w:bidi="ar-SA"/>
        </w:rPr>
        <w:tab/>
      </w:r>
      <w:r>
        <w:rPr>
          <w:noProof/>
        </w:rPr>
        <w:t>Outils</w:t>
      </w:r>
      <w:r>
        <w:rPr>
          <w:noProof/>
        </w:rPr>
        <w:tab/>
      </w:r>
      <w:r>
        <w:rPr>
          <w:noProof/>
        </w:rPr>
        <w:fldChar w:fldCharType="begin"/>
      </w:r>
      <w:r>
        <w:rPr>
          <w:noProof/>
        </w:rPr>
        <w:instrText xml:space="preserve"> PAGEREF _Toc310085986 \h </w:instrText>
      </w:r>
      <w:r>
        <w:rPr>
          <w:noProof/>
        </w:rPr>
      </w:r>
      <w:r>
        <w:rPr>
          <w:noProof/>
        </w:rPr>
        <w:fldChar w:fldCharType="separate"/>
      </w:r>
      <w:r>
        <w:rPr>
          <w:noProof/>
        </w:rPr>
        <w:t>18</w:t>
      </w:r>
      <w:r>
        <w:rPr>
          <w:noProof/>
        </w:rPr>
        <w:fldChar w:fldCharType="end"/>
      </w:r>
    </w:p>
    <w:p w14:paraId="3261D47E" w14:textId="77777777" w:rsidR="00175FB4" w:rsidRDefault="00175FB4">
      <w:pPr>
        <w:pStyle w:val="TM2"/>
        <w:tabs>
          <w:tab w:val="left" w:pos="574"/>
          <w:tab w:val="right" w:leader="dot" w:pos="9060"/>
        </w:tabs>
        <w:rPr>
          <w:rFonts w:eastAsiaTheme="minorEastAsia" w:cstheme="minorBidi"/>
          <w:noProof/>
          <w:sz w:val="24"/>
          <w:szCs w:val="24"/>
          <w:lang w:eastAsia="ja-JP" w:bidi="ar-SA"/>
        </w:rPr>
      </w:pPr>
      <w:r>
        <w:rPr>
          <w:noProof/>
        </w:rPr>
        <w:t>7.5.</w:t>
      </w:r>
      <w:r>
        <w:rPr>
          <w:rFonts w:eastAsiaTheme="minorEastAsia" w:cstheme="minorBidi"/>
          <w:noProof/>
          <w:sz w:val="24"/>
          <w:szCs w:val="24"/>
          <w:lang w:eastAsia="ja-JP" w:bidi="ar-SA"/>
        </w:rPr>
        <w:tab/>
      </w:r>
      <w:r>
        <w:rPr>
          <w:noProof/>
        </w:rPr>
        <w:t>Environnement de travail</w:t>
      </w:r>
      <w:r>
        <w:rPr>
          <w:noProof/>
        </w:rPr>
        <w:tab/>
      </w:r>
      <w:r>
        <w:rPr>
          <w:noProof/>
        </w:rPr>
        <w:fldChar w:fldCharType="begin"/>
      </w:r>
      <w:r>
        <w:rPr>
          <w:noProof/>
        </w:rPr>
        <w:instrText xml:space="preserve"> PAGEREF _Toc310085987 \h </w:instrText>
      </w:r>
      <w:r>
        <w:rPr>
          <w:noProof/>
        </w:rPr>
      </w:r>
      <w:r>
        <w:rPr>
          <w:noProof/>
        </w:rPr>
        <w:fldChar w:fldCharType="separate"/>
      </w:r>
      <w:r>
        <w:rPr>
          <w:noProof/>
        </w:rPr>
        <w:t>18</w:t>
      </w:r>
      <w:r>
        <w:rPr>
          <w:noProof/>
        </w:rPr>
        <w:fldChar w:fldCharType="end"/>
      </w:r>
    </w:p>
    <w:p w14:paraId="6E21B1AC" w14:textId="77777777" w:rsidR="00175FB4" w:rsidRDefault="00175FB4">
      <w:pPr>
        <w:pStyle w:val="TM1"/>
        <w:tabs>
          <w:tab w:val="left" w:pos="426"/>
          <w:tab w:val="right" w:leader="dot" w:pos="9060"/>
        </w:tabs>
        <w:rPr>
          <w:rFonts w:asciiTheme="minorHAnsi" w:eastAsiaTheme="minorEastAsia" w:hAnsiTheme="minorHAnsi" w:cstheme="minorBidi"/>
          <w:b w:val="0"/>
          <w:noProof/>
          <w:color w:val="auto"/>
          <w:lang w:eastAsia="ja-JP" w:bidi="ar-SA"/>
        </w:rPr>
      </w:pPr>
      <w:r>
        <w:rPr>
          <w:noProof/>
        </w:rPr>
        <w:t>8.</w:t>
      </w:r>
      <w:r>
        <w:rPr>
          <w:rFonts w:asciiTheme="minorHAnsi" w:eastAsiaTheme="minorEastAsia" w:hAnsiTheme="minorHAnsi" w:cstheme="minorBidi"/>
          <w:b w:val="0"/>
          <w:noProof/>
          <w:color w:val="auto"/>
          <w:lang w:eastAsia="ja-JP" w:bidi="ar-SA"/>
        </w:rPr>
        <w:tab/>
      </w:r>
      <w:r>
        <w:rPr>
          <w:noProof/>
        </w:rPr>
        <w:t>Annexes</w:t>
      </w:r>
      <w:r>
        <w:rPr>
          <w:noProof/>
        </w:rPr>
        <w:tab/>
      </w:r>
      <w:r>
        <w:rPr>
          <w:noProof/>
        </w:rPr>
        <w:fldChar w:fldCharType="begin"/>
      </w:r>
      <w:r>
        <w:rPr>
          <w:noProof/>
        </w:rPr>
        <w:instrText xml:space="preserve"> PAGEREF _Toc310085988 \h </w:instrText>
      </w:r>
      <w:r>
        <w:rPr>
          <w:noProof/>
        </w:rPr>
      </w:r>
      <w:r>
        <w:rPr>
          <w:noProof/>
        </w:rPr>
        <w:fldChar w:fldCharType="separate"/>
      </w:r>
      <w:r>
        <w:rPr>
          <w:noProof/>
        </w:rPr>
        <w:t>18</w:t>
      </w:r>
      <w:r>
        <w:rPr>
          <w:noProof/>
        </w:rPr>
        <w:fldChar w:fldCharType="end"/>
      </w:r>
    </w:p>
    <w:p w14:paraId="15776058" w14:textId="77777777" w:rsidR="0047457A" w:rsidRDefault="00AA03FB" w:rsidP="00BD3E56">
      <w:pPr>
        <w:pStyle w:val="Titre1"/>
        <w:numPr>
          <w:ilvl w:val="0"/>
          <w:numId w:val="0"/>
        </w:numPr>
      </w:pPr>
      <w:r>
        <w:fldChar w:fldCharType="end"/>
      </w:r>
      <w:r w:rsidR="0047457A">
        <w:br w:type="page"/>
      </w:r>
    </w:p>
    <w:p w14:paraId="1FB7BF67" w14:textId="77777777" w:rsidR="00734179" w:rsidRDefault="00734179" w:rsidP="00734179">
      <w:pPr>
        <w:pStyle w:val="Titre1"/>
      </w:pPr>
      <w:bookmarkStart w:id="0" w:name="_Toc155804822"/>
      <w:bookmarkStart w:id="1" w:name="_Toc310085947"/>
      <w:r>
        <w:lastRenderedPageBreak/>
        <w:t>But, domaine d'application, responsabilités</w:t>
      </w:r>
      <w:bookmarkEnd w:id="0"/>
      <w:bookmarkEnd w:id="1"/>
    </w:p>
    <w:p w14:paraId="67368511" w14:textId="77777777" w:rsidR="00734179" w:rsidRDefault="00734179" w:rsidP="00734179">
      <w:pPr>
        <w:pStyle w:val="Titre2"/>
      </w:pPr>
      <w:bookmarkStart w:id="2" w:name="_Toc155804823"/>
      <w:bookmarkStart w:id="3" w:name="_Toc310085948"/>
      <w:r>
        <w:t>But</w:t>
      </w:r>
      <w:bookmarkEnd w:id="2"/>
      <w:bookmarkEnd w:id="3"/>
    </w:p>
    <w:p w14:paraId="319BD549" w14:textId="77777777" w:rsidR="00734179" w:rsidRDefault="00734179" w:rsidP="00734179">
      <w:r>
        <w:t>Ce document a pour objet de décrire les règles à respecter pour la réalisation de la totalité d'un projet informatique dans le cadre d'un développement qui sans respecter au sens strict la norme actuelle, cherche à initier et à faire accepter la démarque qualité et ces principes de bases. Le but n'étant pas de contraindre mais persuader de la validité de cette démarche.</w:t>
      </w:r>
    </w:p>
    <w:p w14:paraId="425231E1" w14:textId="77777777" w:rsidR="00734179" w:rsidRDefault="00734179" w:rsidP="00734179"/>
    <w:p w14:paraId="66504ED7" w14:textId="77777777" w:rsidR="00734179" w:rsidRDefault="00734179" w:rsidP="00734179">
      <w:r>
        <w:t>Le respect du plan qualité est devenu un critère principal dans le choix des entreprises fournisseurs par les clients institutionnels et de plus en plus par tous.</w:t>
      </w:r>
    </w:p>
    <w:p w14:paraId="31ED8099" w14:textId="77777777" w:rsidR="00734179" w:rsidRDefault="00734179" w:rsidP="00734179">
      <w:pPr>
        <w:pStyle w:val="Titre2"/>
      </w:pPr>
      <w:bookmarkStart w:id="4" w:name="_Toc155804824"/>
      <w:bookmarkStart w:id="5" w:name="_Toc310085949"/>
      <w:r>
        <w:t>Domaine d'application</w:t>
      </w:r>
      <w:bookmarkEnd w:id="4"/>
      <w:bookmarkEnd w:id="5"/>
    </w:p>
    <w:p w14:paraId="7F6B3609" w14:textId="77777777" w:rsidR="00734179" w:rsidRDefault="00734179" w:rsidP="00734179">
      <w:r>
        <w:t>Ce plan qualité concerne le logiciel développé lors des projets de BTS Informatique Industrielle.</w:t>
      </w:r>
    </w:p>
    <w:p w14:paraId="4F04E9E9" w14:textId="77777777" w:rsidR="00734179" w:rsidRDefault="00734179" w:rsidP="00734179">
      <w:pPr>
        <w:pStyle w:val="Titre2"/>
      </w:pPr>
      <w:bookmarkStart w:id="6" w:name="_Toc155804825"/>
      <w:bookmarkStart w:id="7" w:name="_Toc310085950"/>
      <w:r>
        <w:t>Responsabilités</w:t>
      </w:r>
      <w:bookmarkEnd w:id="6"/>
      <w:bookmarkEnd w:id="7"/>
    </w:p>
    <w:p w14:paraId="0A8E6631" w14:textId="77777777" w:rsidR="00734179" w:rsidRDefault="00734179" w:rsidP="00734179">
      <w:r>
        <w:t>Pour chaque projet seront définis :</w:t>
      </w:r>
    </w:p>
    <w:p w14:paraId="13F31169" w14:textId="77777777" w:rsidR="00734179" w:rsidRDefault="00734179" w:rsidP="00734179">
      <w:pPr>
        <w:numPr>
          <w:ilvl w:val="0"/>
          <w:numId w:val="21"/>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la personne tenant les rôles du demandeur et du représentant des utilisateurs,</w:t>
      </w:r>
    </w:p>
    <w:p w14:paraId="6EEFB80B" w14:textId="77777777" w:rsidR="00734179" w:rsidRDefault="00734179" w:rsidP="00734179">
      <w:pPr>
        <w:numPr>
          <w:ilvl w:val="0"/>
          <w:numId w:val="21"/>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la personne responsable du suivi qualité et du développement,</w:t>
      </w:r>
    </w:p>
    <w:p w14:paraId="7D746219" w14:textId="77777777" w:rsidR="00734179" w:rsidRDefault="00734179" w:rsidP="00734179">
      <w:pPr>
        <w:numPr>
          <w:ilvl w:val="0"/>
          <w:numId w:val="21"/>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les personnes responsables du développement.</w:t>
      </w:r>
    </w:p>
    <w:p w14:paraId="74E44CB2" w14:textId="77777777" w:rsidR="00734179" w:rsidRDefault="00734179" w:rsidP="00734179"/>
    <w:p w14:paraId="755F2CFD" w14:textId="77777777" w:rsidR="00734179" w:rsidRDefault="00734179" w:rsidP="00734179">
      <w:r>
        <w:t>La responsabilité du plan qualité est à la charge de Mr Dumas.</w:t>
      </w:r>
    </w:p>
    <w:p w14:paraId="5F4DEE81" w14:textId="77777777" w:rsidR="00734179" w:rsidRDefault="00734179" w:rsidP="00734179">
      <w:pPr>
        <w:pStyle w:val="Titre1"/>
      </w:pPr>
      <w:bookmarkStart w:id="8" w:name="_Toc155804826"/>
      <w:bookmarkStart w:id="9" w:name="_Toc310085951"/>
      <w:r>
        <w:t>Documents applicables et de référence</w:t>
      </w:r>
      <w:bookmarkEnd w:id="8"/>
      <w:bookmarkEnd w:id="9"/>
    </w:p>
    <w:p w14:paraId="4BC3A9CC" w14:textId="77777777" w:rsidR="00734179" w:rsidRDefault="00734179" w:rsidP="00734179">
      <w:pPr>
        <w:pStyle w:val="Titre2"/>
      </w:pPr>
      <w:bookmarkStart w:id="10" w:name="_Toc155804827"/>
      <w:bookmarkStart w:id="11" w:name="_Toc310085952"/>
      <w:r>
        <w:t>Documents applicables</w:t>
      </w:r>
      <w:bookmarkEnd w:id="10"/>
      <w:bookmarkEnd w:id="11"/>
    </w:p>
    <w:p w14:paraId="2C55D645" w14:textId="77777777" w:rsidR="00734179" w:rsidRDefault="00734179" w:rsidP="00734179">
      <w:r>
        <w:t>Leur application est imposée et les documents sont fournis par la section  :</w:t>
      </w:r>
    </w:p>
    <w:p w14:paraId="7409E2C4" w14:textId="77777777" w:rsidR="00734179" w:rsidRDefault="00734179" w:rsidP="00734179">
      <w:pPr>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Cahier des charges v1.0,</w:t>
      </w:r>
    </w:p>
    <w:p w14:paraId="3A4D60E8" w14:textId="77777777" w:rsidR="00734179" w:rsidRDefault="00734179" w:rsidP="00734179">
      <w:pPr>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Plan qualité,</w:t>
      </w:r>
    </w:p>
    <w:p w14:paraId="458B66BE" w14:textId="77777777" w:rsidR="00734179" w:rsidRDefault="00734179" w:rsidP="00734179">
      <w:pPr>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Standards de codage du C++, en Java, en algorithmique, etc.</w:t>
      </w:r>
    </w:p>
    <w:p w14:paraId="0FF16549" w14:textId="77777777" w:rsidR="00734179" w:rsidRDefault="00734179" w:rsidP="00734179">
      <w:pPr>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Règle de description des IHM,</w:t>
      </w:r>
    </w:p>
    <w:p w14:paraId="3AC76854" w14:textId="77777777" w:rsidR="00734179" w:rsidRDefault="00734179" w:rsidP="00734179">
      <w:pPr>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Fiches de test, lecture croisée, de demande de modification, de suivi de modification, etc.</w:t>
      </w:r>
    </w:p>
    <w:p w14:paraId="0EFA2AF2" w14:textId="77777777" w:rsidR="00734179" w:rsidRDefault="00734179" w:rsidP="00734179">
      <w:pPr>
        <w:pStyle w:val="Titre2"/>
      </w:pPr>
      <w:bookmarkStart w:id="12" w:name="_Toc155804828"/>
      <w:bookmarkStart w:id="13" w:name="_Toc310085953"/>
      <w:r>
        <w:t>Documents de référence</w:t>
      </w:r>
      <w:bookmarkEnd w:id="12"/>
      <w:bookmarkEnd w:id="13"/>
    </w:p>
    <w:p w14:paraId="2E4E43E2" w14:textId="77777777" w:rsidR="00734179" w:rsidRDefault="00734179" w:rsidP="00734179">
      <w:r>
        <w:t>Ils sont utiles au développement mais leur application n'est pas imposée, ni vérifiable :</w:t>
      </w:r>
    </w:p>
    <w:p w14:paraId="0B8EF0E6" w14:textId="77777777" w:rsidR="00734179" w:rsidRDefault="00734179" w:rsidP="00734179">
      <w:pPr>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Cahier des charges v1.0,</w:t>
      </w:r>
    </w:p>
    <w:p w14:paraId="05BC5916" w14:textId="77777777" w:rsidR="00734179" w:rsidRDefault="00734179" w:rsidP="00734179">
      <w:pPr>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Méthode UML</w:t>
      </w:r>
    </w:p>
    <w:p w14:paraId="25B256F1" w14:textId="77777777" w:rsidR="00734179" w:rsidRDefault="00734179" w:rsidP="00734179">
      <w:pPr>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Spécification du ou des sous système.</w:t>
      </w:r>
    </w:p>
    <w:p w14:paraId="45BE2CFF" w14:textId="77777777" w:rsidR="00734179" w:rsidRDefault="00734179" w:rsidP="00734179">
      <w:pPr>
        <w:pStyle w:val="Titre1"/>
      </w:pPr>
      <w:bookmarkStart w:id="14" w:name="_Toc155804829"/>
      <w:bookmarkStart w:id="15" w:name="_Toc310085954"/>
      <w:r>
        <w:t>Démarche de développement</w:t>
      </w:r>
      <w:bookmarkEnd w:id="14"/>
      <w:bookmarkEnd w:id="15"/>
    </w:p>
    <w:p w14:paraId="2BD11D7C" w14:textId="77777777" w:rsidR="00734179" w:rsidRDefault="00734179" w:rsidP="00DC2F96">
      <w:pPr>
        <w:rPr>
          <w:kern w:val="28"/>
        </w:rPr>
      </w:pPr>
      <w:r>
        <w:t>La démarche de développement utilisera la modélisation objet. Le langage de description utilisé est UML. L</w:t>
      </w:r>
      <w:r>
        <w:rPr>
          <w:kern w:val="28"/>
        </w:rPr>
        <w:t xml:space="preserve">e processus d'élaboration de ces modèles n'est pas décrit par UML. </w:t>
      </w:r>
    </w:p>
    <w:p w14:paraId="1064F8A3" w14:textId="77777777" w:rsidR="00734179" w:rsidRDefault="00734179" w:rsidP="00734179">
      <w:pPr>
        <w:pStyle w:val="Retraitnormal"/>
        <w:ind w:firstLine="0"/>
        <w:rPr>
          <w:kern w:val="28"/>
          <w:sz w:val="20"/>
        </w:rPr>
      </w:pPr>
    </w:p>
    <w:p w14:paraId="0CA34FD9" w14:textId="77777777" w:rsidR="00734179" w:rsidRDefault="00734179" w:rsidP="00734179">
      <w:pPr>
        <w:pStyle w:val="Retraitnormal"/>
        <w:ind w:firstLine="0"/>
        <w:rPr>
          <w:kern w:val="28"/>
          <w:sz w:val="20"/>
        </w:rPr>
      </w:pPr>
    </w:p>
    <w:p w14:paraId="703AE802" w14:textId="77777777" w:rsidR="00734179" w:rsidRDefault="00734179" w:rsidP="00734179">
      <w:pPr>
        <w:pStyle w:val="Retraitnormal"/>
        <w:ind w:firstLine="0"/>
        <w:rPr>
          <w:kern w:val="28"/>
          <w:sz w:val="20"/>
        </w:rPr>
      </w:pPr>
    </w:p>
    <w:p w14:paraId="1EE38D10" w14:textId="77777777" w:rsidR="00734179" w:rsidRDefault="00734179" w:rsidP="00734179">
      <w:pPr>
        <w:pStyle w:val="Retraitnormal"/>
        <w:ind w:firstLine="0"/>
        <w:rPr>
          <w:kern w:val="28"/>
          <w:sz w:val="20"/>
        </w:rPr>
      </w:pPr>
    </w:p>
    <w:p w14:paraId="1AA76DDD" w14:textId="77777777" w:rsidR="00734179" w:rsidRDefault="00734179" w:rsidP="00DC2F96">
      <w:r>
        <w:t xml:space="preserve">UML précise que le processus devra être : </w:t>
      </w:r>
    </w:p>
    <w:p w14:paraId="242E82F7" w14:textId="77777777" w:rsidR="00734179" w:rsidRDefault="00734179" w:rsidP="00DC2F96">
      <w:pPr>
        <w:pStyle w:val="Paragraphedeliste"/>
        <w:numPr>
          <w:ilvl w:val="0"/>
          <w:numId w:val="43"/>
        </w:numPr>
      </w:pPr>
      <w:r>
        <w:t>piloté par les cas d'utilisation,</w:t>
      </w:r>
    </w:p>
    <w:p w14:paraId="276302BE" w14:textId="77777777" w:rsidR="00734179" w:rsidRDefault="00734179" w:rsidP="00DC2F96">
      <w:pPr>
        <w:pStyle w:val="Paragraphedeliste"/>
        <w:numPr>
          <w:ilvl w:val="0"/>
          <w:numId w:val="43"/>
        </w:numPr>
      </w:pPr>
      <w:r>
        <w:t>centré sur l'architecture,</w:t>
      </w:r>
    </w:p>
    <w:p w14:paraId="1C6CF1AA" w14:textId="77777777" w:rsidR="00734179" w:rsidRDefault="00734179" w:rsidP="00DC2F96">
      <w:pPr>
        <w:pStyle w:val="Paragraphedeliste"/>
        <w:numPr>
          <w:ilvl w:val="0"/>
          <w:numId w:val="43"/>
        </w:numPr>
      </w:pPr>
      <w:r>
        <w:t>à déroulement itératif (et incrémental).</w:t>
      </w:r>
    </w:p>
    <w:p w14:paraId="1A7FDAE8" w14:textId="77777777" w:rsidR="00734179" w:rsidRDefault="00734179" w:rsidP="00DC2F96">
      <w:pPr>
        <w:pStyle w:val="Titre2"/>
      </w:pPr>
      <w:bookmarkStart w:id="16" w:name="_Toc155804830"/>
      <w:bookmarkStart w:id="17" w:name="_Toc310085955"/>
      <w:r>
        <w:t>Cycle de vie itératif des 'petits projets' (que nous utiliserons)</w:t>
      </w:r>
      <w:bookmarkEnd w:id="16"/>
      <w:bookmarkEnd w:id="17"/>
    </w:p>
    <w:p w14:paraId="35FDA915" w14:textId="77777777" w:rsidR="00734179" w:rsidRDefault="00734179" w:rsidP="00DC2F96">
      <w:r>
        <w:t xml:space="preserve">Le cycle de vie itératif est basé sur l'évolution de prototypes exécutables et donc concrets : l'utilisateur peut utiliser les incréments déjà réalisés. Ce cycle de vie demande plus d'attention et d'organisation. </w:t>
      </w:r>
    </w:p>
    <w:p w14:paraId="5F4C6A50" w14:textId="77777777" w:rsidR="00734179" w:rsidRDefault="00734179" w:rsidP="00DC2F96"/>
    <w:p w14:paraId="1197572E" w14:textId="77777777" w:rsidR="00734179" w:rsidRDefault="00734179" w:rsidP="00DC2F96">
      <w:r>
        <w:t xml:space="preserve">Chaque itération reproduit le cycle de vie en cascade à une petite échelle. </w:t>
      </w:r>
    </w:p>
    <w:p w14:paraId="75F84A90" w14:textId="77777777" w:rsidR="00734179" w:rsidRDefault="00734179" w:rsidP="00734179">
      <w:pPr>
        <w:pStyle w:val="Retraitnormal"/>
        <w:ind w:firstLine="0"/>
        <w:rPr>
          <w:kern w:val="28"/>
          <w:sz w:val="20"/>
        </w:rPr>
      </w:pPr>
    </w:p>
    <w:p w14:paraId="515161C2" w14:textId="77777777" w:rsidR="00734179" w:rsidRPr="00734179" w:rsidRDefault="00734179" w:rsidP="00734179">
      <w:pPr>
        <w:pStyle w:val="Retraitnormal"/>
        <w:pBdr>
          <w:top w:val="single" w:sz="4" w:space="1" w:color="auto"/>
          <w:left w:val="single" w:sz="4" w:space="4" w:color="auto"/>
          <w:bottom w:val="single" w:sz="4" w:space="1" w:color="auto"/>
          <w:right w:val="single" w:sz="4" w:space="4" w:color="auto"/>
        </w:pBdr>
        <w:ind w:firstLine="0"/>
        <w:jc w:val="center"/>
        <w:rPr>
          <w:b/>
          <w:kern w:val="28"/>
          <w:sz w:val="20"/>
        </w:rPr>
      </w:pPr>
      <w:r w:rsidRPr="00734179">
        <w:rPr>
          <w:b/>
          <w:kern w:val="28"/>
          <w:sz w:val="20"/>
        </w:rPr>
        <w:t>Les phases de la première itération sont : la définition des besoins, l'analyse, la conception, le codage, l'intégration, l'évaluation et la livraison.</w:t>
      </w:r>
    </w:p>
    <w:p w14:paraId="3A203B99" w14:textId="77777777" w:rsidR="00734179" w:rsidRDefault="00734179" w:rsidP="00734179">
      <w:pPr>
        <w:pStyle w:val="Retraitnormal"/>
        <w:ind w:firstLine="0"/>
        <w:rPr>
          <w:kern w:val="28"/>
          <w:sz w:val="20"/>
        </w:rPr>
      </w:pPr>
    </w:p>
    <w:p w14:paraId="019B3A8C" w14:textId="77777777" w:rsidR="00734179" w:rsidRPr="00734179" w:rsidRDefault="00734179" w:rsidP="00734179">
      <w:pPr>
        <w:pStyle w:val="Retraitnormal"/>
        <w:pBdr>
          <w:top w:val="single" w:sz="4" w:space="1" w:color="auto"/>
          <w:left w:val="single" w:sz="4" w:space="4" w:color="auto"/>
          <w:bottom w:val="single" w:sz="4" w:space="1" w:color="auto"/>
          <w:right w:val="single" w:sz="4" w:space="4" w:color="auto"/>
        </w:pBdr>
        <w:ind w:firstLine="0"/>
        <w:jc w:val="center"/>
        <w:rPr>
          <w:b/>
          <w:kern w:val="28"/>
          <w:sz w:val="20"/>
        </w:rPr>
      </w:pPr>
      <w:r w:rsidRPr="00734179">
        <w:rPr>
          <w:b/>
          <w:kern w:val="28"/>
          <w:sz w:val="20"/>
        </w:rPr>
        <w:t>Dans les autres incréments, sauf situation de demande de modification de besoin ou d'analyse, les phases sont limitées à : la conception, le codage, l'intégration, l'évaluation et la livraison.</w:t>
      </w:r>
    </w:p>
    <w:p w14:paraId="3B21B7CB" w14:textId="77777777" w:rsidR="00734179" w:rsidRDefault="00734179" w:rsidP="00734179">
      <w:pPr>
        <w:pStyle w:val="Retraitnormal"/>
        <w:ind w:firstLine="0"/>
        <w:rPr>
          <w:b/>
          <w:bCs/>
          <w:kern w:val="28"/>
          <w:sz w:val="20"/>
        </w:rPr>
      </w:pPr>
    </w:p>
    <w:p w14:paraId="1794C3A9" w14:textId="3D1ABC08" w:rsidR="00734179" w:rsidRDefault="00B14053" w:rsidP="00734179">
      <w:pPr>
        <w:pStyle w:val="Retraitnormal"/>
        <w:ind w:firstLine="0"/>
        <w:rPr>
          <w:b/>
          <w:bCs/>
          <w:kern w:val="28"/>
          <w:sz w:val="20"/>
        </w:rPr>
      </w:pPr>
      <w:r>
        <w:rPr>
          <w:noProof/>
          <w:kern w:val="28"/>
          <w:sz w:val="20"/>
        </w:rPr>
        <mc:AlternateContent>
          <mc:Choice Requires="wpg">
            <w:drawing>
              <wp:anchor distT="0" distB="0" distL="114300" distR="114300" simplePos="0" relativeHeight="251659264" behindDoc="0" locked="0" layoutInCell="1" allowOverlap="1" wp14:anchorId="3B4EA1B5" wp14:editId="518A2E30">
                <wp:simplePos x="0" y="0"/>
                <wp:positionH relativeFrom="column">
                  <wp:posOffset>363220</wp:posOffset>
                </wp:positionH>
                <wp:positionV relativeFrom="paragraph">
                  <wp:posOffset>-20320</wp:posOffset>
                </wp:positionV>
                <wp:extent cx="4480560" cy="1997075"/>
                <wp:effectExtent l="0" t="0" r="0" b="9525"/>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0560" cy="1997075"/>
                          <a:chOff x="2017" y="7663"/>
                          <a:chExt cx="7056" cy="3145"/>
                        </a:xfrm>
                      </wpg:grpSpPr>
                      <wps:wsp>
                        <wps:cNvPr id="21" name="Text Box 3"/>
                        <wps:cNvSpPr txBox="1">
                          <a:spLocks noChangeArrowheads="1"/>
                        </wps:cNvSpPr>
                        <wps:spPr bwMode="auto">
                          <a:xfrm>
                            <a:off x="3745" y="8165"/>
                            <a:ext cx="129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B17719" w14:textId="77777777" w:rsidR="00B80CAF" w:rsidRDefault="00B80CAF" w:rsidP="00734179">
                              <w:pPr>
                                <w:pStyle w:val="Textepardfaut"/>
                              </w:pPr>
                              <w:r>
                                <w:t>Analyse</w:t>
                              </w:r>
                            </w:p>
                          </w:txbxContent>
                        </wps:txbx>
                        <wps:bodyPr rot="0" vert="horz" wrap="square" lIns="91440" tIns="45720" rIns="91440" bIns="45720" anchor="t" anchorCtr="0" upright="1">
                          <a:noAutofit/>
                        </wps:bodyPr>
                      </wps:wsp>
                      <wps:wsp>
                        <wps:cNvPr id="22" name="Text Box 4"/>
                        <wps:cNvSpPr txBox="1">
                          <a:spLocks noChangeArrowheads="1"/>
                        </wps:cNvSpPr>
                        <wps:spPr bwMode="auto">
                          <a:xfrm>
                            <a:off x="5329" y="10376"/>
                            <a:ext cx="187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4BBB6" w14:textId="77777777" w:rsidR="00B80CAF" w:rsidRDefault="00B80CAF" w:rsidP="00734179">
                              <w:pPr>
                                <w:rPr>
                                  <w:sz w:val="24"/>
                                </w:rPr>
                              </w:pPr>
                              <w:r>
                                <w:rPr>
                                  <w:sz w:val="24"/>
                                </w:rPr>
                                <w:t>Implémentation</w:t>
                              </w:r>
                            </w:p>
                          </w:txbxContent>
                        </wps:txbx>
                        <wps:bodyPr rot="0" vert="horz" wrap="square" lIns="91440" tIns="45720" rIns="91440" bIns="45720" anchor="t" anchorCtr="0" upright="1">
                          <a:noAutofit/>
                        </wps:bodyPr>
                      </wps:wsp>
                      <wps:wsp>
                        <wps:cNvPr id="23" name="Text Box 5"/>
                        <wps:cNvSpPr txBox="1">
                          <a:spLocks noChangeArrowheads="1"/>
                        </wps:cNvSpPr>
                        <wps:spPr bwMode="auto">
                          <a:xfrm>
                            <a:off x="3601" y="9461"/>
                            <a:ext cx="144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F1F66" w14:textId="77777777" w:rsidR="00B80CAF" w:rsidRDefault="00B80CAF" w:rsidP="00734179">
                              <w:pPr>
                                <w:rPr>
                                  <w:sz w:val="24"/>
                                </w:rPr>
                              </w:pPr>
                              <w:r>
                                <w:rPr>
                                  <w:sz w:val="24"/>
                                </w:rPr>
                                <w:t>Validation</w:t>
                              </w:r>
                            </w:p>
                          </w:txbxContent>
                        </wps:txbx>
                        <wps:bodyPr rot="0" vert="horz" wrap="square" lIns="91440" tIns="45720" rIns="91440" bIns="45720" anchor="t" anchorCtr="0" upright="1">
                          <a:noAutofit/>
                        </wps:bodyPr>
                      </wps:wsp>
                      <wps:wsp>
                        <wps:cNvPr id="24" name="Text Box 6"/>
                        <wps:cNvSpPr txBox="1">
                          <a:spLocks noChangeArrowheads="1"/>
                        </wps:cNvSpPr>
                        <wps:spPr bwMode="auto">
                          <a:xfrm>
                            <a:off x="5473" y="8741"/>
                            <a:ext cx="1872"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02E371" w14:textId="77777777" w:rsidR="00B80CAF" w:rsidRDefault="00B80CAF" w:rsidP="00734179">
                              <w:pPr>
                                <w:rPr>
                                  <w:sz w:val="24"/>
                                </w:rPr>
                              </w:pPr>
                              <w:r>
                                <w:rPr>
                                  <w:sz w:val="24"/>
                                </w:rPr>
                                <w:t>Définition de l’itération</w:t>
                              </w:r>
                            </w:p>
                          </w:txbxContent>
                        </wps:txbx>
                        <wps:bodyPr rot="0" vert="horz" wrap="square" lIns="91440" tIns="45720" rIns="91440" bIns="45720" anchor="t" anchorCtr="0" upright="1">
                          <a:noAutofit/>
                        </wps:bodyPr>
                      </wps:wsp>
                      <wps:wsp>
                        <wps:cNvPr id="25" name="Line 7"/>
                        <wps:cNvCnPr/>
                        <wps:spPr bwMode="auto">
                          <a:xfrm>
                            <a:off x="3313" y="8021"/>
                            <a:ext cx="576"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8"/>
                        <wps:cNvCnPr/>
                        <wps:spPr bwMode="auto">
                          <a:xfrm>
                            <a:off x="4753" y="8597"/>
                            <a:ext cx="72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9"/>
                        <wps:cNvCnPr/>
                        <wps:spPr bwMode="auto">
                          <a:xfrm>
                            <a:off x="6913" y="9172"/>
                            <a:ext cx="72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10"/>
                        <wps:cNvCnPr/>
                        <wps:spPr bwMode="auto">
                          <a:xfrm flipH="1">
                            <a:off x="7057" y="9892"/>
                            <a:ext cx="576" cy="5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1"/>
                        <wps:cNvCnPr/>
                        <wps:spPr bwMode="auto">
                          <a:xfrm flipH="1" flipV="1">
                            <a:off x="4753" y="9841"/>
                            <a:ext cx="576"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2"/>
                        <wps:cNvCnPr/>
                        <wps:spPr bwMode="auto">
                          <a:xfrm flipV="1">
                            <a:off x="4753" y="9172"/>
                            <a:ext cx="720"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Freeform 13"/>
                        <wps:cNvSpPr>
                          <a:spLocks/>
                        </wps:cNvSpPr>
                        <wps:spPr bwMode="auto">
                          <a:xfrm>
                            <a:off x="3025" y="8884"/>
                            <a:ext cx="2160" cy="288"/>
                          </a:xfrm>
                          <a:custGeom>
                            <a:avLst/>
                            <a:gdLst>
                              <a:gd name="T0" fmla="*/ 1872 w 1872"/>
                              <a:gd name="T1" fmla="*/ 288 h 288"/>
                              <a:gd name="T2" fmla="*/ 432 w 1872"/>
                              <a:gd name="T3" fmla="*/ 0 h 288"/>
                              <a:gd name="T4" fmla="*/ 0 w 1872"/>
                              <a:gd name="T5" fmla="*/ 288 h 288"/>
                            </a:gdLst>
                            <a:ahLst/>
                            <a:cxnLst>
                              <a:cxn ang="0">
                                <a:pos x="T0" y="T1"/>
                              </a:cxn>
                              <a:cxn ang="0">
                                <a:pos x="T2" y="T3"/>
                              </a:cxn>
                              <a:cxn ang="0">
                                <a:pos x="T4" y="T5"/>
                              </a:cxn>
                            </a:cxnLst>
                            <a:rect l="0" t="0" r="r" b="b"/>
                            <a:pathLst>
                              <a:path w="1872" h="288">
                                <a:moveTo>
                                  <a:pt x="1872" y="288"/>
                                </a:moveTo>
                                <a:cubicBezTo>
                                  <a:pt x="1308" y="144"/>
                                  <a:pt x="744" y="0"/>
                                  <a:pt x="432" y="0"/>
                                </a:cubicBezTo>
                                <a:cubicBezTo>
                                  <a:pt x="120" y="0"/>
                                  <a:pt x="72" y="240"/>
                                  <a:pt x="0" y="288"/>
                                </a:cubicBezTo>
                              </a:path>
                            </a:pathLst>
                          </a:custGeom>
                          <a:noFill/>
                          <a:ln w="9525" cap="rnd">
                            <a:solidFill>
                              <a:srgbClr val="000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4"/>
                        <wps:cNvSpPr txBox="1">
                          <a:spLocks noChangeArrowheads="1"/>
                        </wps:cNvSpPr>
                        <wps:spPr bwMode="auto">
                          <a:xfrm>
                            <a:off x="2305" y="9172"/>
                            <a:ext cx="144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8F877" w14:textId="77777777" w:rsidR="00B80CAF" w:rsidRDefault="00B80CAF" w:rsidP="00734179">
                              <w:r>
                                <w:t>Produit une version</w:t>
                              </w:r>
                            </w:p>
                          </w:txbxContent>
                        </wps:txbx>
                        <wps:bodyPr rot="0" vert="horz" wrap="square" lIns="91440" tIns="45720" rIns="91440" bIns="45720" anchor="t" anchorCtr="0" upright="1">
                          <a:noAutofit/>
                        </wps:bodyPr>
                      </wps:wsp>
                      <wps:wsp>
                        <wps:cNvPr id="33" name="Text Box 15"/>
                        <wps:cNvSpPr txBox="1">
                          <a:spLocks noChangeArrowheads="1"/>
                        </wps:cNvSpPr>
                        <wps:spPr bwMode="auto">
                          <a:xfrm>
                            <a:off x="7633" y="9460"/>
                            <a:ext cx="144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82EF3B" w14:textId="77777777" w:rsidR="00B80CAF" w:rsidRDefault="00B80CAF" w:rsidP="00734179">
                              <w:pPr>
                                <w:rPr>
                                  <w:sz w:val="24"/>
                                </w:rPr>
                              </w:pPr>
                              <w:r>
                                <w:rPr>
                                  <w:sz w:val="24"/>
                                </w:rPr>
                                <w:t>Conceptionion</w:t>
                              </w:r>
                            </w:p>
                          </w:txbxContent>
                        </wps:txbx>
                        <wps:bodyPr rot="0" vert="horz" wrap="square" lIns="91440" tIns="45720" rIns="91440" bIns="45720" anchor="t" anchorCtr="0" upright="1">
                          <a:noAutofit/>
                        </wps:bodyPr>
                      </wps:wsp>
                      <wps:wsp>
                        <wps:cNvPr id="34" name="Text Box 16"/>
                        <wps:cNvSpPr txBox="1">
                          <a:spLocks noChangeArrowheads="1"/>
                        </wps:cNvSpPr>
                        <wps:spPr bwMode="auto">
                          <a:xfrm>
                            <a:off x="2017" y="7663"/>
                            <a:ext cx="129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AE1A95" w14:textId="77777777" w:rsidR="00B80CAF" w:rsidRDefault="00B80CAF" w:rsidP="00734179">
                              <w:pPr>
                                <w:rPr>
                                  <w:sz w:val="24"/>
                                </w:rPr>
                              </w:pPr>
                              <w:r>
                                <w:rPr>
                                  <w:sz w:val="24"/>
                                </w:rPr>
                                <w:t>Définition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8.6pt;margin-top:-1.55pt;width:352.8pt;height:157.25pt;z-index:251659264" coordorigin="2017,7663" coordsize="7056,3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">
                <v:shapetype id="_x0000_t202" coordsize="21600,21600" o:spt="202" path="m0,0l0,21600,21600,21600,21600,0xe">
                  <v:stroke joinstyle="miter"/>
                  <v:path gradientshapeok="t" o:connecttype="rect"/>
                </v:shapetype>
                <v:shape id="Text Box 3" o:spid="_x0000_s1027" type="#_x0000_t202" style="position:absolute;left:3745;top:8165;width:1296;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QZRbxAAA&#10;ANsAAAAPAAAAZHJzL2Rvd25yZXYueG1sRI/NasMwEITvhbyD2EAvJZYT2iR1I5u00JBrfh5gbW1s&#10;E2tlLNU/b18VAj0OM/MNs8tG04ieOldbVrCMYhDEhdU1lwqul+/FFoTzyBoby6RgIgdZOnvaYaLt&#10;wCfqz74UAcIuQQWV920ipSsqMugi2xIH72Y7gz7IrpS6wyHATSNXcbyWBmsOCxW29FVRcT//GAW3&#10;4/Dy9j7kB3/dnF7Xn1hvcjsp9Twf9x8gPI3+P/xoH7WC1RL+voQfIN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EGUW8QAAADbAAAADwAAAAAAAAAAAAAAAACXAgAAZHJzL2Rv&#10;d25yZXYueG1sUEsFBgAAAAAEAAQA9QAAAIgDAAAAAA==&#10;" stroked="f">
                  <v:textbox>
                    <w:txbxContent>
                      <w:p w14:paraId="76B17719" w14:textId="77777777" w:rsidR="00B80CAF" w:rsidRDefault="00B80CAF" w:rsidP="00734179">
                        <w:pPr>
                          <w:pStyle w:val="Textepardfaut"/>
                        </w:pPr>
                        <w:r>
                          <w:t>Analyse</w:t>
                        </w:r>
                      </w:p>
                    </w:txbxContent>
                  </v:textbox>
                </v:shape>
                <v:shape id="Text Box 4" o:spid="_x0000_s1028" type="#_x0000_t202" style="position:absolute;left:5329;top:10376;width:1872;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woswQAA&#10;ANsAAAAPAAAAZHJzL2Rvd25yZXYueG1sRI/disIwFITvBd8hHMEb0XSLv9Uoq7DirT8PcGyObbE5&#10;KU209e03guDlMDPfMKtNa0rxpNoVlhX8jCIQxKnVBWcKLue/4RyE88gaS8uk4EUONutuZ4WJtg0f&#10;6XnymQgQdgkqyL2vEildmpNBN7IVcfButjbog6wzqWtsAtyUMo6iqTRYcFjIsaJdTun99DAKbodm&#10;MFk0172/zI7j6RaL2dW+lOr32t8lCE+t/4Y/7YNWEMfw/h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JMKLMEAAADbAAAADwAAAAAAAAAAAAAAAACXAgAAZHJzL2Rvd25y&#10;ZXYueG1sUEsFBgAAAAAEAAQA9QAAAIUDAAAAAA==&#10;" stroked="f">
                  <v:textbox>
                    <w:txbxContent>
                      <w:p w14:paraId="6B14BBB6" w14:textId="77777777" w:rsidR="00B80CAF" w:rsidRDefault="00B80CAF" w:rsidP="00734179">
                        <w:pPr>
                          <w:rPr>
                            <w:sz w:val="24"/>
                          </w:rPr>
                        </w:pPr>
                        <w:r>
                          <w:rPr>
                            <w:sz w:val="24"/>
                          </w:rPr>
                          <w:t>Implémentation</w:t>
                        </w:r>
                      </w:p>
                    </w:txbxContent>
                  </v:textbox>
                </v:shape>
                <v:shape id="Text Box 5" o:spid="_x0000_s1029" type="#_x0000_t202" style="position:absolute;left:3601;top:9461;width:144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36+3wwAA&#10;ANsAAAAPAAAAZHJzL2Rvd25yZXYueG1sRI/disIwFITvhX2HcBa8kTVd/7rbNYoKirf+PMBpc2zL&#10;Nieliba+vREEL4eZ+YaZLztTiRs1rrSs4HsYgSDOrC45V3A+bb9+QDiPrLGyTAru5GC5+OjNMdG2&#10;5QPdjj4XAcIuQQWF93UipcsKMuiGtiYO3sU2Bn2QTS51g22Am0qOomgmDZYcFgqsaVNQ9n+8GgWX&#10;fTuY/rbpzp/jw2S2xjJO7V2p/me3+gPhqfPv8Ku91wpGY3h+C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36+3wwAAANsAAAAPAAAAAAAAAAAAAAAAAJcCAABkcnMvZG93&#10;bnJldi54bWxQSwUGAAAAAAQABAD1AAAAhwMAAAAA&#10;" stroked="f">
                  <v:textbox>
                    <w:txbxContent>
                      <w:p w14:paraId="566F1F66" w14:textId="77777777" w:rsidR="00B80CAF" w:rsidRDefault="00B80CAF" w:rsidP="00734179">
                        <w:pPr>
                          <w:rPr>
                            <w:sz w:val="24"/>
                          </w:rPr>
                        </w:pPr>
                        <w:r>
                          <w:rPr>
                            <w:sz w:val="24"/>
                          </w:rPr>
                          <w:t>Validation</w:t>
                        </w:r>
                      </w:p>
                    </w:txbxContent>
                  </v:textbox>
                </v:shape>
                <v:shape id="Text Box 6" o:spid="_x0000_s1030" type="#_x0000_t202" style="position:absolute;left:5473;top:8741;width:1872;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NjfDxAAA&#10;ANsAAAAPAAAAZHJzL2Rvd25yZXYueG1sRI/dasJAFITvC77DcoTeFN0oqT/RTWgLFm+jPsAxe0yC&#10;2bMhuzXJ23eFQi+HmfmG2WeDacSDOldbVrCYRyCIC6trLhVczofZBoTzyBoby6RgJAdZOnnZY6Jt&#10;zzk9Tr4UAcIuQQWV920ipSsqMujmtiUO3s12Bn2QXSl1h32Am0Yuo2glDdYcFips6aui4n76MQpu&#10;x/7tfdtfv/1lncerT6zXVzsq9TodPnYgPA3+P/zXPmoFyxieX8IPkO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DY3w8QAAADbAAAADwAAAAAAAAAAAAAAAACXAgAAZHJzL2Rv&#10;d25yZXYueG1sUEsFBgAAAAAEAAQA9QAAAIgDAAAAAA==&#10;" stroked="f">
                  <v:textbox>
                    <w:txbxContent>
                      <w:p w14:paraId="2B02E371" w14:textId="77777777" w:rsidR="00B80CAF" w:rsidRDefault="00B80CAF" w:rsidP="00734179">
                        <w:pPr>
                          <w:rPr>
                            <w:sz w:val="24"/>
                          </w:rPr>
                        </w:pPr>
                        <w:r>
                          <w:rPr>
                            <w:sz w:val="24"/>
                          </w:rPr>
                          <w:t>Définition de l’itération</w:t>
                        </w:r>
                      </w:p>
                    </w:txbxContent>
                  </v:textbox>
                </v:shape>
                <v:line id="Line 7" o:spid="_x0000_s1031" style="position:absolute;visibility:visible;mso-wrap-style:square" from="3313,8021" to="3889,83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8" o:spid="_x0000_s1032" style="position:absolute;visibility:visible;mso-wrap-style:square" from="4753,8597" to="5473,88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cP9uxAAAANsAAAAPAAAAAAAAAAAA&#10;AAAAAKECAABkcnMvZG93bnJldi54bWxQSwUGAAAAAAQABAD5AAAAkgMAAAAA&#10;">
                  <v:stroke endarrow="block"/>
                </v:line>
                <v:line id="Line 9" o:spid="_x0000_s1033" style="position:absolute;visibility:visible;mso-wrap-style:square" from="6913,9172" to="7633,9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PFr1xAAAANsAAAAPAAAAAAAAAAAA&#10;AAAAAKECAABkcnMvZG93bnJldi54bWxQSwUGAAAAAAQABAD5AAAAkgMAAAAA&#10;">
                  <v:stroke endarrow="block"/>
                </v:line>
                <v:line id="Line 10" o:spid="_x0000_s1034" style="position:absolute;flip:x;visibility:visible;mso-wrap-style:square" from="7057,9892" to="7633,104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BU7JxAAAANsAAAAPAAAAAAAAAAAA&#10;AAAAAKECAABkcnMvZG93bnJldi54bWxQSwUGAAAAAAQABAD5AAAAkgMAAAAA&#10;">
                  <v:stroke endarrow="block"/>
                </v:line>
                <v:line id="Line 11" o:spid="_x0000_s1035" style="position:absolute;flip:x y;visibility:visible;mso-wrap-style:square" from="4753,9841" to="5329,104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okGBjDAAAA2wAAAA8AAAAAAAAAAAAA&#10;AAAAoQIAAGRycy9kb3ducmV2LnhtbFBLBQYAAAAABAAEAPkAAACRAwAAAAA=&#10;">
                  <v:stroke endarrow="block"/>
                </v:line>
                <v:line id="Line 12" o:spid="_x0000_s1036" style="position:absolute;flip:y;visibility:visible;mso-wrap-style:square" from="4753,9172" to="5473,95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qtQSxAAAANsAAAAPAAAAAAAAAAAA&#10;AAAAAKECAABkcnMvZG93bnJldi54bWxQSwUGAAAAAAQABAD5AAAAkgMAAAAA&#10;">
                  <v:stroke endarrow="block"/>
                </v:line>
                <v:shape id="Freeform 13" o:spid="_x0000_s1037" style="position:absolute;left:3025;top:8884;width:2160;height:288;visibility:visible;mso-wrap-style:square;v-text-anchor:top" coordsize="1872,2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wB7kwwAA&#10;ANsAAAAPAAAAZHJzL2Rvd25yZXYueG1sRI9fa8JAEMTfC/0Oxxb6UurFP6hET2mFoo9WS5+X3JoL&#10;5vZCbmvSb+8Jgo/DzPyGWa57X6sLtbEKbGA4yEARF8FWXBr4OX69z0FFQbZYByYD/xRhvXp+WmJu&#10;Q8ffdDlIqRKEY44GnEiTax0LRx7jIDTEyTuF1qMk2ZbattgluK/1KMum2mPFacFhQxtHxfnw5w1s&#10;9qNmO5u9dfXnr8jxPN1O3ImNeX3pPxaghHp5hO/tnTUwHsLtS/oBenU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wB7kwwAAANsAAAAPAAAAAAAAAAAAAAAAAJcCAABkcnMvZG93&#10;bnJldi54bWxQSwUGAAAAAAQABAD1AAAAhwMAAAAA&#10;" path="m1872,288c1308,144,744,,432,,120,,72,240,,288e" filled="f">
                  <v:stroke dashstyle="1 1" endarrow="block" endcap="round"/>
                  <v:path arrowok="t" o:connecttype="custom" o:connectlocs="2160,288;498,0;0,288" o:connectangles="0,0,0"/>
                </v:shape>
                <v:shape id="Text Box 14" o:spid="_x0000_s1038" type="#_x0000_t202" style="position:absolute;left:2305;top:9172;width:14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SpzxwwAA&#10;ANsAAAAPAAAAZHJzL2Rvd25yZXYueG1sRI/disIwFITvhX2HcBa8kTVd/7rbNYoKirf+PMBpc2zL&#10;Nieliba+vREEL4eZ+YaZLztTiRs1rrSs4HsYgSDOrC45V3A+bb9+QDiPrLGyTAru5GC5+OjNMdG2&#10;5QPdjj4XAcIuQQWF93UipcsKMuiGtiYO3sU2Bn2QTS51g22Am0qOomgmDZYcFgqsaVNQ9n+8GgWX&#10;fTuY/rbpzp/jw2S2xjJO7V2p/me3+gPhqfPv8Ku91wrGI3h+C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SpzxwwAAANsAAAAPAAAAAAAAAAAAAAAAAJcCAABkcnMvZG93&#10;bnJldi54bWxQSwUGAAAAAAQABAD1AAAAhwMAAAAA&#10;" stroked="f">
                  <v:textbox>
                    <w:txbxContent>
                      <w:p w14:paraId="20C8F877" w14:textId="77777777" w:rsidR="00B80CAF" w:rsidRDefault="00B80CAF" w:rsidP="00734179">
                        <w:r>
                          <w:t>Produit une version</w:t>
                        </w:r>
                      </w:p>
                    </w:txbxContent>
                  </v:textbox>
                </v:shape>
                <v:shape id="Text Box 15" o:spid="_x0000_s1039" type="#_x0000_t202" style="position:absolute;left:7633;top:9460;width:144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BjlqwQAA&#10;ANsAAAAPAAAAZHJzL2Rvd25yZXYueG1sRI/disIwFITvF3yHcARvFk3912oUFVa89ecBjs2xLTYn&#10;pYm2vv1GELwcZuYbZrluTCGeVLncsoJ+LwJBnFidc6rgcv7rzkA4j6yxsEwKXuRgvWr9LDHWtuYj&#10;PU8+FQHCLkYFmfdlLKVLMjLoerYkDt7NVgZ9kFUqdYV1gJtCDqJoIg3mHBYyLGmXUXI/PYyC26H+&#10;Hc/r695fpsfRZIv59GpfSnXazWYBwlPjv+FP+6AVDIfw/hJ+gF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Y5asEAAADbAAAADwAAAAAAAAAAAAAAAACXAgAAZHJzL2Rvd25y&#10;ZXYueG1sUEsFBgAAAAAEAAQA9QAAAIUDAAAAAA==&#10;" stroked="f">
                  <v:textbox>
                    <w:txbxContent>
                      <w:p w14:paraId="2282EF3B" w14:textId="77777777" w:rsidR="00B80CAF" w:rsidRDefault="00B80CAF" w:rsidP="00734179">
                        <w:pPr>
                          <w:rPr>
                            <w:sz w:val="24"/>
                          </w:rPr>
                        </w:pPr>
                        <w:r>
                          <w:rPr>
                            <w:sz w:val="24"/>
                          </w:rPr>
                          <w:t>Conceptionion</w:t>
                        </w:r>
                      </w:p>
                    </w:txbxContent>
                  </v:textbox>
                </v:shape>
                <v:shape id="Text Box 16" o:spid="_x0000_s1040" type="#_x0000_t202" style="position:absolute;left:2017;top:7663;width:1296;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76EewQAA&#10;ANsAAAAPAAAAZHJzL2Rvd25yZXYueG1sRI/disIwFITvBd8hHMEbWVP/d7tGUUHx1p8HODbHttic&#10;lCba+vZGELwcZuYbZr5sTCEeVLncsoJBPwJBnFidc6rgfNr+/IJwHlljYZkUPMnBctFuzTHWtuYD&#10;PY4+FQHCLkYFmfdlLKVLMjLo+rYkDt7VVgZ9kFUqdYV1gJtCDqNoKg3mHBYyLGmTUXI73o2C677u&#10;Tf7qy86fZ4fxdI357GKfSnU7zeofhKfGf8Of9l4rGI3h/SX8ALl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e+hHsEAAADbAAAADwAAAAAAAAAAAAAAAACXAgAAZHJzL2Rvd25y&#10;ZXYueG1sUEsFBgAAAAAEAAQA9QAAAIUDAAAAAA==&#10;" stroked="f">
                  <v:textbox>
                    <w:txbxContent>
                      <w:p w14:paraId="39AE1A95" w14:textId="77777777" w:rsidR="00B80CAF" w:rsidRDefault="00B80CAF" w:rsidP="00734179">
                        <w:pPr>
                          <w:rPr>
                            <w:sz w:val="24"/>
                          </w:rPr>
                        </w:pPr>
                        <w:r>
                          <w:rPr>
                            <w:sz w:val="24"/>
                          </w:rPr>
                          <w:t>Définition</w:t>
                        </w:r>
                      </w:p>
                    </w:txbxContent>
                  </v:textbox>
                </v:shape>
              </v:group>
            </w:pict>
          </mc:Fallback>
        </mc:AlternateContent>
      </w:r>
    </w:p>
    <w:p w14:paraId="4122F253" w14:textId="77777777" w:rsidR="00734179" w:rsidRDefault="00734179" w:rsidP="00734179">
      <w:pPr>
        <w:pStyle w:val="Retraitnormal"/>
        <w:ind w:firstLine="0"/>
        <w:rPr>
          <w:b/>
          <w:bCs/>
          <w:kern w:val="28"/>
          <w:sz w:val="20"/>
        </w:rPr>
      </w:pPr>
    </w:p>
    <w:p w14:paraId="74B74260" w14:textId="77777777" w:rsidR="00734179" w:rsidRDefault="00734179" w:rsidP="00734179">
      <w:pPr>
        <w:pStyle w:val="Retraitnormal"/>
        <w:ind w:firstLine="0"/>
        <w:rPr>
          <w:b/>
          <w:bCs/>
          <w:kern w:val="28"/>
          <w:sz w:val="20"/>
        </w:rPr>
      </w:pPr>
    </w:p>
    <w:p w14:paraId="357A501E" w14:textId="77777777" w:rsidR="00734179" w:rsidRDefault="00734179" w:rsidP="00734179">
      <w:pPr>
        <w:pStyle w:val="Retraitnormal"/>
        <w:ind w:firstLine="0"/>
        <w:rPr>
          <w:b/>
          <w:bCs/>
          <w:kern w:val="28"/>
          <w:sz w:val="20"/>
        </w:rPr>
      </w:pPr>
    </w:p>
    <w:p w14:paraId="30605076" w14:textId="77777777" w:rsidR="00734179" w:rsidRDefault="00734179" w:rsidP="00734179">
      <w:pPr>
        <w:pStyle w:val="Retraitnormal"/>
        <w:ind w:firstLine="0"/>
        <w:rPr>
          <w:b/>
          <w:bCs/>
          <w:kern w:val="28"/>
          <w:sz w:val="20"/>
        </w:rPr>
      </w:pPr>
    </w:p>
    <w:p w14:paraId="79FB963B" w14:textId="77777777" w:rsidR="00734179" w:rsidRDefault="00734179" w:rsidP="00734179">
      <w:pPr>
        <w:pStyle w:val="Retraitnormal"/>
        <w:ind w:firstLine="0"/>
        <w:rPr>
          <w:b/>
          <w:bCs/>
          <w:kern w:val="28"/>
          <w:sz w:val="20"/>
        </w:rPr>
      </w:pPr>
    </w:p>
    <w:p w14:paraId="43BF4DB2" w14:textId="77777777" w:rsidR="00734179" w:rsidRDefault="00734179" w:rsidP="00734179">
      <w:pPr>
        <w:pStyle w:val="Retraitnormal"/>
        <w:ind w:firstLine="0"/>
        <w:rPr>
          <w:b/>
          <w:bCs/>
          <w:kern w:val="28"/>
          <w:sz w:val="20"/>
        </w:rPr>
      </w:pPr>
    </w:p>
    <w:p w14:paraId="1D146DAC" w14:textId="77777777" w:rsidR="00734179" w:rsidRDefault="00734179" w:rsidP="00734179">
      <w:pPr>
        <w:pStyle w:val="Retraitnormal"/>
        <w:ind w:firstLine="0"/>
        <w:rPr>
          <w:b/>
          <w:bCs/>
          <w:kern w:val="28"/>
          <w:sz w:val="20"/>
        </w:rPr>
      </w:pPr>
    </w:p>
    <w:p w14:paraId="33C02851" w14:textId="77777777" w:rsidR="00734179" w:rsidRDefault="00734179" w:rsidP="00734179">
      <w:pPr>
        <w:pStyle w:val="Retraitnormal"/>
        <w:ind w:firstLine="0"/>
        <w:rPr>
          <w:b/>
          <w:bCs/>
          <w:kern w:val="28"/>
          <w:sz w:val="20"/>
        </w:rPr>
      </w:pPr>
    </w:p>
    <w:p w14:paraId="6DD7742E" w14:textId="77777777" w:rsidR="00734179" w:rsidRDefault="00734179" w:rsidP="00734179">
      <w:pPr>
        <w:pStyle w:val="Retraitnormal"/>
        <w:ind w:firstLine="0"/>
        <w:rPr>
          <w:b/>
          <w:bCs/>
          <w:kern w:val="28"/>
          <w:sz w:val="20"/>
        </w:rPr>
      </w:pPr>
    </w:p>
    <w:p w14:paraId="7D90F0DC" w14:textId="77777777" w:rsidR="00734179" w:rsidRDefault="00734179" w:rsidP="00734179">
      <w:pPr>
        <w:pStyle w:val="Retraitnormal"/>
        <w:ind w:firstLine="0"/>
        <w:rPr>
          <w:b/>
          <w:bCs/>
          <w:kern w:val="28"/>
          <w:sz w:val="20"/>
        </w:rPr>
      </w:pPr>
    </w:p>
    <w:p w14:paraId="3C751458" w14:textId="77777777" w:rsidR="00734179" w:rsidRDefault="00734179" w:rsidP="00734179">
      <w:pPr>
        <w:pStyle w:val="Retraitnormal"/>
        <w:ind w:firstLine="0"/>
        <w:rPr>
          <w:b/>
          <w:bCs/>
          <w:kern w:val="28"/>
          <w:sz w:val="20"/>
        </w:rPr>
      </w:pPr>
    </w:p>
    <w:p w14:paraId="729A4783" w14:textId="77777777" w:rsidR="00734179" w:rsidRDefault="00734179" w:rsidP="00734179">
      <w:pPr>
        <w:pStyle w:val="Retraitnormal"/>
        <w:ind w:firstLine="0"/>
        <w:rPr>
          <w:b/>
          <w:bCs/>
          <w:kern w:val="28"/>
          <w:sz w:val="20"/>
        </w:rPr>
      </w:pPr>
    </w:p>
    <w:p w14:paraId="23B65ABD" w14:textId="77777777" w:rsidR="00734179" w:rsidRDefault="00734179" w:rsidP="00734179">
      <w:pPr>
        <w:pStyle w:val="Retraitnormal"/>
        <w:ind w:firstLine="0"/>
        <w:rPr>
          <w:b/>
          <w:bCs/>
          <w:kern w:val="28"/>
          <w:sz w:val="20"/>
        </w:rPr>
      </w:pPr>
    </w:p>
    <w:p w14:paraId="25C3B8BD" w14:textId="77777777" w:rsidR="00734179" w:rsidRDefault="00734179" w:rsidP="00DC2F96">
      <w:r>
        <w:rPr>
          <w:b/>
          <w:bCs/>
        </w:rPr>
        <w:t>L'analyse des besoins est donc complète au 1</w:t>
      </w:r>
      <w:r>
        <w:rPr>
          <w:b/>
          <w:bCs/>
          <w:vertAlign w:val="superscript"/>
        </w:rPr>
        <w:t>er</w:t>
      </w:r>
      <w:r>
        <w:rPr>
          <w:b/>
          <w:bCs/>
        </w:rPr>
        <w:t xml:space="preserve"> incrément</w:t>
      </w:r>
      <w:r>
        <w:t>. Si possible, la connaissance des besoins ne doit pas changer avec les itérations.</w:t>
      </w:r>
    </w:p>
    <w:p w14:paraId="6092E75A" w14:textId="77777777" w:rsidR="00734179" w:rsidRDefault="00734179" w:rsidP="00DC2F96">
      <w:r>
        <w:t>La première itération est plus difficile car elle demande la mise en place de l'environnement, de l'équipe et du déploiement. Elle sert à valider l'architecture.</w:t>
      </w:r>
    </w:p>
    <w:p w14:paraId="7EC2467A" w14:textId="77777777" w:rsidR="00734179" w:rsidRDefault="00734179" w:rsidP="00734179">
      <w:pPr>
        <w:pStyle w:val="Retraitnormal"/>
        <w:ind w:firstLine="0"/>
        <w:rPr>
          <w:sz w:val="20"/>
        </w:rPr>
      </w:pPr>
    </w:p>
    <w:p w14:paraId="7E16ADE7" w14:textId="77777777" w:rsidR="00DC2F96" w:rsidRPr="00001A0F" w:rsidRDefault="00DC2F96" w:rsidP="00001A0F">
      <w:pPr>
        <w:pBdr>
          <w:top w:val="single" w:sz="4" w:space="1" w:color="auto"/>
          <w:left w:val="single" w:sz="4" w:space="4" w:color="auto"/>
          <w:bottom w:val="single" w:sz="4" w:space="1" w:color="auto"/>
          <w:right w:val="single" w:sz="4" w:space="4" w:color="auto"/>
        </w:pBdr>
        <w:jc w:val="center"/>
        <w:rPr>
          <w:b/>
        </w:rPr>
      </w:pPr>
      <w:r w:rsidRPr="00001A0F">
        <w:rPr>
          <w:b/>
        </w:rPr>
        <w:t>Le nombre d’incréments sera compris entre 2 et</w:t>
      </w:r>
      <w:r w:rsidR="00734179" w:rsidRPr="00001A0F">
        <w:rPr>
          <w:b/>
        </w:rPr>
        <w:t xml:space="preserve"> 3</w:t>
      </w:r>
    </w:p>
    <w:p w14:paraId="471A7339" w14:textId="77777777" w:rsidR="00734179" w:rsidRDefault="00734179" w:rsidP="00DC2F96">
      <w:pPr>
        <w:pStyle w:val="Titre2"/>
      </w:pPr>
      <w:bookmarkStart w:id="18" w:name="_Toc445869565"/>
      <w:bookmarkStart w:id="19" w:name="_Toc155804831"/>
      <w:bookmarkStart w:id="20" w:name="_Toc310085956"/>
      <w:r>
        <w:t>Développement des objets de métier</w:t>
      </w:r>
      <w:bookmarkEnd w:id="18"/>
      <w:bookmarkEnd w:id="19"/>
      <w:bookmarkEnd w:id="20"/>
    </w:p>
    <w:p w14:paraId="5CC338BB" w14:textId="77777777" w:rsidR="00734179" w:rsidRDefault="00734179" w:rsidP="00DC2F96">
      <w:r>
        <w:t>Au travers des développements de divers projets et des connaissances de l'entreprise, il est essentiel d'avoir une réflexion sur les objets de métier que l'on doit développer ou acquérir.</w:t>
      </w:r>
    </w:p>
    <w:p w14:paraId="486454C5" w14:textId="77777777" w:rsidR="00734179" w:rsidRDefault="00734179" w:rsidP="00DC2F96">
      <w:r>
        <w:t>Cette réflexion est lourde de conséquence puisqu'elle va influencer les développements à venir et donc leur coût.</w:t>
      </w:r>
    </w:p>
    <w:p w14:paraId="4C14E68D" w14:textId="77777777" w:rsidR="00DC2F96" w:rsidRPr="00DC2F96" w:rsidRDefault="00734179" w:rsidP="00DC2F96">
      <w:pPr>
        <w:pBdr>
          <w:top w:val="single" w:sz="4" w:space="1" w:color="auto"/>
          <w:left w:val="single" w:sz="4" w:space="4" w:color="auto"/>
          <w:bottom w:val="single" w:sz="4" w:space="1" w:color="auto"/>
          <w:right w:val="single" w:sz="4" w:space="4" w:color="auto"/>
        </w:pBdr>
        <w:jc w:val="center"/>
        <w:rPr>
          <w:b/>
        </w:rPr>
      </w:pPr>
      <w:r w:rsidRPr="00DC2F96">
        <w:rPr>
          <w:b/>
        </w:rPr>
        <w:t>Des actions de Reverse Engineering seront menées afin d'intégrer des modèles de classes déjà développés ou de modéliser des bases de données existantes.</w:t>
      </w:r>
    </w:p>
    <w:p w14:paraId="58DD9905" w14:textId="77777777" w:rsidR="00734179" w:rsidRDefault="00734179" w:rsidP="00DC2F96">
      <w:r>
        <w:lastRenderedPageBreak/>
        <w:t>Il faudra aussi créer des objets d'interface avec des applications existantes.</w:t>
      </w:r>
    </w:p>
    <w:p w14:paraId="484440F0" w14:textId="77777777" w:rsidR="00734179" w:rsidRDefault="00734179" w:rsidP="00DC2F96">
      <w:pPr>
        <w:pStyle w:val="Titre2"/>
      </w:pPr>
      <w:bookmarkStart w:id="21" w:name="_Toc445869566"/>
      <w:bookmarkStart w:id="22" w:name="_Toc155804832"/>
      <w:bookmarkStart w:id="23" w:name="_Toc310085957"/>
      <w:r>
        <w:t>Evaluation des itérations</w:t>
      </w:r>
      <w:bookmarkEnd w:id="21"/>
      <w:bookmarkEnd w:id="22"/>
      <w:bookmarkEnd w:id="23"/>
    </w:p>
    <w:p w14:paraId="7D7C1525" w14:textId="77777777" w:rsidR="00734179" w:rsidRDefault="00734179" w:rsidP="00DC2F96">
      <w:r>
        <w:t xml:space="preserve">Chaque itération doit durer entre 1 et 3 mois. </w:t>
      </w:r>
    </w:p>
    <w:p w14:paraId="1C44241B" w14:textId="77777777" w:rsidR="00734179" w:rsidRDefault="00734179" w:rsidP="00DC2F96">
      <w:r>
        <w:t>Pour chaque itération, il faut :</w:t>
      </w:r>
    </w:p>
    <w:p w14:paraId="7D29D66E" w14:textId="77777777" w:rsidR="00734179" w:rsidRDefault="00734179" w:rsidP="00DC2F96">
      <w:pPr>
        <w:pStyle w:val="Paragraphedeliste"/>
        <w:numPr>
          <w:ilvl w:val="0"/>
          <w:numId w:val="42"/>
        </w:numPr>
      </w:pPr>
      <w:r>
        <w:t>une revue de départ qui fige les objectifs de l'itération, les critères d'évaluation et la liste des cas d'utilisation ou des scénarios à réaliser,</w:t>
      </w:r>
    </w:p>
    <w:p w14:paraId="491423C2" w14:textId="77777777" w:rsidR="00734179" w:rsidRDefault="00734179" w:rsidP="00DC2F96">
      <w:pPr>
        <w:pStyle w:val="Paragraphedeliste"/>
        <w:numPr>
          <w:ilvl w:val="0"/>
          <w:numId w:val="42"/>
        </w:numPr>
      </w:pPr>
      <w:r>
        <w:t>une revue d'évaluation qui valide les résultats de l'itération par rapport aux critères des scénarios à réaliser et produit une application exécutable.</w:t>
      </w:r>
    </w:p>
    <w:p w14:paraId="24ACB59A" w14:textId="77777777" w:rsidR="00734179" w:rsidRDefault="00734179" w:rsidP="00DC2F96">
      <w:pPr>
        <w:pStyle w:val="Titre2"/>
      </w:pPr>
      <w:bookmarkStart w:id="24" w:name="_Toc398391822"/>
      <w:bookmarkStart w:id="25" w:name="_Toc445869567"/>
      <w:bookmarkStart w:id="26" w:name="_Toc155804833"/>
      <w:bookmarkStart w:id="27" w:name="_Toc310085958"/>
      <w:r>
        <w:t>Planification des itérations</w:t>
      </w:r>
      <w:bookmarkEnd w:id="24"/>
      <w:bookmarkEnd w:id="25"/>
      <w:bookmarkEnd w:id="26"/>
      <w:bookmarkEnd w:id="27"/>
    </w:p>
    <w:p w14:paraId="10BF8C8C" w14:textId="77777777" w:rsidR="00734179" w:rsidRDefault="00734179" w:rsidP="00DC2F96">
      <w:r>
        <w:t xml:space="preserve">Le cycle de développement est perçu comme une suite d'itération où le logiciel évolue par incréments, donnant à chaque fois un nouveau prototype. </w:t>
      </w:r>
    </w:p>
    <w:p w14:paraId="1F7F81CC" w14:textId="77777777" w:rsidR="00734179" w:rsidRDefault="00734179" w:rsidP="00DC2F96"/>
    <w:p w14:paraId="79A325A7" w14:textId="77777777" w:rsidR="00734179" w:rsidRDefault="00734179" w:rsidP="00DC2F96">
      <w:r>
        <w:t>Les critères de choix du plan des incréments sont :</w:t>
      </w:r>
    </w:p>
    <w:p w14:paraId="02E880DE" w14:textId="77777777" w:rsidR="00734179" w:rsidRDefault="00734179" w:rsidP="00DC2F96">
      <w:pPr>
        <w:pStyle w:val="Paragraphedeliste"/>
        <w:numPr>
          <w:ilvl w:val="0"/>
          <w:numId w:val="41"/>
        </w:numPr>
      </w:pPr>
      <w:r>
        <w:t>Priorité à l'architecture et aux risques lourds dans les premiers incréments,</w:t>
      </w:r>
    </w:p>
    <w:p w14:paraId="2CA4683E" w14:textId="77777777" w:rsidR="00734179" w:rsidRDefault="00734179" w:rsidP="00DC2F96">
      <w:pPr>
        <w:pStyle w:val="Paragraphedeliste"/>
        <w:numPr>
          <w:ilvl w:val="0"/>
          <w:numId w:val="41"/>
        </w:numPr>
      </w:pPr>
      <w:r>
        <w:t>Répartition des autres risques au fil des incréments,</w:t>
      </w:r>
    </w:p>
    <w:p w14:paraId="3A3FD0B8" w14:textId="77777777" w:rsidR="00734179" w:rsidRDefault="00734179" w:rsidP="00DC2F96">
      <w:pPr>
        <w:pStyle w:val="Paragraphedeliste"/>
        <w:numPr>
          <w:ilvl w:val="0"/>
          <w:numId w:val="41"/>
        </w:numPr>
      </w:pPr>
      <w:r>
        <w:t>Priorité au codage lourd dans les incréments intermédiaires,</w:t>
      </w:r>
    </w:p>
    <w:p w14:paraId="3D36E42F" w14:textId="77777777" w:rsidR="00734179" w:rsidRDefault="00734179" w:rsidP="00DC2F96">
      <w:pPr>
        <w:pStyle w:val="Paragraphedeliste"/>
        <w:numPr>
          <w:ilvl w:val="0"/>
          <w:numId w:val="41"/>
        </w:numPr>
      </w:pPr>
      <w:r>
        <w:t>Transition vers l'exploitation pour les derniers incréments.</w:t>
      </w:r>
    </w:p>
    <w:p w14:paraId="7DDCA188" w14:textId="77777777" w:rsidR="00734179" w:rsidRDefault="00734179" w:rsidP="00DC2F96">
      <w:pPr>
        <w:rPr>
          <w:sz w:val="16"/>
        </w:rPr>
      </w:pPr>
    </w:p>
    <w:p w14:paraId="142DE308" w14:textId="77777777" w:rsidR="00734179" w:rsidRDefault="00734179" w:rsidP="00DC2F96">
      <w:pPr>
        <w:rPr>
          <w:b/>
          <w:bCs/>
        </w:rPr>
      </w:pPr>
      <w:r>
        <w:rPr>
          <w:noProof/>
          <w:lang w:eastAsia="fr-FR" w:bidi="ar-SA"/>
        </w:rPr>
        <w:drawing>
          <wp:anchor distT="0" distB="0" distL="114300" distR="114300" simplePos="0" relativeHeight="251660288" behindDoc="0" locked="0" layoutInCell="1" allowOverlap="1" wp14:anchorId="529E6762" wp14:editId="21F0F125">
            <wp:simplePos x="0" y="0"/>
            <wp:positionH relativeFrom="column">
              <wp:posOffset>1305560</wp:posOffset>
            </wp:positionH>
            <wp:positionV relativeFrom="paragraph">
              <wp:posOffset>172720</wp:posOffset>
            </wp:positionV>
            <wp:extent cx="2820670" cy="159067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670" cy="1590675"/>
                    </a:xfrm>
                    <a:prstGeom prst="rect">
                      <a:avLst/>
                    </a:prstGeom>
                    <a:noFill/>
                    <a:ln>
                      <a:noFill/>
                    </a:ln>
                  </pic:spPr>
                </pic:pic>
              </a:graphicData>
            </a:graphic>
          </wp:anchor>
        </w:drawing>
      </w:r>
      <w:r>
        <w:rPr>
          <w:b/>
          <w:bCs/>
        </w:rPr>
        <w:t>Répartition des charges dans les divers incréments (source Rational)</w:t>
      </w:r>
    </w:p>
    <w:p w14:paraId="3F6B70DD" w14:textId="77777777" w:rsidR="00734179" w:rsidRDefault="00734179" w:rsidP="00DC2F96"/>
    <w:p w14:paraId="17D5A8A7" w14:textId="77777777" w:rsidR="00734179" w:rsidRPr="00DC2F96" w:rsidRDefault="00734179" w:rsidP="00DC2F96">
      <w:r>
        <w:rPr>
          <w:b/>
        </w:rPr>
        <w:t>Etude d’opportunité</w:t>
      </w:r>
      <w:r>
        <w:t xml:space="preserve"> : Etude de marché, spécification du produit final et définition de la portée du projet. </w:t>
      </w:r>
    </w:p>
    <w:p w14:paraId="7AB3C463" w14:textId="77777777" w:rsidR="00734179" w:rsidRPr="00DC2F96" w:rsidRDefault="00734179" w:rsidP="00DC2F96">
      <w:r>
        <w:rPr>
          <w:b/>
        </w:rPr>
        <w:t>Elaboration</w:t>
      </w:r>
      <w:r>
        <w:t> : Spécification des particularités du produit, planification des activités, des ressources, conception et validation de l’architecture du logiciel.</w:t>
      </w:r>
    </w:p>
    <w:p w14:paraId="5D82133B" w14:textId="77777777" w:rsidR="00734179" w:rsidRPr="00DC2F96" w:rsidRDefault="00734179" w:rsidP="00DC2F96">
      <w:r>
        <w:rPr>
          <w:b/>
        </w:rPr>
        <w:t>Construction</w:t>
      </w:r>
      <w:r>
        <w:t> : Réalisation du produit, adaptation de la vision, de l’architecture et des plans jusqu’à la livraison du produit.</w:t>
      </w:r>
    </w:p>
    <w:p w14:paraId="6228B5A5" w14:textId="77777777" w:rsidR="00734179" w:rsidRDefault="00734179" w:rsidP="00DC2F96">
      <w:r>
        <w:rPr>
          <w:b/>
        </w:rPr>
        <w:t>Transition</w:t>
      </w:r>
      <w:r>
        <w:t> : Fabrication, formation, déploiement, support technique et maintenance.</w:t>
      </w:r>
    </w:p>
    <w:p w14:paraId="4ECD5468" w14:textId="77777777" w:rsidR="00734179" w:rsidRDefault="00734179" w:rsidP="00DC2F96"/>
    <w:p w14:paraId="362BEEFA" w14:textId="77777777" w:rsidR="00734179" w:rsidRDefault="00734179" w:rsidP="00DC2F96">
      <w:r>
        <w:t xml:space="preserve">Le premier prototype est souvent une </w:t>
      </w:r>
      <w:r>
        <w:rPr>
          <w:bCs/>
        </w:rPr>
        <w:t>maquette</w:t>
      </w:r>
      <w:r>
        <w:t xml:space="preserve">, qui permet de visualiser les concepts de l'application. Chaque itération est basé sur un nombre réduit de scénarios qui s'attaquent d'abord </w:t>
      </w:r>
      <w:r>
        <w:lastRenderedPageBreak/>
        <w:t xml:space="preserve">aux risques importants et détermine les catégories à construire dans l'itération. Les catégories forment un espace de travail bien adapté aux développeurs. </w:t>
      </w:r>
    </w:p>
    <w:p w14:paraId="4E7BB474" w14:textId="77777777" w:rsidR="005B43A7" w:rsidRPr="00602F06" w:rsidRDefault="005B43A7" w:rsidP="005B43A7">
      <w:pPr>
        <w:pStyle w:val="Titre2"/>
      </w:pPr>
      <w:bookmarkStart w:id="28" w:name="_Toc310085959"/>
      <w:r w:rsidRPr="00602F06">
        <w:t>Exemple de processus de modélisation UML simplifié</w:t>
      </w:r>
      <w:bookmarkEnd w:id="28"/>
    </w:p>
    <w:p w14:paraId="7AC6927D" w14:textId="77777777" w:rsidR="005B43A7" w:rsidRDefault="005B43A7" w:rsidP="005B43A7">
      <w:r w:rsidRPr="00602F06">
        <w:t>Exemple de séquencement des diagrammes UML dans un processus de développement :</w:t>
      </w:r>
    </w:p>
    <w:p w14:paraId="2EEEC923" w14:textId="77777777" w:rsidR="005B43A7" w:rsidRPr="00602F06" w:rsidRDefault="005B43A7" w:rsidP="005B43A7"/>
    <w:p w14:paraId="19A703C8" w14:textId="77777777" w:rsidR="005B43A7" w:rsidRDefault="005B43A7" w:rsidP="005B43A7">
      <w:pPr>
        <w:rPr>
          <w:kern w:val="28"/>
        </w:rPr>
      </w:pPr>
      <w:r>
        <w:rPr>
          <w:noProof/>
          <w:kern w:val="28"/>
          <w:lang w:eastAsia="fr-FR" w:bidi="ar-SA"/>
        </w:rPr>
        <w:drawing>
          <wp:inline distT="0" distB="0" distL="0" distR="0" wp14:anchorId="335FEA6A" wp14:editId="01B0B369">
            <wp:extent cx="5669280" cy="1880235"/>
            <wp:effectExtent l="19050" t="0" r="7620" b="0"/>
            <wp:docPr id="36"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1"/>
                    <pic:cNvPicPr>
                      <a:picLocks noChangeAspect="1" noChangeArrowheads="1"/>
                    </pic:cNvPicPr>
                  </pic:nvPicPr>
                  <pic:blipFill>
                    <a:blip r:embed="rId10" cstate="print"/>
                    <a:srcRect/>
                    <a:stretch>
                      <a:fillRect/>
                    </a:stretch>
                  </pic:blipFill>
                  <pic:spPr bwMode="auto">
                    <a:xfrm>
                      <a:off x="0" y="0"/>
                      <a:ext cx="5669280" cy="1880235"/>
                    </a:xfrm>
                    <a:prstGeom prst="rect">
                      <a:avLst/>
                    </a:prstGeom>
                    <a:noFill/>
                    <a:ln w="9525">
                      <a:noFill/>
                      <a:miter lim="800000"/>
                      <a:headEnd/>
                      <a:tailEnd/>
                    </a:ln>
                  </pic:spPr>
                </pic:pic>
              </a:graphicData>
            </a:graphic>
          </wp:inline>
        </w:drawing>
      </w:r>
    </w:p>
    <w:p w14:paraId="3748CEBF" w14:textId="77777777" w:rsidR="005B43A7" w:rsidRDefault="005B43A7" w:rsidP="00DC2F96"/>
    <w:p w14:paraId="7F304CF9" w14:textId="77777777" w:rsidR="005B43A7" w:rsidRDefault="005B43A7" w:rsidP="00DC2F96">
      <w:r w:rsidRPr="00602F06">
        <w:t xml:space="preserve">Remarques : Les </w:t>
      </w:r>
      <w:r w:rsidRPr="00602F06">
        <w:rPr>
          <w:b/>
        </w:rPr>
        <w:t>dossiers d'analyse et de conception</w:t>
      </w:r>
      <w:r w:rsidRPr="00602F06">
        <w:t xml:space="preserve"> seront élaborés à partir de descriptions textuelles, des diagrammes UML produ</w:t>
      </w:r>
      <w:r>
        <w:t>it pour ce projet et d'annexes.</w:t>
      </w:r>
    </w:p>
    <w:p w14:paraId="7B05F99E" w14:textId="77777777" w:rsidR="00734179" w:rsidRDefault="00734179" w:rsidP="00DC2F96">
      <w:pPr>
        <w:pStyle w:val="Titre2"/>
      </w:pPr>
      <w:bookmarkStart w:id="29" w:name="_Toc445869571"/>
      <w:bookmarkStart w:id="30" w:name="_Toc155804834"/>
      <w:bookmarkStart w:id="31" w:name="_Toc310085960"/>
      <w:r>
        <w:t>L'architecture</w:t>
      </w:r>
      <w:bookmarkEnd w:id="29"/>
      <w:bookmarkEnd w:id="30"/>
      <w:bookmarkEnd w:id="31"/>
    </w:p>
    <w:p w14:paraId="2F462AB2" w14:textId="77777777" w:rsidR="00734179" w:rsidRDefault="00734179" w:rsidP="00734179">
      <w:pPr>
        <w:pStyle w:val="Retraitnormal"/>
        <w:ind w:firstLine="0"/>
        <w:rPr>
          <w:kern w:val="28"/>
          <w:sz w:val="20"/>
        </w:rPr>
      </w:pPr>
      <w:r>
        <w:rPr>
          <w:kern w:val="28"/>
          <w:sz w:val="20"/>
        </w:rPr>
        <w:t>Elle concerne plusieurs points de vue :</w:t>
      </w:r>
    </w:p>
    <w:p w14:paraId="31E0B1BA" w14:textId="77777777" w:rsidR="00734179" w:rsidRDefault="00734179" w:rsidP="00734179">
      <w:pPr>
        <w:numPr>
          <w:ilvl w:val="0"/>
          <w:numId w:val="2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rPr>
          <w:kern w:val="28"/>
        </w:rPr>
      </w:pPr>
      <w:r>
        <w:rPr>
          <w:kern w:val="28"/>
        </w:rPr>
        <w:t>la vue des cas d'utilisation (acteurs, cas d'utilisation)</w:t>
      </w:r>
    </w:p>
    <w:p w14:paraId="140EF5DA" w14:textId="77777777" w:rsidR="00734179" w:rsidRDefault="00734179" w:rsidP="00734179">
      <w:pPr>
        <w:numPr>
          <w:ilvl w:val="0"/>
          <w:numId w:val="2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rPr>
          <w:kern w:val="28"/>
        </w:rPr>
      </w:pPr>
      <w:r>
        <w:rPr>
          <w:kern w:val="28"/>
        </w:rPr>
        <w:t>la vue logique (objets, classes, collaborations, catégories)</w:t>
      </w:r>
    </w:p>
    <w:p w14:paraId="1CFA7866" w14:textId="77777777" w:rsidR="00734179" w:rsidRDefault="00734179" w:rsidP="00734179">
      <w:pPr>
        <w:numPr>
          <w:ilvl w:val="0"/>
          <w:numId w:val="2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rPr>
          <w:kern w:val="28"/>
        </w:rPr>
      </w:pPr>
      <w:r>
        <w:rPr>
          <w:kern w:val="28"/>
        </w:rPr>
        <w:t>la vue de réalisation (modules, sous-programmes, tâches, sous-systèmes)</w:t>
      </w:r>
    </w:p>
    <w:p w14:paraId="4FE9B07A" w14:textId="77777777" w:rsidR="00734179" w:rsidRDefault="00734179" w:rsidP="00734179">
      <w:pPr>
        <w:numPr>
          <w:ilvl w:val="0"/>
          <w:numId w:val="2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rPr>
          <w:kern w:val="28"/>
        </w:rPr>
        <w:t>la vue des processus (tâches, threads, interactions)</w:t>
      </w:r>
    </w:p>
    <w:p w14:paraId="532426D7" w14:textId="77777777" w:rsidR="00734179" w:rsidRDefault="00734179" w:rsidP="00734179">
      <w:pPr>
        <w:numPr>
          <w:ilvl w:val="0"/>
          <w:numId w:val="2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rPr>
          <w:kern w:val="28"/>
        </w:rPr>
        <w:t>la vue de déploiement (temps de réponse, performances, bande passante et capacité de communication, contraintes physiques, tolérance de panne, etc..).</w:t>
      </w:r>
    </w:p>
    <w:p w14:paraId="2CF2DCE0" w14:textId="77777777" w:rsidR="00734179" w:rsidRDefault="00734179" w:rsidP="00DC2F96">
      <w:pPr>
        <w:pStyle w:val="Titre2"/>
      </w:pPr>
      <w:bookmarkStart w:id="32" w:name="_Toc445869569"/>
      <w:bookmarkStart w:id="33" w:name="_Toc155804835"/>
      <w:bookmarkStart w:id="34" w:name="_Toc310085961"/>
      <w:r>
        <w:t>L'analyse objet</w:t>
      </w:r>
      <w:bookmarkEnd w:id="32"/>
      <w:bookmarkEnd w:id="33"/>
      <w:bookmarkEnd w:id="34"/>
    </w:p>
    <w:p w14:paraId="7C103DE3" w14:textId="77777777" w:rsidR="00734179" w:rsidRDefault="00734179" w:rsidP="00DC2F96">
      <w:r>
        <w:t>Elle identifie les besoins</w:t>
      </w:r>
      <w:r>
        <w:rPr>
          <w:i/>
        </w:rPr>
        <w:t xml:space="preserve"> </w:t>
      </w:r>
      <w:r>
        <w:t xml:space="preserve">et l'environnement du système sans décrire </w:t>
      </w:r>
      <w:r>
        <w:rPr>
          <w:i/>
        </w:rPr>
        <w:t>comment</w:t>
      </w:r>
      <w:r>
        <w:t xml:space="preserve">. </w:t>
      </w:r>
    </w:p>
    <w:p w14:paraId="1623165E" w14:textId="77777777" w:rsidR="00734179" w:rsidRDefault="00734179" w:rsidP="00DC2F96">
      <w:r>
        <w:t xml:space="preserve">Le cahier des charges ne sera qu'un point de départ à la description des </w:t>
      </w:r>
      <w:r>
        <w:rPr>
          <w:i/>
        </w:rPr>
        <w:t>cas d'utilisation</w:t>
      </w:r>
      <w:r>
        <w:t xml:space="preserve"> (uses cases) afin de déterminer les besoins réels de l'utilisateur. L'analyse se poursuit par la modélisation de l'application, c'est à dire l'identification des objets, des classes et des interactions entre ces objets.</w:t>
      </w:r>
    </w:p>
    <w:p w14:paraId="5B1DD303" w14:textId="77777777" w:rsidR="00734179" w:rsidRDefault="00734179" w:rsidP="00DC2F96"/>
    <w:p w14:paraId="22350324" w14:textId="77777777" w:rsidR="00734179" w:rsidRDefault="00734179" w:rsidP="00DC2F96">
      <w:r>
        <w:t xml:space="preserve">Les modèles que l'on peut mettre en œuvre en analyse, dans un ordre quelconque, sont : </w:t>
      </w:r>
    </w:p>
    <w:p w14:paraId="66C648E1" w14:textId="77777777" w:rsidR="00734179" w:rsidRDefault="00734179" w:rsidP="00DC2F96">
      <w:pPr>
        <w:pStyle w:val="Paragraphedeliste"/>
        <w:numPr>
          <w:ilvl w:val="0"/>
          <w:numId w:val="40"/>
        </w:numPr>
      </w:pPr>
      <w:r>
        <w:t>les cas d'utilisation,</w:t>
      </w:r>
    </w:p>
    <w:p w14:paraId="5FE6C08B" w14:textId="77777777" w:rsidR="00734179" w:rsidRDefault="00734179" w:rsidP="00DC2F96">
      <w:pPr>
        <w:pStyle w:val="Paragraphedeliste"/>
        <w:numPr>
          <w:ilvl w:val="0"/>
          <w:numId w:val="40"/>
        </w:numPr>
      </w:pPr>
      <w:r>
        <w:t>les diagrammes de classes,</w:t>
      </w:r>
    </w:p>
    <w:p w14:paraId="32758869" w14:textId="77777777" w:rsidR="00734179" w:rsidRDefault="00734179" w:rsidP="00DC2F96">
      <w:pPr>
        <w:pStyle w:val="Paragraphedeliste"/>
        <w:numPr>
          <w:ilvl w:val="0"/>
          <w:numId w:val="40"/>
        </w:numPr>
      </w:pPr>
      <w:r>
        <w:t>les diagrammes de collaboration et de séquences,</w:t>
      </w:r>
    </w:p>
    <w:p w14:paraId="61FEFDE8" w14:textId="77777777" w:rsidR="00734179" w:rsidRDefault="00734179" w:rsidP="00DC2F96">
      <w:pPr>
        <w:pStyle w:val="Paragraphedeliste"/>
        <w:numPr>
          <w:ilvl w:val="0"/>
          <w:numId w:val="40"/>
        </w:numPr>
      </w:pPr>
      <w:r>
        <w:t>les spécifications de classes et d'objets,</w:t>
      </w:r>
    </w:p>
    <w:p w14:paraId="0E5F9E5A" w14:textId="77777777" w:rsidR="00734179" w:rsidRDefault="00734179" w:rsidP="00DC2F96">
      <w:pPr>
        <w:pStyle w:val="Paragraphedeliste"/>
        <w:numPr>
          <w:ilvl w:val="0"/>
          <w:numId w:val="40"/>
        </w:numPr>
      </w:pPr>
      <w:r>
        <w:t>les diagrammes d'états (pour les classes à comportement fort).</w:t>
      </w:r>
    </w:p>
    <w:p w14:paraId="054A99D9" w14:textId="77777777" w:rsidR="00734179" w:rsidRDefault="00734179" w:rsidP="00DC2F96">
      <w:r>
        <w:t>Elle conduit à un premier modèle statique du système. C'est ce même modèle élaboré en analyse qui va être utilisé (modifié, enrichi, etc..) pendant tout le cycle de vie du système</w:t>
      </w:r>
      <w:r w:rsidR="00DC2F96">
        <w:t>.</w:t>
      </w:r>
    </w:p>
    <w:p w14:paraId="19FCC152" w14:textId="77777777" w:rsidR="00734179" w:rsidRDefault="00734179" w:rsidP="00DC2F96">
      <w:r>
        <w:lastRenderedPageBreak/>
        <w:t>On utilisera un logiciel de gestion de version du modèle afin de conserver la trace du modèle d'analyse.</w:t>
      </w:r>
    </w:p>
    <w:p w14:paraId="10913611" w14:textId="77777777" w:rsidR="00734179" w:rsidRDefault="00734179" w:rsidP="00DC2F96">
      <w:pPr>
        <w:pStyle w:val="Titre2"/>
      </w:pPr>
      <w:bookmarkStart w:id="35" w:name="_Toc155804836"/>
      <w:bookmarkStart w:id="36" w:name="_Toc310085962"/>
      <w:r>
        <w:t>Test et validation</w:t>
      </w:r>
      <w:bookmarkEnd w:id="35"/>
      <w:bookmarkEnd w:id="36"/>
    </w:p>
    <w:p w14:paraId="2DD3E466" w14:textId="77777777" w:rsidR="00DC2F96" w:rsidRDefault="00734179" w:rsidP="00DC2F96">
      <w:r>
        <w:t xml:space="preserve">On utilise les scénarios de l'incrément concerné pour construire les plans de tests et les procédures associées. </w:t>
      </w:r>
      <w:r w:rsidR="00DC2F96">
        <w:t xml:space="preserve"> </w:t>
      </w:r>
      <w:r>
        <w:t xml:space="preserve">La méthode incrémentale nécessite que l'on réalise les tests de non régression (rejeux des tests des incréments précédents). </w:t>
      </w:r>
    </w:p>
    <w:p w14:paraId="34EDD5B4" w14:textId="77777777" w:rsidR="00DC2F96" w:rsidRDefault="00DC2F96" w:rsidP="00734179">
      <w:pPr>
        <w:pStyle w:val="Retraitnormal"/>
        <w:ind w:firstLine="0"/>
        <w:rPr>
          <w:sz w:val="20"/>
        </w:rPr>
      </w:pPr>
    </w:p>
    <w:p w14:paraId="232C1A28" w14:textId="77777777" w:rsidR="00734179" w:rsidRPr="000377C3" w:rsidRDefault="00734179" w:rsidP="00DC2F96">
      <w:pPr>
        <w:pBdr>
          <w:top w:val="single" w:sz="4" w:space="1" w:color="auto"/>
          <w:left w:val="single" w:sz="4" w:space="4" w:color="auto"/>
          <w:bottom w:val="single" w:sz="4" w:space="1" w:color="auto"/>
          <w:right w:val="single" w:sz="4" w:space="4" w:color="auto"/>
        </w:pBdr>
        <w:jc w:val="center"/>
        <w:rPr>
          <w:b/>
        </w:rPr>
      </w:pPr>
      <w:r w:rsidRPr="000377C3">
        <w:rPr>
          <w:b/>
        </w:rPr>
        <w:t>Les tests doivent donc être, si possible, automatisés.</w:t>
      </w:r>
    </w:p>
    <w:p w14:paraId="6DF43A1C" w14:textId="77777777" w:rsidR="00DC2F96" w:rsidRDefault="00DC2F96" w:rsidP="00734179">
      <w:pPr>
        <w:pStyle w:val="Retraitnormal"/>
        <w:ind w:firstLine="0"/>
        <w:rPr>
          <w:sz w:val="20"/>
        </w:rPr>
      </w:pPr>
    </w:p>
    <w:p w14:paraId="4D662C3F" w14:textId="77777777" w:rsidR="00734179" w:rsidRDefault="00734179" w:rsidP="00A33EE1">
      <w:r>
        <w:t>Les tests unitaires concerne</w:t>
      </w:r>
      <w:r w:rsidR="00DC2F96">
        <w:t>nt</w:t>
      </w:r>
      <w:r>
        <w:t xml:space="preserve"> les classes qui seront testées dans un ou plusieurs tests 'boite noire'.</w:t>
      </w:r>
    </w:p>
    <w:p w14:paraId="63BC5243" w14:textId="77777777" w:rsidR="00734179" w:rsidRDefault="00734179" w:rsidP="00A33EE1">
      <w:r>
        <w:t>Sans outil disponible, les tests des IHM (Interface Homme Machine) seront réalisés de manière interactive par un testeur. Dans ce cas une fiche de test complète, quand au déroulement du test, devra être produite.</w:t>
      </w:r>
    </w:p>
    <w:p w14:paraId="4AACCB53" w14:textId="77777777" w:rsidR="00DC2F96" w:rsidRDefault="00DC2F96" w:rsidP="00A33EE1">
      <w:r>
        <w:t>Des tests d’intégration devront être réalisés à chaque intégration.</w:t>
      </w:r>
    </w:p>
    <w:p w14:paraId="62011A13" w14:textId="77777777" w:rsidR="00DC2F96" w:rsidRDefault="00DC2F96" w:rsidP="00A33EE1">
      <w:r>
        <w:t>Un test de validation permettra la validation du produit en fin d’incrément.</w:t>
      </w:r>
    </w:p>
    <w:p w14:paraId="5F522C75" w14:textId="77777777" w:rsidR="00A33EE1" w:rsidRDefault="00A33EE1" w:rsidP="00A33EE1"/>
    <w:p w14:paraId="6E80715F" w14:textId="77777777" w:rsidR="00A33EE1" w:rsidRDefault="00A33EE1" w:rsidP="00A33EE1"/>
    <w:p w14:paraId="508A46CB" w14:textId="77777777" w:rsidR="00734179" w:rsidRDefault="00734179" w:rsidP="00734179">
      <w:pPr>
        <w:pStyle w:val="Titre2"/>
      </w:pPr>
      <w:bookmarkStart w:id="37" w:name="_Toc155804837"/>
      <w:bookmarkStart w:id="38" w:name="_Toc310085963"/>
      <w:r>
        <w:t>Condition de sortie de phase</w:t>
      </w:r>
      <w:bookmarkEnd w:id="37"/>
      <w:bookmarkEnd w:id="38"/>
    </w:p>
    <w:p w14:paraId="63CAA832" w14:textId="77777777" w:rsidR="00734179" w:rsidRDefault="00734179" w:rsidP="00A33EE1">
      <w:pPr>
        <w:pStyle w:val="Paragraphedeliste"/>
        <w:numPr>
          <w:ilvl w:val="0"/>
          <w:numId w:val="44"/>
        </w:numPr>
      </w:pPr>
      <w:r>
        <w:t>Développement de la phase terminé,</w:t>
      </w:r>
    </w:p>
    <w:p w14:paraId="70A366D2" w14:textId="77777777" w:rsidR="00734179" w:rsidRDefault="00734179" w:rsidP="00A33EE1">
      <w:pPr>
        <w:pStyle w:val="Paragraphedeliste"/>
        <w:numPr>
          <w:ilvl w:val="0"/>
          <w:numId w:val="44"/>
        </w:numPr>
      </w:pPr>
      <w:r>
        <w:t>Documentation de cette phase produite,</w:t>
      </w:r>
    </w:p>
    <w:p w14:paraId="47AC6C44" w14:textId="77777777" w:rsidR="00734179" w:rsidRDefault="00734179" w:rsidP="00A33EE1">
      <w:pPr>
        <w:pStyle w:val="Paragraphedeliste"/>
        <w:numPr>
          <w:ilvl w:val="0"/>
          <w:numId w:val="44"/>
        </w:numPr>
      </w:pPr>
      <w:r>
        <w:t>Respect du plan qualité.</w:t>
      </w:r>
    </w:p>
    <w:p w14:paraId="3CC24EC9" w14:textId="77777777" w:rsidR="00734179" w:rsidRDefault="00734179" w:rsidP="00734179">
      <w:pPr>
        <w:pStyle w:val="Titre1"/>
      </w:pPr>
      <w:bookmarkStart w:id="39" w:name="_Toc155804838"/>
      <w:bookmarkStart w:id="40" w:name="_Toc310085964"/>
      <w:r>
        <w:t>Documentation</w:t>
      </w:r>
      <w:bookmarkEnd w:id="39"/>
      <w:bookmarkEnd w:id="40"/>
    </w:p>
    <w:p w14:paraId="055545F2" w14:textId="77777777" w:rsidR="00734179" w:rsidRDefault="00734179" w:rsidP="00734179">
      <w:r>
        <w:t xml:space="preserve">Chaque phase de développement (définition, analyse, conception, construction, validation) est </w:t>
      </w:r>
      <w:r w:rsidR="00DC2F96">
        <w:t>caractérisée</w:t>
      </w:r>
      <w:r>
        <w:t xml:space="preserve"> par la production de documents.</w:t>
      </w:r>
    </w:p>
    <w:p w14:paraId="33690EFC" w14:textId="77777777" w:rsidR="00734179" w:rsidRDefault="00734179" w:rsidP="00734179">
      <w:r>
        <w:t xml:space="preserve">Ces documents sont organisés en arborescence, dont les intitulés correspondent à ces phases. Les documents obtenus à la sortie d'un incrément sont utilisés comme point d'entrée de l'incrément suivant. </w:t>
      </w:r>
    </w:p>
    <w:p w14:paraId="6070AA9E" w14:textId="77777777" w:rsidR="00DC2F96" w:rsidRDefault="00DC2F96" w:rsidP="00734179"/>
    <w:p w14:paraId="5D4E5DC4" w14:textId="77777777" w:rsidR="00DC2F96" w:rsidRPr="00DC2F96" w:rsidRDefault="00734179" w:rsidP="00DC2F96">
      <w:pPr>
        <w:pBdr>
          <w:top w:val="single" w:sz="4" w:space="1" w:color="auto"/>
          <w:left w:val="single" w:sz="4" w:space="4" w:color="auto"/>
          <w:bottom w:val="single" w:sz="4" w:space="1" w:color="auto"/>
          <w:right w:val="single" w:sz="4" w:space="4" w:color="auto"/>
        </w:pBdr>
        <w:jc w:val="center"/>
        <w:rPr>
          <w:b/>
        </w:rPr>
      </w:pPr>
      <w:r w:rsidRPr="00DC2F96">
        <w:rPr>
          <w:b/>
          <w:bCs/>
        </w:rPr>
        <w:t>La notion d'incrément n'est pas visible dans les documents finaux</w:t>
      </w:r>
      <w:r w:rsidRPr="00DC2F96">
        <w:rPr>
          <w:b/>
        </w:rPr>
        <w:t>.</w:t>
      </w:r>
    </w:p>
    <w:p w14:paraId="22701766" w14:textId="77777777" w:rsidR="00DC2F96" w:rsidRDefault="00DC2F96" w:rsidP="00734179"/>
    <w:p w14:paraId="413E6CCF" w14:textId="77777777" w:rsidR="00734179" w:rsidRDefault="00734179" w:rsidP="00734179">
      <w:pPr>
        <w:rPr>
          <w:kern w:val="28"/>
        </w:rPr>
      </w:pPr>
      <w:r>
        <w:t xml:space="preserve">Pour en conserver la trace il faut faire appel à un </w:t>
      </w:r>
      <w:r>
        <w:rPr>
          <w:kern w:val="28"/>
        </w:rPr>
        <w:t>logiciel de gestion de version.</w:t>
      </w:r>
    </w:p>
    <w:p w14:paraId="12E1295A" w14:textId="77777777" w:rsidR="00734179" w:rsidRDefault="00734179" w:rsidP="00A33EE1">
      <w:pPr>
        <w:pStyle w:val="Titre2"/>
      </w:pPr>
      <w:bookmarkStart w:id="41" w:name="_Toc155804839"/>
      <w:bookmarkStart w:id="42" w:name="_Toc310085965"/>
      <w:r>
        <w:t>Style des documents</w:t>
      </w:r>
      <w:bookmarkEnd w:id="41"/>
      <w:bookmarkEnd w:id="42"/>
    </w:p>
    <w:p w14:paraId="62FC279A" w14:textId="77777777" w:rsidR="00734179" w:rsidRDefault="00A33EE1" w:rsidP="00A33EE1">
      <w:r>
        <w:t>Les modèles de documents sont fournis pour Word et pour Open Office et sont réunis sur le NAS de la section avec le plan qualité.</w:t>
      </w:r>
    </w:p>
    <w:p w14:paraId="7E882AD7" w14:textId="77777777" w:rsidR="00A33EE1" w:rsidRDefault="00A33EE1" w:rsidP="00A33EE1">
      <w:r>
        <w:t>A chaque nouveau document, il faut commencer par compléter les entêtes et pied de page et la page de garde.</w:t>
      </w:r>
    </w:p>
    <w:p w14:paraId="48E06986" w14:textId="77777777" w:rsidR="00996BC5" w:rsidRDefault="00996BC5" w:rsidP="00A33EE1"/>
    <w:p w14:paraId="643D176A" w14:textId="77777777" w:rsidR="003077D1" w:rsidRDefault="003077D1" w:rsidP="00A33EE1">
      <w:pPr>
        <w:rPr>
          <w:b/>
        </w:rPr>
      </w:pPr>
    </w:p>
    <w:p w14:paraId="16B82044" w14:textId="77777777" w:rsidR="00A33EE1" w:rsidRPr="00996BC5" w:rsidRDefault="00996BC5" w:rsidP="00A33EE1">
      <w:pPr>
        <w:rPr>
          <w:b/>
        </w:rPr>
      </w:pPr>
      <w:r w:rsidRPr="00996BC5">
        <w:rPr>
          <w:b/>
        </w:rPr>
        <w:lastRenderedPageBreak/>
        <w:t>Liste des documents :</w:t>
      </w:r>
    </w:p>
    <w:p w14:paraId="30BA939E" w14:textId="77777777" w:rsidR="00996BC5" w:rsidRDefault="00996BC5" w:rsidP="00996BC5">
      <w:pPr>
        <w:pStyle w:val="Paragraphedeliste"/>
        <w:numPr>
          <w:ilvl w:val="0"/>
          <w:numId w:val="45"/>
        </w:numPr>
      </w:pPr>
      <w:r>
        <w:t>Compte rendu de réunion,</w:t>
      </w:r>
    </w:p>
    <w:p w14:paraId="00BDCFBF" w14:textId="77777777" w:rsidR="00996BC5" w:rsidRDefault="00996BC5" w:rsidP="00996BC5">
      <w:pPr>
        <w:pStyle w:val="Paragraphedeliste"/>
        <w:numPr>
          <w:ilvl w:val="0"/>
          <w:numId w:val="45"/>
        </w:numPr>
      </w:pPr>
      <w:r>
        <w:t>Demande de modification,</w:t>
      </w:r>
    </w:p>
    <w:p w14:paraId="0CD78079" w14:textId="77777777" w:rsidR="00996BC5" w:rsidRDefault="00996BC5" w:rsidP="00996BC5">
      <w:pPr>
        <w:pStyle w:val="Paragraphedeliste"/>
        <w:numPr>
          <w:ilvl w:val="0"/>
          <w:numId w:val="45"/>
        </w:numPr>
      </w:pPr>
      <w:r>
        <w:t>Lecture croisée,</w:t>
      </w:r>
    </w:p>
    <w:p w14:paraId="42684A45" w14:textId="77777777" w:rsidR="00996BC5" w:rsidRDefault="00996BC5" w:rsidP="00996BC5">
      <w:pPr>
        <w:pStyle w:val="Paragraphedeliste"/>
        <w:numPr>
          <w:ilvl w:val="0"/>
          <w:numId w:val="45"/>
        </w:numPr>
      </w:pPr>
      <w:r>
        <w:t>Modèle générique pour tout document,</w:t>
      </w:r>
    </w:p>
    <w:p w14:paraId="35F613C5" w14:textId="77777777" w:rsidR="00996BC5" w:rsidRDefault="00996BC5" w:rsidP="00996BC5">
      <w:pPr>
        <w:pStyle w:val="Paragraphedeliste"/>
        <w:numPr>
          <w:ilvl w:val="0"/>
          <w:numId w:val="45"/>
        </w:numPr>
      </w:pPr>
      <w:r>
        <w:t>Suivi d’activité,</w:t>
      </w:r>
    </w:p>
    <w:p w14:paraId="3C612E81" w14:textId="77777777" w:rsidR="00996BC5" w:rsidRDefault="00996BC5" w:rsidP="00996BC5">
      <w:pPr>
        <w:pStyle w:val="Paragraphedeliste"/>
        <w:numPr>
          <w:ilvl w:val="0"/>
          <w:numId w:val="45"/>
        </w:numPr>
      </w:pPr>
      <w:r>
        <w:t>Plan de test unitaire,</w:t>
      </w:r>
    </w:p>
    <w:p w14:paraId="7741DEB4" w14:textId="77777777" w:rsidR="00996BC5" w:rsidRDefault="00996BC5" w:rsidP="00996BC5">
      <w:pPr>
        <w:pStyle w:val="Paragraphedeliste"/>
        <w:numPr>
          <w:ilvl w:val="0"/>
          <w:numId w:val="45"/>
        </w:numPr>
      </w:pPr>
      <w:r>
        <w:t>Template Word pour Visual Paradigm.</w:t>
      </w:r>
    </w:p>
    <w:p w14:paraId="3509A969" w14:textId="77777777" w:rsidR="00996BC5" w:rsidRDefault="0059266E">
      <w:p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rPr>
          <w:noProof/>
          <w:lang w:eastAsia="fr-FR" w:bidi="ar-SA"/>
        </w:rPr>
        <w:drawing>
          <wp:anchor distT="0" distB="0" distL="114300" distR="114300" simplePos="0" relativeHeight="251680768" behindDoc="0" locked="0" layoutInCell="1" allowOverlap="1" wp14:anchorId="72DF80E2" wp14:editId="036051B9">
            <wp:simplePos x="0" y="0"/>
            <wp:positionH relativeFrom="column">
              <wp:posOffset>2004695</wp:posOffset>
            </wp:positionH>
            <wp:positionV relativeFrom="paragraph">
              <wp:posOffset>42545</wp:posOffset>
            </wp:positionV>
            <wp:extent cx="2116455" cy="4060190"/>
            <wp:effectExtent l="19050" t="0" r="0" b="0"/>
            <wp:wrapNone/>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6455" cy="4060190"/>
                    </a:xfrm>
                    <a:prstGeom prst="rect">
                      <a:avLst/>
                    </a:prstGeom>
                  </pic:spPr>
                </pic:pic>
              </a:graphicData>
            </a:graphic>
          </wp:anchor>
        </w:drawing>
      </w:r>
      <w:r w:rsidR="00996BC5">
        <w:t xml:space="preserve">Aux formats : </w:t>
      </w:r>
    </w:p>
    <w:p w14:paraId="4EB4EB19" w14:textId="77777777" w:rsidR="00996BC5" w:rsidRDefault="00996BC5" w:rsidP="00996BC5">
      <w:pPr>
        <w:pStyle w:val="Paragraphedeliste"/>
        <w:numPr>
          <w:ilvl w:val="0"/>
          <w:numId w:val="4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 xml:space="preserve">Word 2003, </w:t>
      </w:r>
    </w:p>
    <w:p w14:paraId="0DAC02A4" w14:textId="77777777" w:rsidR="00996BC5" w:rsidRDefault="00996BC5" w:rsidP="00996BC5">
      <w:pPr>
        <w:pStyle w:val="Paragraphedeliste"/>
        <w:numPr>
          <w:ilvl w:val="0"/>
          <w:numId w:val="4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 xml:space="preserve">Word 2010, </w:t>
      </w:r>
    </w:p>
    <w:p w14:paraId="1AEDF7EA" w14:textId="77777777" w:rsidR="00A33EE1" w:rsidRDefault="00996BC5" w:rsidP="00996BC5">
      <w:pPr>
        <w:pStyle w:val="Paragraphedeliste"/>
        <w:numPr>
          <w:ilvl w:val="0"/>
          <w:numId w:val="4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OpenOffice</w:t>
      </w:r>
      <w:r w:rsidR="00A33EE1">
        <w:br w:type="page"/>
      </w:r>
    </w:p>
    <w:p w14:paraId="364C9789" w14:textId="77777777" w:rsidR="00734179" w:rsidRDefault="00734179" w:rsidP="00A33EE1">
      <w:pPr>
        <w:pStyle w:val="Titre2"/>
      </w:pPr>
      <w:bookmarkStart w:id="43" w:name="_Toc155804840"/>
      <w:bookmarkStart w:id="44" w:name="_Toc310085966"/>
      <w:r>
        <w:lastRenderedPageBreak/>
        <w:t>Organisation des dossiers sur le disque pour chaque projet</w:t>
      </w:r>
      <w:bookmarkEnd w:id="43"/>
      <w:bookmarkEnd w:id="44"/>
    </w:p>
    <w:p w14:paraId="335E4035" w14:textId="77777777" w:rsidR="00A33EE1" w:rsidRPr="00602F06" w:rsidRDefault="00A33EE1" w:rsidP="00A33EE1">
      <w:r w:rsidRPr="00602F06">
        <w:rPr>
          <w:b/>
        </w:rPr>
        <w:t>Documentation</w:t>
      </w:r>
      <w:r w:rsidRPr="00602F06">
        <w:rPr>
          <w:b/>
        </w:rPr>
        <w:br/>
      </w:r>
      <w:r w:rsidRPr="00602F06">
        <w:rPr>
          <w:b/>
        </w:rPr>
        <w:tab/>
        <w:t>Besoins</w:t>
      </w:r>
      <w:r w:rsidRPr="00602F06">
        <w:rPr>
          <w:b/>
        </w:rPr>
        <w:br/>
      </w:r>
      <w:r w:rsidRPr="00602F06">
        <w:tab/>
      </w:r>
      <w:r w:rsidRPr="00602F06">
        <w:tab/>
        <w:t>cahierDesCharges.doc</w:t>
      </w:r>
      <w:r w:rsidRPr="00602F06">
        <w:tab/>
        <w:t>donné par le professeur responsable</w:t>
      </w:r>
      <w:r w:rsidRPr="00602F06">
        <w:rPr>
          <w:b/>
        </w:rPr>
        <w:br/>
      </w:r>
      <w:r w:rsidRPr="00602F06">
        <w:tab/>
      </w:r>
      <w:r w:rsidRPr="00602F06">
        <w:rPr>
          <w:b/>
        </w:rPr>
        <w:t xml:space="preserve">Analyse </w:t>
      </w:r>
      <w:r w:rsidRPr="00602F06">
        <w:rPr>
          <w:b/>
        </w:rPr>
        <w:br/>
      </w:r>
      <w:r w:rsidRPr="00602F06">
        <w:tab/>
      </w:r>
      <w:r w:rsidRPr="00602F06">
        <w:tab/>
        <w:t>analyse.doc</w:t>
      </w:r>
      <w:r w:rsidRPr="00602F06">
        <w:tab/>
        <w:t>dossier d’analyse</w:t>
      </w:r>
      <w:r w:rsidRPr="00602F06">
        <w:rPr>
          <w:b/>
        </w:rPr>
        <w:br/>
      </w:r>
      <w:r w:rsidRPr="00602F06">
        <w:tab/>
      </w:r>
      <w:r w:rsidRPr="00602F06">
        <w:tab/>
        <w:t>maquette.doc</w:t>
      </w:r>
      <w:r w:rsidRPr="00602F06">
        <w:tab/>
        <w:t>document de description de la maquette validée</w:t>
      </w:r>
    </w:p>
    <w:p w14:paraId="41D1F823" w14:textId="77777777" w:rsidR="00A33EE1" w:rsidRPr="00602F06" w:rsidRDefault="00A33EE1" w:rsidP="00A33EE1">
      <w:r w:rsidRPr="00602F06">
        <w:tab/>
      </w:r>
      <w:r w:rsidRPr="00602F06">
        <w:tab/>
        <w:t>planIncrement.doc</w:t>
      </w:r>
      <w:r w:rsidRPr="00602F06">
        <w:tab/>
        <w:t>plan des incréments</w:t>
      </w:r>
    </w:p>
    <w:p w14:paraId="2F292A1D" w14:textId="77777777" w:rsidR="00A33EE1" w:rsidRPr="00602F06" w:rsidRDefault="00A33EE1" w:rsidP="00A33EE1">
      <w:r w:rsidRPr="00602F06">
        <w:tab/>
      </w:r>
      <w:r w:rsidRPr="00602F06">
        <w:tab/>
        <w:t xml:space="preserve">planValidation.doc </w:t>
      </w:r>
      <w:r w:rsidRPr="00602F06">
        <w:tab/>
        <w:t>plan de validation</w:t>
      </w:r>
    </w:p>
    <w:p w14:paraId="59415461" w14:textId="77777777" w:rsidR="00A33EE1" w:rsidRPr="00602F06" w:rsidRDefault="00A33EE1" w:rsidP="00A33EE1">
      <w:r w:rsidRPr="00602F06">
        <w:tab/>
      </w:r>
      <w:r w:rsidRPr="00602F06">
        <w:tab/>
        <w:t>…</w:t>
      </w:r>
    </w:p>
    <w:p w14:paraId="3A4EEFC5" w14:textId="77777777" w:rsidR="00A33EE1" w:rsidRPr="00602F06" w:rsidRDefault="00A33EE1" w:rsidP="00A33EE1">
      <w:pPr>
        <w:rPr>
          <w:b/>
          <w:bCs/>
        </w:rPr>
      </w:pPr>
      <w:r w:rsidRPr="00602F06">
        <w:tab/>
      </w:r>
      <w:r w:rsidRPr="00602F06">
        <w:rPr>
          <w:b/>
        </w:rPr>
        <w:t>Conception</w:t>
      </w:r>
    </w:p>
    <w:p w14:paraId="01512CF1" w14:textId="77777777" w:rsidR="00A33EE1" w:rsidRPr="00602F06" w:rsidRDefault="00A33EE1" w:rsidP="00A33EE1">
      <w:pPr>
        <w:pStyle w:val="En-tte"/>
        <w:tabs>
          <w:tab w:val="clear" w:pos="4536"/>
          <w:tab w:val="clear" w:pos="9072"/>
          <w:tab w:val="left" w:pos="1134"/>
          <w:tab w:val="left" w:pos="1701"/>
          <w:tab w:val="left" w:pos="3969"/>
        </w:tabs>
      </w:pPr>
      <w:r w:rsidRPr="00602F06">
        <w:tab/>
      </w:r>
      <w:r w:rsidRPr="00602F06">
        <w:tab/>
        <w:t>conception.doc</w:t>
      </w:r>
      <w:r w:rsidRPr="00602F06">
        <w:tab/>
        <w:t xml:space="preserve">dossier de conception </w:t>
      </w:r>
    </w:p>
    <w:p w14:paraId="2235BAE5" w14:textId="77777777" w:rsidR="00A33EE1" w:rsidRPr="00602F06" w:rsidRDefault="00A33EE1" w:rsidP="00A33EE1">
      <w:pPr>
        <w:pStyle w:val="En-tte"/>
        <w:tabs>
          <w:tab w:val="clear" w:pos="4536"/>
          <w:tab w:val="clear" w:pos="9072"/>
          <w:tab w:val="left" w:pos="1134"/>
          <w:tab w:val="left" w:pos="1701"/>
          <w:tab w:val="left" w:pos="3969"/>
        </w:tabs>
      </w:pPr>
      <w:r w:rsidRPr="00602F06">
        <w:tab/>
      </w:r>
      <w:r w:rsidRPr="00602F06">
        <w:tab/>
        <w:t>construction.doc</w:t>
      </w:r>
      <w:r w:rsidRPr="00602F06">
        <w:tab/>
        <w:t xml:space="preserve">document de description de mise en œuvre de </w:t>
      </w:r>
      <w:r w:rsidRPr="00602F06">
        <w:br/>
      </w:r>
      <w:r w:rsidRPr="00602F06">
        <w:tab/>
      </w:r>
      <w:r w:rsidRPr="00602F06">
        <w:tab/>
      </w:r>
      <w:r w:rsidRPr="00602F06">
        <w:tab/>
      </w:r>
      <w:r w:rsidRPr="00602F06">
        <w:tab/>
        <w:t>technologies, de protocole, d'algorithmes importants.</w:t>
      </w:r>
      <w:r w:rsidRPr="00602F06">
        <w:br/>
      </w:r>
      <w:r w:rsidRPr="00602F06">
        <w:tab/>
      </w:r>
      <w:r w:rsidRPr="00602F06">
        <w:tab/>
        <w:t>configuration.doc</w:t>
      </w:r>
      <w:r w:rsidRPr="00602F06">
        <w:tab/>
        <w:t>document de configuration</w:t>
      </w:r>
      <w:r w:rsidRPr="00602F06">
        <w:br/>
      </w:r>
      <w:r w:rsidRPr="00602F06">
        <w:tab/>
      </w:r>
      <w:r w:rsidRPr="00602F06">
        <w:tab/>
        <w:t>…</w:t>
      </w:r>
    </w:p>
    <w:p w14:paraId="024FB684" w14:textId="77777777" w:rsidR="00A33EE1" w:rsidRPr="00602F06" w:rsidRDefault="00A33EE1" w:rsidP="00A33EE1">
      <w:pPr>
        <w:ind w:left="708"/>
      </w:pPr>
      <w:r w:rsidRPr="00602F06">
        <w:rPr>
          <w:b/>
        </w:rPr>
        <w:tab/>
        <w:t>LecturesCroisées</w:t>
      </w:r>
    </w:p>
    <w:p w14:paraId="4719A455" w14:textId="77777777" w:rsidR="00A33EE1" w:rsidRPr="00602F06" w:rsidRDefault="00A33EE1" w:rsidP="00A33EE1">
      <w:pPr>
        <w:ind w:left="708"/>
      </w:pPr>
      <w:r w:rsidRPr="00602F06">
        <w:tab/>
      </w:r>
      <w:r w:rsidRPr="00602F06">
        <w:tab/>
        <w:t>lectCroisee1.doc</w:t>
      </w:r>
    </w:p>
    <w:p w14:paraId="3DC21FD2" w14:textId="77777777" w:rsidR="00A33EE1" w:rsidRPr="00602F06" w:rsidRDefault="00A33EE1" w:rsidP="00A33EE1">
      <w:pPr>
        <w:ind w:left="708"/>
      </w:pPr>
      <w:r w:rsidRPr="00602F06">
        <w:tab/>
      </w:r>
      <w:r w:rsidRPr="00602F06">
        <w:tab/>
        <w:t>lectCroisee2.doc</w:t>
      </w:r>
    </w:p>
    <w:p w14:paraId="5B4B804C" w14:textId="77777777" w:rsidR="00A33EE1" w:rsidRPr="00602F06" w:rsidRDefault="00A33EE1" w:rsidP="00A33EE1">
      <w:pPr>
        <w:ind w:left="141"/>
      </w:pPr>
      <w:r w:rsidRPr="00602F06">
        <w:tab/>
      </w:r>
      <w:r w:rsidRPr="00602F06">
        <w:tab/>
      </w:r>
      <w:r w:rsidRPr="00602F06">
        <w:tab/>
        <w:t>…</w:t>
      </w:r>
    </w:p>
    <w:p w14:paraId="7A85C89C" w14:textId="77777777" w:rsidR="00A33EE1" w:rsidRPr="00602F06" w:rsidRDefault="00A33EE1" w:rsidP="00A33EE1">
      <w:pPr>
        <w:ind w:left="141"/>
      </w:pPr>
      <w:r w:rsidRPr="00602F06">
        <w:tab/>
      </w:r>
      <w:r w:rsidRPr="00602F06">
        <w:tab/>
      </w:r>
      <w:r w:rsidRPr="00602F06">
        <w:rPr>
          <w:b/>
        </w:rPr>
        <w:t>Modifications</w:t>
      </w:r>
    </w:p>
    <w:p w14:paraId="796E032D" w14:textId="77777777" w:rsidR="00A33EE1" w:rsidRPr="00602F06" w:rsidRDefault="00A33EE1" w:rsidP="00A33EE1">
      <w:pPr>
        <w:ind w:left="141"/>
      </w:pPr>
      <w:r w:rsidRPr="00602F06">
        <w:tab/>
      </w:r>
      <w:r w:rsidRPr="00602F06">
        <w:tab/>
      </w:r>
      <w:r w:rsidRPr="00602F06">
        <w:tab/>
        <w:t>dmdModif1.doc</w:t>
      </w:r>
    </w:p>
    <w:p w14:paraId="0C7CD4F4" w14:textId="77777777" w:rsidR="00A33EE1" w:rsidRPr="00602F06" w:rsidRDefault="00A33EE1" w:rsidP="00A33EE1">
      <w:pPr>
        <w:ind w:left="141"/>
      </w:pPr>
      <w:r w:rsidRPr="00602F06">
        <w:tab/>
      </w:r>
      <w:r w:rsidRPr="00602F06">
        <w:tab/>
      </w:r>
      <w:r w:rsidRPr="00602F06">
        <w:tab/>
        <w:t>dmdModif2.doc</w:t>
      </w:r>
    </w:p>
    <w:p w14:paraId="2C025501" w14:textId="77777777" w:rsidR="00A33EE1" w:rsidRPr="00602F06" w:rsidRDefault="00A33EE1" w:rsidP="00A33EE1">
      <w:pPr>
        <w:ind w:left="141"/>
      </w:pPr>
      <w:r w:rsidRPr="00602F06">
        <w:tab/>
      </w:r>
      <w:r w:rsidRPr="00602F06">
        <w:tab/>
      </w:r>
      <w:r w:rsidRPr="00602F06">
        <w:tab/>
        <w:t>suiviModif1.doc</w:t>
      </w:r>
    </w:p>
    <w:p w14:paraId="7083E253" w14:textId="77777777" w:rsidR="00A33EE1" w:rsidRPr="00602F06" w:rsidRDefault="00A33EE1" w:rsidP="00A33EE1">
      <w:pPr>
        <w:ind w:left="141"/>
      </w:pPr>
      <w:r w:rsidRPr="00602F06">
        <w:tab/>
      </w:r>
      <w:r w:rsidRPr="00602F06">
        <w:tab/>
      </w:r>
      <w:r w:rsidRPr="00602F06">
        <w:tab/>
        <w:t>suiviModif2.doc</w:t>
      </w:r>
    </w:p>
    <w:p w14:paraId="0E8E77A0" w14:textId="77777777" w:rsidR="00A33EE1" w:rsidRPr="00602F06" w:rsidRDefault="00A33EE1" w:rsidP="00A33EE1">
      <w:pPr>
        <w:ind w:left="141"/>
      </w:pPr>
      <w:r w:rsidRPr="00602F06">
        <w:tab/>
      </w:r>
      <w:r w:rsidRPr="00602F06">
        <w:tab/>
      </w:r>
      <w:r w:rsidRPr="00602F06">
        <w:tab/>
        <w:t>…</w:t>
      </w:r>
    </w:p>
    <w:p w14:paraId="0A8FF724" w14:textId="77777777" w:rsidR="00A33EE1" w:rsidRPr="00602F06" w:rsidRDefault="00A33EE1" w:rsidP="00A33EE1">
      <w:pPr>
        <w:ind w:left="567"/>
      </w:pPr>
      <w:r w:rsidRPr="00602F06">
        <w:rPr>
          <w:b/>
        </w:rPr>
        <w:t>Tests</w:t>
      </w:r>
      <w:r w:rsidRPr="00602F06">
        <w:tab/>
      </w:r>
      <w:r w:rsidRPr="00602F06">
        <w:tab/>
      </w:r>
      <w:r w:rsidRPr="00602F06">
        <w:tab/>
      </w:r>
      <w:r w:rsidRPr="00602F06">
        <w:tab/>
        <w:t>répertoire contenant les plans et les rapports de test</w:t>
      </w:r>
    </w:p>
    <w:p w14:paraId="5008D487" w14:textId="77777777" w:rsidR="00A33EE1" w:rsidRPr="00602F06" w:rsidRDefault="00A33EE1" w:rsidP="00A33EE1">
      <w:pPr>
        <w:ind w:left="567"/>
      </w:pPr>
      <w:r w:rsidRPr="00602F06">
        <w:tab/>
      </w:r>
      <w:r w:rsidRPr="00602F06">
        <w:rPr>
          <w:b/>
        </w:rPr>
        <w:t>Unitaires</w:t>
      </w:r>
    </w:p>
    <w:p w14:paraId="7DCE1E93" w14:textId="77777777" w:rsidR="00A33EE1" w:rsidRPr="00602F06" w:rsidRDefault="00A33EE1" w:rsidP="00A33EE1">
      <w:pPr>
        <w:pStyle w:val="En-tte"/>
        <w:tabs>
          <w:tab w:val="clear" w:pos="4536"/>
          <w:tab w:val="clear" w:pos="9072"/>
          <w:tab w:val="left" w:pos="1134"/>
          <w:tab w:val="left" w:pos="1701"/>
          <w:tab w:val="left" w:pos="2268"/>
          <w:tab w:val="left" w:pos="3969"/>
        </w:tabs>
        <w:ind w:left="567"/>
      </w:pPr>
      <w:r w:rsidRPr="00602F06">
        <w:tab/>
      </w:r>
      <w:r w:rsidRPr="00602F06">
        <w:tab/>
        <w:t>tuP1_1.doc</w:t>
      </w:r>
      <w:r w:rsidRPr="00602F06">
        <w:tab/>
        <w:t>fiche du test unitaire 1 du package P1</w:t>
      </w:r>
    </w:p>
    <w:p w14:paraId="6777DDF1" w14:textId="77777777" w:rsidR="00A33EE1" w:rsidRPr="00602F06" w:rsidRDefault="00A33EE1" w:rsidP="00A33EE1">
      <w:pPr>
        <w:pStyle w:val="En-tte"/>
        <w:tabs>
          <w:tab w:val="clear" w:pos="4536"/>
          <w:tab w:val="clear" w:pos="9072"/>
          <w:tab w:val="left" w:pos="1134"/>
          <w:tab w:val="left" w:pos="1701"/>
          <w:tab w:val="left" w:pos="2268"/>
          <w:tab w:val="left" w:pos="3969"/>
        </w:tabs>
        <w:ind w:left="567"/>
      </w:pPr>
      <w:r w:rsidRPr="00602F06">
        <w:tab/>
      </w:r>
      <w:r w:rsidRPr="00602F06">
        <w:tab/>
        <w:t>tuP1_2.doc</w:t>
      </w:r>
      <w:r w:rsidRPr="00602F06">
        <w:tab/>
        <w:t>fiche du test unitaire 2 du package P1</w:t>
      </w:r>
    </w:p>
    <w:p w14:paraId="7C8A6028" w14:textId="77777777" w:rsidR="00A33EE1" w:rsidRPr="00602F06" w:rsidRDefault="00A33EE1" w:rsidP="00A33EE1">
      <w:pPr>
        <w:pStyle w:val="En-tte"/>
        <w:tabs>
          <w:tab w:val="clear" w:pos="4536"/>
          <w:tab w:val="clear" w:pos="9072"/>
          <w:tab w:val="left" w:pos="1134"/>
          <w:tab w:val="left" w:pos="1701"/>
          <w:tab w:val="left" w:pos="2268"/>
          <w:tab w:val="left" w:pos="3969"/>
        </w:tabs>
      </w:pPr>
      <w:r w:rsidRPr="00602F06">
        <w:tab/>
      </w:r>
      <w:r w:rsidRPr="00602F06">
        <w:tab/>
      </w:r>
      <w:r w:rsidRPr="00602F06">
        <w:tab/>
        <w:t>tuP2_1.doc</w:t>
      </w:r>
      <w:r w:rsidRPr="00602F06">
        <w:tab/>
        <w:t>fiche du test unitaire 1 du package P2</w:t>
      </w:r>
    </w:p>
    <w:p w14:paraId="6397D72A" w14:textId="77777777" w:rsidR="00A33EE1" w:rsidRPr="00602F06" w:rsidRDefault="00A33EE1" w:rsidP="00A33EE1">
      <w:pPr>
        <w:pStyle w:val="En-tte"/>
        <w:tabs>
          <w:tab w:val="clear" w:pos="4536"/>
          <w:tab w:val="clear" w:pos="9072"/>
          <w:tab w:val="left" w:pos="1134"/>
          <w:tab w:val="left" w:pos="1701"/>
          <w:tab w:val="left" w:pos="2268"/>
          <w:tab w:val="left" w:pos="3969"/>
        </w:tabs>
      </w:pPr>
      <w:r w:rsidRPr="00602F06">
        <w:tab/>
      </w:r>
      <w:r w:rsidRPr="00602F06">
        <w:tab/>
      </w:r>
      <w:r w:rsidRPr="00602F06">
        <w:tab/>
        <w:t>tuP2_2.doc</w:t>
      </w:r>
      <w:r w:rsidRPr="00602F06">
        <w:tab/>
        <w:t>fiche du test unitaire 2 du package P2</w:t>
      </w:r>
      <w:r w:rsidRPr="00602F06">
        <w:br/>
      </w:r>
      <w:r w:rsidRPr="00602F06">
        <w:tab/>
      </w:r>
      <w:r w:rsidRPr="00602F06">
        <w:tab/>
      </w:r>
      <w:r w:rsidRPr="00602F06">
        <w:tab/>
        <w:t>…</w:t>
      </w:r>
    </w:p>
    <w:p w14:paraId="5326512E" w14:textId="77777777" w:rsidR="00A33EE1" w:rsidRPr="00602F06" w:rsidRDefault="00A33EE1" w:rsidP="00A33EE1">
      <w:pPr>
        <w:ind w:left="567"/>
      </w:pPr>
      <w:r w:rsidRPr="00602F06">
        <w:tab/>
      </w:r>
      <w:r w:rsidRPr="00602F06">
        <w:rPr>
          <w:b/>
        </w:rPr>
        <w:t>Integration</w:t>
      </w:r>
    </w:p>
    <w:p w14:paraId="00053346" w14:textId="77777777" w:rsidR="00A33EE1" w:rsidRPr="00602F06" w:rsidRDefault="00A33EE1" w:rsidP="00A33EE1">
      <w:pPr>
        <w:ind w:left="567"/>
      </w:pPr>
      <w:r w:rsidRPr="00602F06">
        <w:tab/>
      </w:r>
      <w:r w:rsidRPr="00602F06">
        <w:tab/>
        <w:t>ti1.doc</w:t>
      </w:r>
      <w:r w:rsidRPr="00602F06">
        <w:tab/>
        <w:t>tests d’intégration des packages</w:t>
      </w:r>
    </w:p>
    <w:p w14:paraId="628CA492" w14:textId="77777777" w:rsidR="00A33EE1" w:rsidRPr="00602F06" w:rsidRDefault="00A33EE1" w:rsidP="00A33EE1">
      <w:pPr>
        <w:ind w:left="567"/>
      </w:pPr>
      <w:r w:rsidRPr="00602F06">
        <w:tab/>
      </w:r>
      <w:r w:rsidRPr="00602F06">
        <w:tab/>
        <w:t>ti2.doc</w:t>
      </w:r>
    </w:p>
    <w:p w14:paraId="48927252" w14:textId="77777777" w:rsidR="00A33EE1" w:rsidRPr="00602F06" w:rsidRDefault="00A33EE1" w:rsidP="00A33EE1">
      <w:pPr>
        <w:ind w:left="567"/>
      </w:pPr>
      <w:r w:rsidRPr="00602F06">
        <w:tab/>
      </w:r>
      <w:r w:rsidRPr="00602F06">
        <w:tab/>
        <w:t>…</w:t>
      </w:r>
    </w:p>
    <w:p w14:paraId="3538901A" w14:textId="77777777" w:rsidR="00A33EE1" w:rsidRPr="00602F06" w:rsidRDefault="00A33EE1" w:rsidP="00A33EE1">
      <w:pPr>
        <w:ind w:left="567"/>
      </w:pPr>
      <w:r w:rsidRPr="00602F06">
        <w:tab/>
      </w:r>
      <w:r w:rsidRPr="00602F06">
        <w:rPr>
          <w:b/>
        </w:rPr>
        <w:t>Validation</w:t>
      </w:r>
      <w:r w:rsidRPr="00602F06">
        <w:tab/>
      </w:r>
      <w:r w:rsidRPr="00602F06">
        <w:tab/>
      </w:r>
    </w:p>
    <w:p w14:paraId="55FD06E4" w14:textId="77777777" w:rsidR="00A33EE1" w:rsidRPr="00602F06" w:rsidRDefault="00A33EE1" w:rsidP="00A33EE1">
      <w:pPr>
        <w:ind w:left="567"/>
      </w:pPr>
      <w:r w:rsidRPr="00602F06">
        <w:tab/>
      </w:r>
      <w:r w:rsidRPr="00602F06">
        <w:tab/>
        <w:t>tv1.doc</w:t>
      </w:r>
      <w:r w:rsidRPr="00602F06">
        <w:tab/>
        <w:t>tests de validation de l’incrément</w:t>
      </w:r>
    </w:p>
    <w:p w14:paraId="66FE43AC" w14:textId="77777777" w:rsidR="00A33EE1" w:rsidRPr="00602F06" w:rsidRDefault="00A33EE1" w:rsidP="00A33EE1">
      <w:pPr>
        <w:ind w:left="567"/>
      </w:pPr>
      <w:r w:rsidRPr="00602F06">
        <w:tab/>
      </w:r>
      <w:r w:rsidRPr="00602F06">
        <w:tab/>
        <w:t>tv2.doc</w:t>
      </w:r>
    </w:p>
    <w:p w14:paraId="43771E70" w14:textId="77777777" w:rsidR="00A33EE1" w:rsidRPr="00602F06" w:rsidRDefault="00A33EE1" w:rsidP="00A33EE1">
      <w:pPr>
        <w:ind w:left="567"/>
      </w:pPr>
      <w:r w:rsidRPr="00602F06">
        <w:tab/>
      </w:r>
      <w:r w:rsidRPr="00602F06">
        <w:tab/>
        <w:t>…</w:t>
      </w:r>
    </w:p>
    <w:p w14:paraId="4BD77951" w14:textId="77777777" w:rsidR="00A33EE1" w:rsidRPr="00602F06" w:rsidRDefault="00A33EE1" w:rsidP="00A33EE1">
      <w:pPr>
        <w:rPr>
          <w:b/>
        </w:rPr>
      </w:pPr>
      <w:r w:rsidRPr="00602F06">
        <w:lastRenderedPageBreak/>
        <w:tab/>
      </w:r>
      <w:r w:rsidRPr="00602F06">
        <w:rPr>
          <w:b/>
        </w:rPr>
        <w:t>Manuels</w:t>
      </w:r>
    </w:p>
    <w:p w14:paraId="2455EEF8" w14:textId="77777777" w:rsidR="00A33EE1" w:rsidRPr="00602F06" w:rsidRDefault="00A33EE1" w:rsidP="00A33EE1">
      <w:r w:rsidRPr="00602F06">
        <w:tab/>
      </w:r>
      <w:r w:rsidRPr="00602F06">
        <w:tab/>
        <w:t xml:space="preserve">manuelUtilisateur.doc </w:t>
      </w:r>
      <w:r w:rsidRPr="00602F06">
        <w:tab/>
        <w:t>manuel utilisateur (sortie d'analyse et d'incréments)</w:t>
      </w:r>
    </w:p>
    <w:p w14:paraId="0FBD7212" w14:textId="77777777" w:rsidR="00A33EE1" w:rsidRPr="00602F06" w:rsidRDefault="00A33EE1" w:rsidP="00A33EE1">
      <w:r w:rsidRPr="00602F06">
        <w:tab/>
      </w:r>
      <w:r w:rsidRPr="00602F06">
        <w:tab/>
        <w:t>manuelInstallation.doc</w:t>
      </w:r>
      <w:r w:rsidRPr="00602F06">
        <w:tab/>
        <w:t>manuel d’installation (sortie d'analyse et d'incréments)</w:t>
      </w:r>
    </w:p>
    <w:p w14:paraId="71CDC513" w14:textId="77777777" w:rsidR="00A33EE1" w:rsidRPr="00602F06" w:rsidRDefault="00A33EE1" w:rsidP="00A33EE1">
      <w:pPr>
        <w:rPr>
          <w:b/>
        </w:rPr>
      </w:pPr>
    </w:p>
    <w:p w14:paraId="7E0E4E01" w14:textId="77777777" w:rsidR="00A33EE1" w:rsidRPr="00602F06" w:rsidRDefault="00A33EE1" w:rsidP="00A33EE1">
      <w:pPr>
        <w:rPr>
          <w:b/>
        </w:rPr>
      </w:pPr>
      <w:r w:rsidRPr="00602F06">
        <w:rPr>
          <w:b/>
        </w:rPr>
        <w:t>Gestion</w:t>
      </w:r>
    </w:p>
    <w:p w14:paraId="05D36FFB" w14:textId="77777777" w:rsidR="00A33EE1" w:rsidRPr="00602F06" w:rsidRDefault="00A33EE1" w:rsidP="00A33EE1">
      <w:pPr>
        <w:rPr>
          <w:b/>
        </w:rPr>
      </w:pPr>
      <w:r w:rsidRPr="00602F06">
        <w:rPr>
          <w:b/>
        </w:rPr>
        <w:tab/>
        <w:t>Etudiant1</w:t>
      </w:r>
    </w:p>
    <w:p w14:paraId="1B7BAE27" w14:textId="77777777" w:rsidR="00A33EE1" w:rsidRPr="00602F06" w:rsidRDefault="00A33EE1" w:rsidP="00A33EE1">
      <w:r w:rsidRPr="00602F06">
        <w:tab/>
      </w:r>
      <w:r w:rsidRPr="00602F06">
        <w:tab/>
        <w:t>suiviActiviteE1.doc</w:t>
      </w:r>
      <w:r w:rsidRPr="00602F06">
        <w:tab/>
        <w:t>description des activités par semaine de l'étudiant 1.</w:t>
      </w:r>
    </w:p>
    <w:p w14:paraId="72D4C9F5" w14:textId="77777777" w:rsidR="00A33EE1" w:rsidRPr="00602F06" w:rsidRDefault="00A33EE1" w:rsidP="00A33EE1">
      <w:r w:rsidRPr="00602F06">
        <w:tab/>
      </w:r>
      <w:r w:rsidRPr="00602F06">
        <w:tab/>
        <w:t>indexLectureE1.doc</w:t>
      </w:r>
      <w:r w:rsidRPr="00602F06">
        <w:tab/>
        <w:t>participation aux divers documents communs.</w:t>
      </w:r>
    </w:p>
    <w:p w14:paraId="6854BA42" w14:textId="77777777" w:rsidR="00A33EE1" w:rsidRPr="00602F06" w:rsidRDefault="00A33EE1" w:rsidP="00A33EE1">
      <w:r w:rsidRPr="00602F06">
        <w:tab/>
      </w:r>
      <w:r w:rsidRPr="00602F06">
        <w:tab/>
        <w:t>indicationE1.doc</w:t>
      </w:r>
      <w:r w:rsidRPr="00602F06">
        <w:tab/>
        <w:t>principales difficultés rencontrées</w:t>
      </w:r>
    </w:p>
    <w:p w14:paraId="157A525E" w14:textId="77777777" w:rsidR="00A33EE1" w:rsidRPr="00602F06" w:rsidRDefault="00A33EE1" w:rsidP="00A33EE1">
      <w:pPr>
        <w:rPr>
          <w:b/>
        </w:rPr>
      </w:pPr>
      <w:r w:rsidRPr="00602F06">
        <w:rPr>
          <w:b/>
        </w:rPr>
        <w:tab/>
        <w:t>Etudiant2</w:t>
      </w:r>
    </w:p>
    <w:p w14:paraId="10B69234" w14:textId="77777777" w:rsidR="00A33EE1" w:rsidRPr="00602F06" w:rsidRDefault="00A33EE1" w:rsidP="00A33EE1">
      <w:r w:rsidRPr="00602F06">
        <w:tab/>
        <w:t>…</w:t>
      </w:r>
    </w:p>
    <w:p w14:paraId="47139541" w14:textId="77777777" w:rsidR="00A33EE1" w:rsidRPr="00602F06" w:rsidRDefault="00A33EE1" w:rsidP="00A33EE1">
      <w:pPr>
        <w:rPr>
          <w:b/>
        </w:rPr>
      </w:pPr>
      <w:r w:rsidRPr="00602F06">
        <w:rPr>
          <w:b/>
        </w:rPr>
        <w:t>Modele</w:t>
      </w:r>
    </w:p>
    <w:p w14:paraId="5551B993" w14:textId="77777777" w:rsidR="00A33EE1" w:rsidRPr="00602F06" w:rsidRDefault="00A33EE1" w:rsidP="00A33EE1">
      <w:pPr>
        <w:tabs>
          <w:tab w:val="left" w:pos="709"/>
        </w:tabs>
        <w:rPr>
          <w:bCs/>
        </w:rPr>
      </w:pPr>
      <w:r w:rsidRPr="00602F06">
        <w:tab/>
        <w:t>analyse.vpp</w:t>
      </w:r>
      <w:r w:rsidRPr="00602F06">
        <w:tab/>
      </w:r>
      <w:r w:rsidRPr="00602F06">
        <w:tab/>
      </w:r>
      <w:r w:rsidRPr="00602F06">
        <w:rPr>
          <w:bCs/>
        </w:rPr>
        <w:t>modèle d’analyse pour tout le projet</w:t>
      </w:r>
    </w:p>
    <w:p w14:paraId="3B4929E0" w14:textId="77777777" w:rsidR="00A33EE1" w:rsidRPr="00602F06" w:rsidRDefault="00A33EE1" w:rsidP="00A33EE1">
      <w:pPr>
        <w:tabs>
          <w:tab w:val="left" w:pos="709"/>
        </w:tabs>
      </w:pPr>
      <w:r w:rsidRPr="00602F06">
        <w:rPr>
          <w:bCs/>
        </w:rPr>
        <w:tab/>
        <w:t>conception.vpp</w:t>
      </w:r>
      <w:r w:rsidRPr="00602F06">
        <w:rPr>
          <w:bCs/>
        </w:rPr>
        <w:tab/>
        <w:t>modèle de conception pour tout le projet</w:t>
      </w:r>
    </w:p>
    <w:p w14:paraId="00D83851" w14:textId="77777777" w:rsidR="00A33EE1" w:rsidRPr="00602F06" w:rsidRDefault="00A33EE1" w:rsidP="00A33EE1">
      <w:pPr>
        <w:rPr>
          <w:b/>
        </w:rPr>
      </w:pPr>
      <w:r w:rsidRPr="00602F06">
        <w:rPr>
          <w:b/>
        </w:rPr>
        <w:t>Codage</w:t>
      </w:r>
      <w:r w:rsidRPr="00602F06">
        <w:tab/>
        <w:t>répertoire contenant les sources validés</w:t>
      </w:r>
    </w:p>
    <w:p w14:paraId="01F528E9" w14:textId="77777777" w:rsidR="00A33EE1" w:rsidRPr="00602F06" w:rsidRDefault="00A33EE1" w:rsidP="00A33EE1">
      <w:pPr>
        <w:ind w:left="1134" w:hanging="1134"/>
      </w:pPr>
      <w:r w:rsidRPr="00602F06">
        <w:tab/>
      </w:r>
      <w:r w:rsidRPr="00602F06">
        <w:rPr>
          <w:b/>
        </w:rPr>
        <w:t>Maquette</w:t>
      </w:r>
      <w:r w:rsidRPr="00602F06">
        <w:tab/>
        <w:t>sources de la maquette, obtenue en fin d’analyse</w:t>
      </w:r>
      <w:r w:rsidRPr="00602F06">
        <w:br/>
        <w:t>sources</w:t>
      </w:r>
    </w:p>
    <w:p w14:paraId="352F2FF0" w14:textId="77777777" w:rsidR="00A33EE1" w:rsidRPr="00602F06" w:rsidRDefault="00A33EE1" w:rsidP="00A33EE1">
      <w:pPr>
        <w:rPr>
          <w:b/>
        </w:rPr>
      </w:pPr>
      <w:r w:rsidRPr="00602F06">
        <w:rPr>
          <w:b/>
        </w:rPr>
        <w:tab/>
        <w:t>Version</w:t>
      </w:r>
    </w:p>
    <w:p w14:paraId="6E4EDF7D" w14:textId="77777777" w:rsidR="00A33EE1" w:rsidRPr="00602F06" w:rsidRDefault="00A33EE1" w:rsidP="00A33EE1">
      <w:r w:rsidRPr="00602F06">
        <w:tab/>
        <w:t>Sources</w:t>
      </w:r>
      <w:r w:rsidRPr="00602F06">
        <w:tab/>
        <w:t>sources non spécifiques à un package</w:t>
      </w:r>
    </w:p>
    <w:p w14:paraId="62E0B309" w14:textId="77777777" w:rsidR="00A33EE1" w:rsidRPr="00602F06" w:rsidRDefault="00A33EE1" w:rsidP="00A33EE1">
      <w:pPr>
        <w:ind w:left="567"/>
      </w:pPr>
      <w:r w:rsidRPr="00602F06">
        <w:rPr>
          <w:b/>
        </w:rPr>
        <w:tab/>
        <w:t>Aide</w:t>
      </w:r>
      <w:r w:rsidRPr="00602F06">
        <w:tab/>
      </w:r>
      <w:r w:rsidRPr="00602F06">
        <w:tab/>
        <w:t>package de l’aide en ligne</w:t>
      </w:r>
    </w:p>
    <w:p w14:paraId="614142CC" w14:textId="77777777" w:rsidR="00A33EE1" w:rsidRPr="00602F06" w:rsidRDefault="00A33EE1" w:rsidP="00A33EE1">
      <w:pPr>
        <w:ind w:left="567"/>
      </w:pPr>
      <w:r w:rsidRPr="00602F06">
        <w:tab/>
      </w:r>
      <w:r w:rsidRPr="00602F06">
        <w:tab/>
        <w:t>sources</w:t>
      </w:r>
    </w:p>
    <w:p w14:paraId="1FAC86D8" w14:textId="77777777" w:rsidR="00A33EE1" w:rsidRPr="00602F06" w:rsidRDefault="00A33EE1" w:rsidP="00A33EE1">
      <w:pPr>
        <w:ind w:left="567"/>
      </w:pPr>
      <w:r w:rsidRPr="00602F06">
        <w:tab/>
      </w:r>
      <w:r w:rsidRPr="00602F06">
        <w:rPr>
          <w:b/>
        </w:rPr>
        <w:t>Rep1</w:t>
      </w:r>
      <w:r w:rsidRPr="00602F06">
        <w:rPr>
          <w:b/>
        </w:rPr>
        <w:tab/>
      </w:r>
      <w:r w:rsidRPr="00602F06">
        <w:t xml:space="preserve"> </w:t>
      </w:r>
      <w:r w:rsidRPr="00602F06">
        <w:tab/>
        <w:t>(nom dépendant du projet)</w:t>
      </w:r>
    </w:p>
    <w:p w14:paraId="38BDD42D" w14:textId="77777777" w:rsidR="00A33EE1" w:rsidRPr="00602F06" w:rsidRDefault="00A33EE1" w:rsidP="00A33EE1">
      <w:pPr>
        <w:ind w:left="567"/>
        <w:rPr>
          <w:b/>
        </w:rPr>
      </w:pPr>
      <w:r w:rsidRPr="00602F06">
        <w:tab/>
      </w:r>
      <w:r w:rsidRPr="00602F06">
        <w:tab/>
        <w:t>Sources</w:t>
      </w:r>
      <w:r w:rsidRPr="00602F06">
        <w:tab/>
        <w:t>développement d’un package par un seul étudiant</w:t>
      </w:r>
    </w:p>
    <w:p w14:paraId="658195AA" w14:textId="77777777" w:rsidR="00A33EE1" w:rsidRPr="00602F06" w:rsidRDefault="00A33EE1" w:rsidP="00A33EE1">
      <w:pPr>
        <w:ind w:left="567"/>
      </w:pPr>
      <w:r w:rsidRPr="00602F06">
        <w:rPr>
          <w:b/>
        </w:rPr>
        <w:tab/>
        <w:t>Rep2</w:t>
      </w:r>
      <w:r w:rsidRPr="00602F06">
        <w:tab/>
      </w:r>
      <w:r w:rsidRPr="00602F06">
        <w:tab/>
        <w:t>idem</w:t>
      </w:r>
    </w:p>
    <w:p w14:paraId="37579A5D" w14:textId="77777777" w:rsidR="00A33EE1" w:rsidRPr="00602F06" w:rsidRDefault="00A33EE1" w:rsidP="00A33EE1">
      <w:pPr>
        <w:ind w:left="567"/>
        <w:rPr>
          <w:b/>
        </w:rPr>
      </w:pPr>
      <w:r w:rsidRPr="00602F06">
        <w:tab/>
      </w:r>
      <w:r w:rsidRPr="00602F06">
        <w:tab/>
        <w:t>sources</w:t>
      </w:r>
    </w:p>
    <w:p w14:paraId="36C9A213" w14:textId="77777777" w:rsidR="00A33EE1" w:rsidRPr="00602F06" w:rsidRDefault="00A33EE1" w:rsidP="00A33EE1">
      <w:pPr>
        <w:ind w:left="567"/>
        <w:rPr>
          <w:b/>
        </w:rPr>
      </w:pPr>
      <w:r w:rsidRPr="00602F06">
        <w:rPr>
          <w:b/>
        </w:rPr>
        <w:tab/>
        <w:t>...</w:t>
      </w:r>
    </w:p>
    <w:p w14:paraId="705B86E5" w14:textId="77777777" w:rsidR="00A33EE1" w:rsidRPr="00602F06" w:rsidRDefault="0059266E" w:rsidP="00A33EE1">
      <w:pPr>
        <w:ind w:left="567" w:hanging="567"/>
      </w:pPr>
      <w:r>
        <w:rPr>
          <w:b/>
          <w:noProof/>
          <w:lang w:eastAsia="fr-FR" w:bidi="ar-SA"/>
        </w:rPr>
        <w:drawing>
          <wp:anchor distT="0" distB="0" distL="114300" distR="114300" simplePos="0" relativeHeight="251679744" behindDoc="0" locked="0" layoutInCell="1" allowOverlap="1" wp14:anchorId="212BD4BD" wp14:editId="298D28C9">
            <wp:simplePos x="0" y="0"/>
            <wp:positionH relativeFrom="column">
              <wp:posOffset>2892425</wp:posOffset>
            </wp:positionH>
            <wp:positionV relativeFrom="paragraph">
              <wp:posOffset>107315</wp:posOffset>
            </wp:positionV>
            <wp:extent cx="2860040" cy="3029585"/>
            <wp:effectExtent l="19050" t="0" r="0" b="0"/>
            <wp:wrapNone/>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0040" cy="3029585"/>
                    </a:xfrm>
                    <a:prstGeom prst="rect">
                      <a:avLst/>
                    </a:prstGeom>
                  </pic:spPr>
                </pic:pic>
              </a:graphicData>
            </a:graphic>
          </wp:anchor>
        </w:drawing>
      </w:r>
      <w:r w:rsidR="00A33EE1" w:rsidRPr="00602F06">
        <w:rPr>
          <w:b/>
        </w:rPr>
        <w:t>Ressources</w:t>
      </w:r>
      <w:r w:rsidR="00A33EE1" w:rsidRPr="00602F06">
        <w:tab/>
        <w:t>documents donnés par le professeur</w:t>
      </w:r>
      <w:r w:rsidR="00A33EE1" w:rsidRPr="00602F06">
        <w:br/>
        <w:t>planQualité.doc</w:t>
      </w:r>
      <w:r w:rsidR="00A33EE1" w:rsidRPr="00602F06">
        <w:tab/>
        <w:t>plan qualité de la section</w:t>
      </w:r>
    </w:p>
    <w:p w14:paraId="0252F0C9" w14:textId="77777777" w:rsidR="00A33EE1" w:rsidRPr="00602F06" w:rsidRDefault="00A33EE1" w:rsidP="00A33EE1">
      <w:r w:rsidRPr="00602F06">
        <w:tab/>
      </w:r>
      <w:r w:rsidR="00996BC5">
        <w:t>ModelesIRIS</w:t>
      </w:r>
      <w:r w:rsidR="00996BC5">
        <w:tab/>
      </w:r>
      <w:r w:rsidR="00996BC5">
        <w:tab/>
        <w:t>modèles de documents</w:t>
      </w:r>
    </w:p>
    <w:p w14:paraId="42EC1095" w14:textId="77777777" w:rsidR="00A33EE1" w:rsidRPr="00602F06" w:rsidRDefault="00A33EE1" w:rsidP="00A33EE1">
      <w:r>
        <w:tab/>
        <w:t>etc.</w:t>
      </w:r>
    </w:p>
    <w:p w14:paraId="7544FB7F" w14:textId="77777777" w:rsidR="00A33EE1" w:rsidRDefault="00A33EE1">
      <w:p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p>
    <w:p w14:paraId="72712009" w14:textId="77777777" w:rsidR="00A33EE1" w:rsidRDefault="00A33EE1">
      <w:p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br w:type="page"/>
      </w:r>
    </w:p>
    <w:p w14:paraId="78E6DE7F" w14:textId="051BB85E" w:rsidR="00A33EE1" w:rsidRPr="006B32F3" w:rsidRDefault="00A33EE1" w:rsidP="00A33EE1">
      <w:pPr>
        <w:pStyle w:val="Titre1"/>
      </w:pPr>
      <w:bookmarkStart w:id="45" w:name="_Toc155804841"/>
      <w:bookmarkStart w:id="46" w:name="_Toc310085967"/>
      <w:r w:rsidRPr="006B32F3">
        <w:rPr>
          <w:rStyle w:val="Titre1Car"/>
          <w:b/>
          <w:bCs/>
          <w:iCs/>
        </w:rPr>
        <w:lastRenderedPageBreak/>
        <w:t xml:space="preserve">Documents à produire </w:t>
      </w:r>
      <w:r w:rsidR="00996BC5" w:rsidRPr="006B32F3">
        <w:rPr>
          <w:rStyle w:val="Titre1Car"/>
          <w:b/>
          <w:bCs/>
          <w:iCs/>
        </w:rPr>
        <w:t>au jury final</w:t>
      </w:r>
      <w:bookmarkEnd w:id="45"/>
      <w:bookmarkEnd w:id="46"/>
    </w:p>
    <w:p w14:paraId="4BF29743" w14:textId="77777777" w:rsidR="007C5A8E" w:rsidRPr="00831690" w:rsidRDefault="007C5A8E" w:rsidP="007C5A8E">
      <w:pPr>
        <w:pStyle w:val="Titre2"/>
      </w:pPr>
      <w:bookmarkStart w:id="47" w:name="_Toc310085968"/>
      <w:r w:rsidRPr="00831690">
        <w:t>Dossier technique de projet</w:t>
      </w:r>
      <w:bookmarkEnd w:id="47"/>
    </w:p>
    <w:p w14:paraId="34A1B930" w14:textId="77777777" w:rsidR="007C5A8E" w:rsidRPr="00831690" w:rsidRDefault="007C5A8E" w:rsidP="007C5A8E">
      <w:r w:rsidRPr="00831690">
        <w:t xml:space="preserve"> À l'issue du projet, l'équipe d'étudiants remet au centre d'examen un dossier technique unique représentatif de l’ensemble du projet.</w:t>
      </w:r>
    </w:p>
    <w:p w14:paraId="3B4A23BB" w14:textId="77777777" w:rsidR="007C5A8E" w:rsidRPr="00831690" w:rsidRDefault="007C5A8E" w:rsidP="007C5A8E">
      <w:r w:rsidRPr="00831690">
        <w:t>Ce dossier comprend une partie commune à tous les membres de l'équipe et la partie personnelle traitée par chacun d'entre eux.</w:t>
      </w:r>
    </w:p>
    <w:p w14:paraId="264986BD" w14:textId="77777777" w:rsidR="007C5A8E" w:rsidRPr="00831690" w:rsidRDefault="007C5A8E" w:rsidP="007C5A8E"/>
    <w:p w14:paraId="6DC2D746" w14:textId="77777777" w:rsidR="007C5A8E" w:rsidRPr="00831690" w:rsidRDefault="007C5A8E" w:rsidP="007C5A8E">
      <w:r w:rsidRPr="00831690">
        <w:t>Le dossier technique  du projet réalisé par un groupe d’étudiants est constitué comme suit :</w:t>
      </w:r>
    </w:p>
    <w:p w14:paraId="66C997BB" w14:textId="77777777" w:rsidR="007C5A8E" w:rsidRPr="00831690" w:rsidRDefault="007C5A8E" w:rsidP="007C5A8E">
      <w:pPr>
        <w:pStyle w:val="Paragraphedeliste"/>
        <w:numPr>
          <w:ilvl w:val="0"/>
          <w:numId w:val="50"/>
        </w:numPr>
        <w:tabs>
          <w:tab w:val="clear" w:pos="567"/>
          <w:tab w:val="clear" w:pos="1134"/>
          <w:tab w:val="clear" w:pos="1701"/>
          <w:tab w:val="clear" w:pos="2268"/>
          <w:tab w:val="clear" w:pos="2835"/>
          <w:tab w:val="clear" w:pos="3402"/>
          <w:tab w:val="clear" w:pos="3969"/>
          <w:tab w:val="clear" w:pos="4536"/>
          <w:tab w:val="clear" w:pos="5103"/>
        </w:tabs>
        <w:spacing w:after="0" w:line="240" w:lineRule="auto"/>
      </w:pPr>
      <w:r w:rsidRPr="00831690">
        <w:rPr>
          <w:b/>
        </w:rPr>
        <w:t>Partie commune : (de 20 à 30 pages)</w:t>
      </w:r>
    </w:p>
    <w:p w14:paraId="5ECED226" w14:textId="77777777" w:rsidR="007C5A8E" w:rsidRPr="00831690" w:rsidRDefault="007C5A8E" w:rsidP="007C5A8E">
      <w:pPr>
        <w:pStyle w:val="Paragraphedeliste"/>
        <w:numPr>
          <w:ilvl w:val="1"/>
          <w:numId w:val="50"/>
        </w:numPr>
        <w:tabs>
          <w:tab w:val="clear" w:pos="567"/>
          <w:tab w:val="clear" w:pos="1134"/>
          <w:tab w:val="clear" w:pos="1701"/>
          <w:tab w:val="clear" w:pos="2268"/>
          <w:tab w:val="clear" w:pos="2835"/>
          <w:tab w:val="clear" w:pos="3402"/>
          <w:tab w:val="clear" w:pos="3969"/>
          <w:tab w:val="clear" w:pos="4536"/>
          <w:tab w:val="clear" w:pos="5103"/>
        </w:tabs>
        <w:spacing w:after="0" w:line="240" w:lineRule="auto"/>
      </w:pPr>
      <w:r w:rsidRPr="00831690">
        <w:t>introduction, situation du projet dans son contexte industriel</w:t>
      </w:r>
    </w:p>
    <w:p w14:paraId="3F60E741" w14:textId="77777777" w:rsidR="007C5A8E" w:rsidRPr="00831690" w:rsidRDefault="007C5A8E" w:rsidP="007C5A8E">
      <w:pPr>
        <w:pStyle w:val="Paragraphedeliste"/>
        <w:numPr>
          <w:ilvl w:val="1"/>
          <w:numId w:val="50"/>
        </w:numPr>
        <w:tabs>
          <w:tab w:val="clear" w:pos="567"/>
          <w:tab w:val="clear" w:pos="1134"/>
          <w:tab w:val="clear" w:pos="1701"/>
          <w:tab w:val="clear" w:pos="2268"/>
          <w:tab w:val="clear" w:pos="2835"/>
          <w:tab w:val="clear" w:pos="3402"/>
          <w:tab w:val="clear" w:pos="3969"/>
          <w:tab w:val="clear" w:pos="4536"/>
          <w:tab w:val="clear" w:pos="5103"/>
        </w:tabs>
        <w:spacing w:after="0" w:line="240" w:lineRule="auto"/>
      </w:pPr>
      <w:r w:rsidRPr="00831690">
        <w:t>dossier de spécifications</w:t>
      </w:r>
    </w:p>
    <w:p w14:paraId="03946E3A" w14:textId="77777777" w:rsidR="007C5A8E" w:rsidRPr="00831690" w:rsidRDefault="007C5A8E" w:rsidP="007C5A8E">
      <w:pPr>
        <w:pStyle w:val="Paragraphedeliste"/>
        <w:numPr>
          <w:ilvl w:val="1"/>
          <w:numId w:val="50"/>
        </w:numPr>
        <w:tabs>
          <w:tab w:val="clear" w:pos="567"/>
          <w:tab w:val="clear" w:pos="1134"/>
          <w:tab w:val="clear" w:pos="1701"/>
          <w:tab w:val="clear" w:pos="2268"/>
          <w:tab w:val="clear" w:pos="2835"/>
          <w:tab w:val="clear" w:pos="3402"/>
          <w:tab w:val="clear" w:pos="3969"/>
          <w:tab w:val="clear" w:pos="4536"/>
          <w:tab w:val="clear" w:pos="5103"/>
        </w:tabs>
        <w:spacing w:after="0" w:line="240" w:lineRule="auto"/>
      </w:pPr>
      <w:r w:rsidRPr="00831690">
        <w:t>dossier d’étude préliminaire et plan de tests des performances au regard du cahier des charges. Certains éléments peuvent être présents dans les parties personnelles.</w:t>
      </w:r>
    </w:p>
    <w:p w14:paraId="705550BA" w14:textId="77777777" w:rsidR="007C5A8E" w:rsidRPr="00831690" w:rsidRDefault="007C5A8E" w:rsidP="007C5A8E">
      <w:pPr>
        <w:pStyle w:val="Paragraphedeliste"/>
        <w:numPr>
          <w:ilvl w:val="1"/>
          <w:numId w:val="50"/>
        </w:numPr>
        <w:tabs>
          <w:tab w:val="clear" w:pos="567"/>
          <w:tab w:val="clear" w:pos="1134"/>
          <w:tab w:val="clear" w:pos="1701"/>
          <w:tab w:val="clear" w:pos="2268"/>
          <w:tab w:val="clear" w:pos="2835"/>
          <w:tab w:val="clear" w:pos="3402"/>
          <w:tab w:val="clear" w:pos="3969"/>
          <w:tab w:val="clear" w:pos="4536"/>
          <w:tab w:val="clear" w:pos="5103"/>
        </w:tabs>
        <w:spacing w:after="0" w:line="240" w:lineRule="auto"/>
      </w:pPr>
      <w:r w:rsidRPr="00831690">
        <w:t>éléments nécessaires à la recette du prototype final</w:t>
      </w:r>
    </w:p>
    <w:p w14:paraId="1406EF7A" w14:textId="77777777" w:rsidR="007C5A8E" w:rsidRPr="00831690" w:rsidRDefault="007C5A8E" w:rsidP="007C5A8E">
      <w:pPr>
        <w:pStyle w:val="Paragraphedeliste"/>
        <w:numPr>
          <w:ilvl w:val="1"/>
          <w:numId w:val="50"/>
        </w:numPr>
        <w:tabs>
          <w:tab w:val="clear" w:pos="567"/>
          <w:tab w:val="clear" w:pos="1134"/>
          <w:tab w:val="clear" w:pos="1701"/>
          <w:tab w:val="clear" w:pos="2268"/>
          <w:tab w:val="clear" w:pos="2835"/>
          <w:tab w:val="clear" w:pos="3402"/>
          <w:tab w:val="clear" w:pos="3969"/>
          <w:tab w:val="clear" w:pos="4536"/>
          <w:tab w:val="clear" w:pos="5103"/>
        </w:tabs>
        <w:spacing w:after="0" w:line="240" w:lineRule="auto"/>
      </w:pPr>
      <w:r w:rsidRPr="00831690">
        <w:t>résultats des essais du prototype final</w:t>
      </w:r>
    </w:p>
    <w:p w14:paraId="691DD131" w14:textId="77777777" w:rsidR="007C5A8E" w:rsidRPr="00831690" w:rsidRDefault="007C5A8E" w:rsidP="007C5A8E">
      <w:pPr>
        <w:pStyle w:val="Paragraphedeliste"/>
        <w:numPr>
          <w:ilvl w:val="1"/>
          <w:numId w:val="50"/>
        </w:numPr>
        <w:tabs>
          <w:tab w:val="clear" w:pos="567"/>
          <w:tab w:val="clear" w:pos="1134"/>
          <w:tab w:val="clear" w:pos="1701"/>
          <w:tab w:val="clear" w:pos="2268"/>
          <w:tab w:val="clear" w:pos="2835"/>
          <w:tab w:val="clear" w:pos="3402"/>
          <w:tab w:val="clear" w:pos="3969"/>
          <w:tab w:val="clear" w:pos="4536"/>
          <w:tab w:val="clear" w:pos="5103"/>
        </w:tabs>
        <w:spacing w:after="0" w:line="240" w:lineRule="auto"/>
      </w:pPr>
      <w:r w:rsidRPr="00831690">
        <w:t xml:space="preserve">conclusion : test intégration, procédure et résultats de la recette. </w:t>
      </w:r>
    </w:p>
    <w:p w14:paraId="37EF35A5" w14:textId="77777777" w:rsidR="007C5A8E" w:rsidRPr="00831690" w:rsidRDefault="007C5A8E" w:rsidP="007C5A8E">
      <w:pPr>
        <w:pStyle w:val="Paragraphedeliste"/>
        <w:numPr>
          <w:ilvl w:val="0"/>
          <w:numId w:val="50"/>
        </w:numPr>
        <w:tabs>
          <w:tab w:val="clear" w:pos="567"/>
          <w:tab w:val="clear" w:pos="1134"/>
          <w:tab w:val="clear" w:pos="1701"/>
          <w:tab w:val="clear" w:pos="2268"/>
          <w:tab w:val="clear" w:pos="2835"/>
          <w:tab w:val="clear" w:pos="3402"/>
          <w:tab w:val="clear" w:pos="3969"/>
          <w:tab w:val="clear" w:pos="4536"/>
          <w:tab w:val="clear" w:pos="5103"/>
        </w:tabs>
        <w:spacing w:after="0" w:line="240" w:lineRule="auto"/>
      </w:pPr>
      <w:r w:rsidRPr="00831690">
        <w:rPr>
          <w:b/>
        </w:rPr>
        <w:t>Partie personnelle : (de 20 à 30 pages</w:t>
      </w:r>
      <w:r w:rsidRPr="00831690">
        <w:t>)</w:t>
      </w:r>
    </w:p>
    <w:p w14:paraId="6EE9C38B" w14:textId="77777777" w:rsidR="007C5A8E" w:rsidRPr="00831690" w:rsidRDefault="007C5A8E" w:rsidP="007C5A8E">
      <w:pPr>
        <w:pStyle w:val="Paragraphedeliste"/>
        <w:numPr>
          <w:ilvl w:val="1"/>
          <w:numId w:val="50"/>
        </w:numPr>
        <w:tabs>
          <w:tab w:val="clear" w:pos="567"/>
          <w:tab w:val="clear" w:pos="1134"/>
          <w:tab w:val="clear" w:pos="1701"/>
          <w:tab w:val="clear" w:pos="2268"/>
          <w:tab w:val="clear" w:pos="2835"/>
          <w:tab w:val="clear" w:pos="3402"/>
          <w:tab w:val="clear" w:pos="3969"/>
          <w:tab w:val="clear" w:pos="4536"/>
          <w:tab w:val="clear" w:pos="5103"/>
        </w:tabs>
        <w:spacing w:after="0" w:line="240" w:lineRule="auto"/>
      </w:pPr>
      <w:r w:rsidRPr="00831690">
        <w:t>situation de la partie personnelle dans l'ensemble du projet</w:t>
      </w:r>
    </w:p>
    <w:p w14:paraId="18FFAC13" w14:textId="77777777" w:rsidR="007C5A8E" w:rsidRPr="00831690" w:rsidRDefault="007C5A8E" w:rsidP="007C5A8E">
      <w:pPr>
        <w:pStyle w:val="Paragraphedeliste"/>
        <w:numPr>
          <w:ilvl w:val="1"/>
          <w:numId w:val="50"/>
        </w:numPr>
        <w:tabs>
          <w:tab w:val="clear" w:pos="567"/>
          <w:tab w:val="clear" w:pos="1134"/>
          <w:tab w:val="clear" w:pos="1701"/>
          <w:tab w:val="clear" w:pos="2268"/>
          <w:tab w:val="clear" w:pos="2835"/>
          <w:tab w:val="clear" w:pos="3402"/>
          <w:tab w:val="clear" w:pos="3969"/>
          <w:tab w:val="clear" w:pos="4536"/>
          <w:tab w:val="clear" w:pos="5103"/>
        </w:tabs>
        <w:spacing w:after="0" w:line="240" w:lineRule="auto"/>
      </w:pPr>
      <w:r w:rsidRPr="00831690">
        <w:t>dossier d’étude et de réalisation détaillée, essais unitaires.</w:t>
      </w:r>
    </w:p>
    <w:p w14:paraId="2379230E" w14:textId="77777777" w:rsidR="007C5A8E" w:rsidRPr="00831690" w:rsidRDefault="007C5A8E" w:rsidP="007C5A8E"/>
    <w:p w14:paraId="794294DE" w14:textId="77777777" w:rsidR="007C5A8E" w:rsidRPr="00831690" w:rsidRDefault="007C5A8E" w:rsidP="007C5A8E">
      <w:r w:rsidRPr="00831690">
        <w:t>Dans sa partie personnelle, il est souhaitable qu’une partie de ce qu’il rédige puisse montrer sa participation à une réflexion commune. L’autre partie contiendra les éléments qui permettront d'</w:t>
      </w:r>
      <w:r>
        <w:t>évaluer son action individuelle.</w:t>
      </w:r>
    </w:p>
    <w:p w14:paraId="0A55FF1D" w14:textId="77777777" w:rsidR="007C5A8E" w:rsidRPr="00831690" w:rsidRDefault="007C5A8E" w:rsidP="007C5A8E">
      <w:r w:rsidRPr="00831690">
        <w:t xml:space="preserve">Des documents annexes peuvent être joints </w:t>
      </w:r>
      <w:r w:rsidRPr="00831690">
        <w:rPr>
          <w:b/>
        </w:rPr>
        <w:t>sous forme électronique</w:t>
      </w:r>
      <w:r w:rsidRPr="00831690">
        <w:t xml:space="preserve"> (annexes techniques, programmes complets, manuel d'utilisation, notice de maintenance, sources complets, … ).</w:t>
      </w:r>
    </w:p>
    <w:p w14:paraId="2028B5C2" w14:textId="5A1E581D" w:rsidR="007C5A8E" w:rsidRPr="00831690" w:rsidRDefault="007C5A8E" w:rsidP="007C5A8E">
      <w:r w:rsidRPr="00831690">
        <w:t xml:space="preserve">Les documents des projets signés en commission de validation </w:t>
      </w:r>
      <w:r>
        <w:t xml:space="preserve">seront </w:t>
      </w:r>
      <w:bookmarkStart w:id="48" w:name="_GoBack"/>
      <w:bookmarkEnd w:id="48"/>
      <w:r w:rsidR="00175FB4">
        <w:t>joints</w:t>
      </w:r>
      <w:r w:rsidRPr="00831690">
        <w:t xml:space="preserve"> au dossier de l’étudiant.</w:t>
      </w:r>
    </w:p>
    <w:p w14:paraId="54D18C1F" w14:textId="77777777" w:rsidR="00025E38" w:rsidRDefault="00025E38" w:rsidP="00025E38">
      <w:pPr>
        <w:pStyle w:val="Titre1"/>
      </w:pPr>
      <w:bookmarkStart w:id="49" w:name="_Toc310085969"/>
      <w:r>
        <w:t>Activités complémentaires</w:t>
      </w:r>
      <w:bookmarkEnd w:id="49"/>
    </w:p>
    <w:p w14:paraId="05F96765" w14:textId="77777777" w:rsidR="00025E38" w:rsidRDefault="00025E38" w:rsidP="00025E38">
      <w:pPr>
        <w:pStyle w:val="Titre2"/>
      </w:pPr>
      <w:bookmarkStart w:id="50" w:name="_Toc310085970"/>
      <w:r>
        <w:t>Réunions d’avancement</w:t>
      </w:r>
      <w:bookmarkEnd w:id="50"/>
    </w:p>
    <w:p w14:paraId="4C0030E8" w14:textId="77777777" w:rsidR="00025E38" w:rsidRPr="00001A0F" w:rsidRDefault="00025E38" w:rsidP="00025E38"/>
    <w:p w14:paraId="3E611C5B" w14:textId="77777777" w:rsidR="00025E38" w:rsidRPr="00001A0F" w:rsidRDefault="00025E38" w:rsidP="00025E38">
      <w:pPr>
        <w:pBdr>
          <w:top w:val="single" w:sz="4" w:space="1" w:color="auto"/>
          <w:left w:val="single" w:sz="4" w:space="4" w:color="auto"/>
          <w:bottom w:val="single" w:sz="4" w:space="1" w:color="auto"/>
          <w:right w:val="single" w:sz="4" w:space="4" w:color="auto"/>
        </w:pBdr>
        <w:jc w:val="center"/>
        <w:rPr>
          <w:b/>
        </w:rPr>
      </w:pPr>
      <w:r w:rsidRPr="00001A0F">
        <w:rPr>
          <w:b/>
        </w:rPr>
        <w:t>On devra or</w:t>
      </w:r>
      <w:r>
        <w:rPr>
          <w:b/>
        </w:rPr>
        <w:t>ganiser une réunion de coordination par semaine</w:t>
      </w:r>
    </w:p>
    <w:p w14:paraId="2E89B45D" w14:textId="77777777" w:rsidR="00025E38" w:rsidRDefault="00025E38" w:rsidP="00025E38"/>
    <w:p w14:paraId="73D91D70" w14:textId="77777777" w:rsidR="00025E38" w:rsidRDefault="00025E38" w:rsidP="00025E38">
      <w:r>
        <w:t>Avec le professeur responsable du projet afin de faire le point sur l’avancement, les questions non résolues et afin de mettre en évidence les risques non encore évalués. C’est l’occasion de planifier la semaine, personne par personne et de prendre des décisions indispensables à l’avancement du projet.</w:t>
      </w:r>
    </w:p>
    <w:p w14:paraId="6B4B40BB" w14:textId="77777777" w:rsidR="00025E38" w:rsidRDefault="00025E38" w:rsidP="00025E38">
      <w:r>
        <w:t xml:space="preserve">Lors de cette réunion, chaque personne devra exposer le travail réalisé la semaine passée, l’avancement de son travail et signaler les retards par rapport au planning. Un compte rendu de réunion sera écrit par un des </w:t>
      </w:r>
      <w:r w:rsidR="00B80CAF">
        <w:t>intervenants</w:t>
      </w:r>
      <w:r>
        <w:t xml:space="preserve"> de la réunion, à choisir en début de réunion.</w:t>
      </w:r>
    </w:p>
    <w:p w14:paraId="40FF2744" w14:textId="77777777" w:rsidR="00025E38" w:rsidRDefault="00025E38" w:rsidP="00025E38">
      <w:pPr>
        <w:pStyle w:val="Titre2"/>
      </w:pPr>
      <w:bookmarkStart w:id="51" w:name="_Toc310085971"/>
      <w:r>
        <w:lastRenderedPageBreak/>
        <w:t>Suivi d’activité</w:t>
      </w:r>
      <w:bookmarkEnd w:id="51"/>
    </w:p>
    <w:p w14:paraId="179233BF" w14:textId="77777777" w:rsidR="006B32F3" w:rsidRPr="006B32F3" w:rsidRDefault="006B32F3" w:rsidP="006B32F3"/>
    <w:p w14:paraId="5ED7EA45" w14:textId="77777777" w:rsidR="00025E38" w:rsidRPr="00025E38" w:rsidRDefault="00025E38" w:rsidP="00025E38">
      <w:pPr>
        <w:pBdr>
          <w:top w:val="single" w:sz="4" w:space="1" w:color="auto"/>
          <w:left w:val="single" w:sz="4" w:space="4" w:color="auto"/>
          <w:bottom w:val="single" w:sz="4" w:space="1" w:color="auto"/>
          <w:right w:val="single" w:sz="4" w:space="4" w:color="auto"/>
        </w:pBdr>
        <w:jc w:val="center"/>
        <w:rPr>
          <w:b/>
        </w:rPr>
      </w:pPr>
      <w:r w:rsidRPr="00025E38">
        <w:rPr>
          <w:b/>
        </w:rPr>
        <w:t>Chaque fin de semaine, chaque étudiant devra décrire dans un document, son travail de la semaine dans un document appelé ‘suivi d’activité’.</w:t>
      </w:r>
    </w:p>
    <w:p w14:paraId="1C4348A3" w14:textId="77777777" w:rsidR="00025E38" w:rsidRDefault="00025E38" w:rsidP="00025E38">
      <w:pPr>
        <w:pStyle w:val="Titre2"/>
      </w:pPr>
      <w:bookmarkStart w:id="52" w:name="_Toc310085972"/>
      <w:r>
        <w:t>Réduction des risques</w:t>
      </w:r>
      <w:bookmarkEnd w:id="52"/>
    </w:p>
    <w:p w14:paraId="5C465A72" w14:textId="77777777" w:rsidR="00025E38" w:rsidRDefault="00025E38" w:rsidP="00025E38">
      <w:r>
        <w:t>A chaque fois qu’un étudiant doit mettre en œuvre une nouvelle technologie (technologie non vue en cours : nouveau langage, nouvelle plateforme, nouveau protocole, etc.), celui ci devra réaliser un logiciel de validation de cette technologie afin de démontrer sa capacité à maîtriser cette nouvelle technologie. Cette validation fera partie du rapport final.</w:t>
      </w:r>
    </w:p>
    <w:p w14:paraId="1208C153" w14:textId="77777777" w:rsidR="006B32F3" w:rsidRDefault="006B32F3" w:rsidP="00025E38"/>
    <w:p w14:paraId="74ED54EE" w14:textId="77777777" w:rsidR="006B32F3" w:rsidRDefault="00025E38" w:rsidP="00025E38">
      <w:r w:rsidRPr="00025E38">
        <w:rPr>
          <w:b/>
        </w:rPr>
        <w:t>Remarque</w:t>
      </w:r>
      <w:r w:rsidR="006B32F3">
        <w:rPr>
          <w:b/>
        </w:rPr>
        <w:t>s</w:t>
      </w:r>
      <w:r w:rsidRPr="00025E38">
        <w:rPr>
          <w:b/>
        </w:rPr>
        <w:t> </w:t>
      </w:r>
      <w:r>
        <w:t xml:space="preserve">: </w:t>
      </w:r>
    </w:p>
    <w:p w14:paraId="4FE02F1D" w14:textId="77777777" w:rsidR="006B32F3" w:rsidRDefault="00025E38" w:rsidP="00025E38">
      <w:pPr>
        <w:pStyle w:val="Paragraphedeliste"/>
        <w:numPr>
          <w:ilvl w:val="0"/>
          <w:numId w:val="49"/>
        </w:numPr>
      </w:pPr>
      <w:r>
        <w:t>la validation sera faite hors contexte du projet, donc non intégrable au projet.</w:t>
      </w:r>
    </w:p>
    <w:p w14:paraId="667C40BA" w14:textId="77777777" w:rsidR="006B32F3" w:rsidRDefault="00025E38" w:rsidP="00025E38">
      <w:pPr>
        <w:pStyle w:val="Paragraphedeliste"/>
        <w:numPr>
          <w:ilvl w:val="0"/>
          <w:numId w:val="49"/>
        </w:numPr>
      </w:pPr>
      <w:r>
        <w:t>on ne validera pas des technologies déjà vues en cours ou en TP (exemples : environnement Netbeans, MySQL, socket C++, etc.).</w:t>
      </w:r>
    </w:p>
    <w:p w14:paraId="47CC0D91" w14:textId="77777777" w:rsidR="006B32F3" w:rsidRDefault="006B32F3">
      <w:p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br w:type="page"/>
      </w:r>
    </w:p>
    <w:p w14:paraId="7A314006" w14:textId="77777777" w:rsidR="006B32F3" w:rsidRDefault="006B32F3" w:rsidP="006B32F3">
      <w:pPr>
        <w:pStyle w:val="Titre2"/>
      </w:pPr>
      <w:bookmarkStart w:id="53" w:name="_Toc155804845"/>
      <w:bookmarkStart w:id="54" w:name="_Toc310085973"/>
      <w:r>
        <w:lastRenderedPageBreak/>
        <w:t>Suivi de l'application du plan qualité</w:t>
      </w:r>
      <w:bookmarkEnd w:id="54"/>
    </w:p>
    <w:p w14:paraId="4E7229E7" w14:textId="77777777" w:rsidR="006B32F3" w:rsidRDefault="006B32F3" w:rsidP="006B32F3"/>
    <w:p w14:paraId="0CBE6959" w14:textId="77777777" w:rsidR="006B32F3" w:rsidRPr="006B32F3" w:rsidRDefault="006B32F3" w:rsidP="006B32F3">
      <w:pPr>
        <w:pBdr>
          <w:top w:val="single" w:sz="4" w:space="1" w:color="auto"/>
          <w:left w:val="single" w:sz="4" w:space="4" w:color="auto"/>
          <w:bottom w:val="single" w:sz="4" w:space="1" w:color="auto"/>
          <w:right w:val="single" w:sz="4" w:space="4" w:color="auto"/>
        </w:pBdr>
        <w:jc w:val="center"/>
        <w:rPr>
          <w:b/>
        </w:rPr>
      </w:pPr>
      <w:r w:rsidRPr="006B32F3">
        <w:rPr>
          <w:b/>
        </w:rPr>
        <w:t>Tout document doit faire l'objet de lectures croisées (et écriture des fiches associées).</w:t>
      </w:r>
    </w:p>
    <w:p w14:paraId="7FDC3A6B" w14:textId="77777777" w:rsidR="006B32F3" w:rsidRDefault="006B32F3" w:rsidP="006B32F3">
      <w:pPr>
        <w:pStyle w:val="Titre3"/>
      </w:pPr>
      <w:bookmarkStart w:id="55" w:name="_Toc155804858"/>
      <w:bookmarkStart w:id="56" w:name="_Toc310085974"/>
      <w:r>
        <w:t>Contrôle</w:t>
      </w:r>
      <w:bookmarkEnd w:id="55"/>
      <w:bookmarkEnd w:id="56"/>
    </w:p>
    <w:p w14:paraId="3EBA18D3" w14:textId="77777777" w:rsidR="006B32F3" w:rsidRDefault="006B32F3" w:rsidP="006B32F3">
      <w:r>
        <w:t>Une revue de projet contrôlera pour les phases suivantes :</w:t>
      </w:r>
    </w:p>
    <w:p w14:paraId="04573D88" w14:textId="77777777" w:rsidR="006B32F3" w:rsidRDefault="006B32F3" w:rsidP="006B32F3">
      <w:pPr>
        <w:numPr>
          <w:ilvl w:val="0"/>
          <w:numId w:val="34"/>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L'analyse :</w:t>
      </w:r>
    </w:p>
    <w:p w14:paraId="21E04CF2" w14:textId="77777777" w:rsidR="006B32F3" w:rsidRDefault="006B32F3" w:rsidP="006B32F3">
      <w:pPr>
        <w:numPr>
          <w:ilvl w:val="0"/>
          <w:numId w:val="35"/>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La bonne prise en compte des besoins exprimés dans le cahier des charges.</w:t>
      </w:r>
    </w:p>
    <w:p w14:paraId="34F49EC8" w14:textId="77777777" w:rsidR="006B32F3" w:rsidRDefault="006B32F3" w:rsidP="006B32F3">
      <w:pPr>
        <w:numPr>
          <w:ilvl w:val="0"/>
          <w:numId w:val="35"/>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Que les dossiers de spécification et de validation sont complets et respecte le plan qualité.</w:t>
      </w:r>
    </w:p>
    <w:p w14:paraId="277C2158" w14:textId="77777777" w:rsidR="006B32F3" w:rsidRDefault="006B32F3" w:rsidP="006B32F3">
      <w:pPr>
        <w:numPr>
          <w:ilvl w:val="0"/>
          <w:numId w:val="35"/>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Le gel des produits de cette phase et la mise en configuration associée.</w:t>
      </w:r>
    </w:p>
    <w:p w14:paraId="6017F9C5" w14:textId="77777777" w:rsidR="006B32F3" w:rsidRDefault="006B32F3" w:rsidP="006B32F3">
      <w:pPr>
        <w:numPr>
          <w:ilvl w:val="0"/>
          <w:numId w:val="34"/>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La conception d'un incrément :</w:t>
      </w:r>
    </w:p>
    <w:p w14:paraId="12D5DB60" w14:textId="77777777" w:rsidR="006B32F3" w:rsidRDefault="006B32F3" w:rsidP="006B32F3">
      <w:pPr>
        <w:numPr>
          <w:ilvl w:val="0"/>
          <w:numId w:val="3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Que les éléments spécifiés ont été pris en compte.</w:t>
      </w:r>
    </w:p>
    <w:p w14:paraId="314DBF6D" w14:textId="77777777" w:rsidR="006B32F3" w:rsidRDefault="006B32F3" w:rsidP="006B32F3">
      <w:pPr>
        <w:numPr>
          <w:ilvl w:val="0"/>
          <w:numId w:val="3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Que la décomposition en classe et package est cohérente et compatible avec les moyens.</w:t>
      </w:r>
    </w:p>
    <w:p w14:paraId="0EB5925D" w14:textId="77777777" w:rsidR="006B32F3" w:rsidRDefault="006B32F3" w:rsidP="006B32F3">
      <w:pPr>
        <w:numPr>
          <w:ilvl w:val="0"/>
          <w:numId w:val="3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Que l'architecture du projet est cohérente.</w:t>
      </w:r>
    </w:p>
    <w:p w14:paraId="66BCC47D" w14:textId="77777777" w:rsidR="006B32F3" w:rsidRDefault="006B32F3" w:rsidP="006B32F3">
      <w:pPr>
        <w:numPr>
          <w:ilvl w:val="0"/>
          <w:numId w:val="34"/>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La réalisation de cet incrément :</w:t>
      </w:r>
    </w:p>
    <w:p w14:paraId="72CACCEB" w14:textId="77777777" w:rsidR="006B32F3" w:rsidRDefault="006B32F3" w:rsidP="006B32F3">
      <w:pPr>
        <w:numPr>
          <w:ilvl w:val="0"/>
          <w:numId w:val="3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Que les différents packages ont été implantés conformément à la conception.</w:t>
      </w:r>
    </w:p>
    <w:p w14:paraId="69244795" w14:textId="77777777" w:rsidR="006B32F3" w:rsidRDefault="006B32F3" w:rsidP="006B32F3">
      <w:pPr>
        <w:numPr>
          <w:ilvl w:val="0"/>
          <w:numId w:val="3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Que les outils sont clairement identifiés.</w:t>
      </w:r>
    </w:p>
    <w:p w14:paraId="2FDB14D8" w14:textId="77777777" w:rsidR="006B32F3" w:rsidRDefault="006B32F3" w:rsidP="006B32F3">
      <w:pPr>
        <w:numPr>
          <w:ilvl w:val="0"/>
          <w:numId w:val="3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Que les dossiers de tests et de validation sont complets.</w:t>
      </w:r>
    </w:p>
    <w:p w14:paraId="02BB63A9" w14:textId="77777777" w:rsidR="006B32F3" w:rsidRDefault="006B32F3" w:rsidP="006B32F3">
      <w:pPr>
        <w:numPr>
          <w:ilvl w:val="0"/>
          <w:numId w:val="3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Que les autres dossiers de conception sont complets et conforme au plan qualité.</w:t>
      </w:r>
    </w:p>
    <w:p w14:paraId="69EAFEEB" w14:textId="77777777" w:rsidR="006B32F3" w:rsidRDefault="006B32F3" w:rsidP="006B32F3">
      <w:pPr>
        <w:numPr>
          <w:ilvl w:val="0"/>
          <w:numId w:val="36"/>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Le gel des produits de cette phase et la mise en configuration associée.</w:t>
      </w:r>
    </w:p>
    <w:p w14:paraId="774263DF" w14:textId="77777777" w:rsidR="006B32F3" w:rsidRDefault="006B32F3" w:rsidP="006B32F3">
      <w:pPr>
        <w:pStyle w:val="Titre3"/>
      </w:pPr>
      <w:bookmarkStart w:id="57" w:name="_Toc155804859"/>
      <w:bookmarkStart w:id="58" w:name="_Toc310085975"/>
      <w:r>
        <w:t>Contrôle qualité</w:t>
      </w:r>
      <w:bookmarkEnd w:id="57"/>
      <w:bookmarkEnd w:id="58"/>
    </w:p>
    <w:p w14:paraId="48FE6570" w14:textId="77777777" w:rsidR="006B32F3" w:rsidRDefault="006B32F3" w:rsidP="006B32F3">
      <w:r>
        <w:t>Les contrôles portent sur :</w:t>
      </w:r>
    </w:p>
    <w:p w14:paraId="6286443D" w14:textId="77777777" w:rsidR="006B32F3" w:rsidRDefault="006B32F3" w:rsidP="006B32F3">
      <w:pPr>
        <w:numPr>
          <w:ilvl w:val="0"/>
          <w:numId w:val="37"/>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Les produits réalisés à l'occasion d'un projet,</w:t>
      </w:r>
    </w:p>
    <w:p w14:paraId="53F4CE19" w14:textId="77777777" w:rsidR="006B32F3" w:rsidRDefault="006B32F3" w:rsidP="006B32F3">
      <w:pPr>
        <w:numPr>
          <w:ilvl w:val="0"/>
          <w:numId w:val="37"/>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Le processus de développement.</w:t>
      </w:r>
    </w:p>
    <w:p w14:paraId="71936B2C" w14:textId="77777777" w:rsidR="006B32F3" w:rsidRDefault="006B32F3" w:rsidP="006B32F3"/>
    <w:p w14:paraId="3F836BDF" w14:textId="77777777" w:rsidR="006B32F3" w:rsidRDefault="006B32F3" w:rsidP="006B32F3">
      <w:r>
        <w:t>Le contrôle d'un produit fait l'objet d'un rapport dans le "fiche contrôle produit".</w:t>
      </w:r>
    </w:p>
    <w:p w14:paraId="2FCE31A4" w14:textId="77777777" w:rsidR="006B32F3" w:rsidRDefault="006B32F3" w:rsidP="006B32F3">
      <w:r>
        <w:t>Il consiste à vérifier :</w:t>
      </w:r>
    </w:p>
    <w:p w14:paraId="14531C13" w14:textId="77777777" w:rsidR="006B32F3" w:rsidRDefault="006B32F3" w:rsidP="006B32F3">
      <w:pPr>
        <w:numPr>
          <w:ilvl w:val="0"/>
          <w:numId w:val="38"/>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La conformité du dossier en fin de phases par rapport aux documents techniques de début de phase.</w:t>
      </w:r>
    </w:p>
    <w:p w14:paraId="5368C0EB" w14:textId="77777777" w:rsidR="006B32F3" w:rsidRDefault="006B32F3" w:rsidP="006B32F3">
      <w:pPr>
        <w:numPr>
          <w:ilvl w:val="0"/>
          <w:numId w:val="38"/>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Le respect des normes et standards de présentation.</w:t>
      </w:r>
    </w:p>
    <w:p w14:paraId="74BDE42A" w14:textId="77777777" w:rsidR="006B32F3" w:rsidRDefault="006B32F3" w:rsidP="006B32F3"/>
    <w:p w14:paraId="33E71592" w14:textId="77777777" w:rsidR="006B32F3" w:rsidRDefault="006B32F3" w:rsidP="006B32F3">
      <w:r>
        <w:t>Le contrôle du processus de production consiste à contrôler l'existence des documents :</w:t>
      </w:r>
    </w:p>
    <w:p w14:paraId="433354AF" w14:textId="77777777" w:rsidR="006B32F3" w:rsidRDefault="006B32F3" w:rsidP="006B32F3">
      <w:pPr>
        <w:numPr>
          <w:ilvl w:val="0"/>
          <w:numId w:val="3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Fiches de lecture croisée,</w:t>
      </w:r>
    </w:p>
    <w:p w14:paraId="2344A4D4" w14:textId="77777777" w:rsidR="006B32F3" w:rsidRDefault="006B32F3" w:rsidP="006B32F3">
      <w:pPr>
        <w:numPr>
          <w:ilvl w:val="0"/>
          <w:numId w:val="3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Fiches de demande de modification.</w:t>
      </w:r>
    </w:p>
    <w:p w14:paraId="1B741808" w14:textId="77777777" w:rsidR="00734179" w:rsidRDefault="00734179" w:rsidP="006B32F3">
      <w:pPr>
        <w:pStyle w:val="Titre2"/>
      </w:pPr>
      <w:bookmarkStart w:id="59" w:name="_Toc310085976"/>
      <w:r>
        <w:t xml:space="preserve">Gestion de </w:t>
      </w:r>
      <w:r w:rsidR="008600C4">
        <w:t>version et de configuration</w:t>
      </w:r>
      <w:bookmarkEnd w:id="53"/>
      <w:bookmarkEnd w:id="59"/>
    </w:p>
    <w:p w14:paraId="4FCABB87" w14:textId="77777777" w:rsidR="00734179" w:rsidRDefault="00734179" w:rsidP="00996BC5">
      <w:r>
        <w:t xml:space="preserve">La gestion de la configuration </w:t>
      </w:r>
      <w:r w:rsidR="00996BC5">
        <w:t>n’est pas une obligation mais une recommandation, à discuter avec votre chef de projet et les exigences du client.</w:t>
      </w:r>
    </w:p>
    <w:p w14:paraId="2F8914F8" w14:textId="77777777" w:rsidR="00734179" w:rsidRDefault="00734179" w:rsidP="00996BC5">
      <w:r>
        <w:t xml:space="preserve">L'arborescence du projet </w:t>
      </w:r>
      <w:r w:rsidR="00996BC5">
        <w:t>doit respecter le chapitre précédent</w:t>
      </w:r>
      <w:r>
        <w:t>.</w:t>
      </w:r>
    </w:p>
    <w:p w14:paraId="38F6294A" w14:textId="77777777" w:rsidR="00734179" w:rsidRDefault="00734179" w:rsidP="00996BC5"/>
    <w:p w14:paraId="569AC264" w14:textId="77777777" w:rsidR="00734179" w:rsidRPr="00D66203" w:rsidRDefault="00734179" w:rsidP="00996BC5">
      <w:r w:rsidRPr="00D66203">
        <w:t>Remarques :</w:t>
      </w:r>
    </w:p>
    <w:p w14:paraId="0A204D40" w14:textId="77777777" w:rsidR="00734179" w:rsidRDefault="00996BC5" w:rsidP="00996BC5">
      <w:pPr>
        <w:pStyle w:val="Paragraphedeliste"/>
        <w:numPr>
          <w:ilvl w:val="0"/>
          <w:numId w:val="47"/>
        </w:numPr>
      </w:pPr>
      <w:r>
        <w:t>N’y</w:t>
      </w:r>
      <w:r w:rsidR="00734179">
        <w:t xml:space="preserve"> sont rangé que les fichiers validés par des réunions officielles.</w:t>
      </w:r>
    </w:p>
    <w:p w14:paraId="14403857" w14:textId="77777777" w:rsidR="00734179" w:rsidRDefault="00734179" w:rsidP="00996BC5">
      <w:pPr>
        <w:pStyle w:val="Paragraphedeliste"/>
        <w:numPr>
          <w:ilvl w:val="0"/>
          <w:numId w:val="47"/>
        </w:numPr>
      </w:pPr>
      <w:r>
        <w:t>Les documents de fin de phases qui ne doivent plus évolués sont verrouillés en écriture.</w:t>
      </w:r>
    </w:p>
    <w:p w14:paraId="7EBE1BE5" w14:textId="77777777" w:rsidR="00734179" w:rsidRDefault="00734179" w:rsidP="00996BC5">
      <w:pPr>
        <w:pStyle w:val="Paragraphedeliste"/>
        <w:numPr>
          <w:ilvl w:val="0"/>
          <w:numId w:val="47"/>
        </w:numPr>
      </w:pPr>
      <w:r>
        <w:t>Toute modificat</w:t>
      </w:r>
      <w:r w:rsidR="00996BC5">
        <w:t xml:space="preserve">ion d'un document est mémorisée, </w:t>
      </w:r>
      <w:r>
        <w:t>identifiée</w:t>
      </w:r>
      <w:r w:rsidR="00996BC5">
        <w:t xml:space="preserve"> et commentée</w:t>
      </w:r>
      <w:r>
        <w:t>.</w:t>
      </w:r>
    </w:p>
    <w:p w14:paraId="5E412C88" w14:textId="77777777" w:rsidR="00734179" w:rsidRDefault="00734179" w:rsidP="00996BC5">
      <w:pPr>
        <w:pStyle w:val="Paragraphedeliste"/>
        <w:numPr>
          <w:ilvl w:val="0"/>
          <w:numId w:val="47"/>
        </w:numPr>
      </w:pPr>
      <w:r>
        <w:lastRenderedPageBreak/>
        <w:t>Chaque sortie de phase donne lieu à un étiquetage définitif des documents du projet.</w:t>
      </w:r>
    </w:p>
    <w:p w14:paraId="05563F7E" w14:textId="77777777" w:rsidR="00734179" w:rsidRDefault="00734179" w:rsidP="00996BC5">
      <w:pPr>
        <w:pStyle w:val="Paragraphedeliste"/>
        <w:numPr>
          <w:ilvl w:val="0"/>
          <w:numId w:val="47"/>
        </w:numPr>
      </w:pPr>
      <w:r>
        <w:t>Plusieurs personnes peuvent obtenir un document pour consultation, une seule peut l'extraire pour modification. Une modification est annulable.</w:t>
      </w:r>
    </w:p>
    <w:p w14:paraId="58CE6F55" w14:textId="77777777" w:rsidR="00734179" w:rsidRDefault="008600C4" w:rsidP="00996BC5">
      <w:pPr>
        <w:pStyle w:val="Paragraphedeliste"/>
        <w:numPr>
          <w:ilvl w:val="0"/>
          <w:numId w:val="47"/>
        </w:numPr>
      </w:pPr>
      <w:r>
        <w:t>L’exécutable n’est pas mis en gestion de version</w:t>
      </w:r>
      <w:r w:rsidR="00734179">
        <w:t>, il sera recompilé en cas de besoin.</w:t>
      </w:r>
    </w:p>
    <w:p w14:paraId="0291F051" w14:textId="77777777" w:rsidR="00734179" w:rsidRDefault="00734179" w:rsidP="00996BC5">
      <w:pPr>
        <w:pStyle w:val="Paragraphedeliste"/>
        <w:numPr>
          <w:ilvl w:val="0"/>
          <w:numId w:val="47"/>
        </w:numPr>
      </w:pPr>
      <w:r>
        <w:t>La configura</w:t>
      </w:r>
      <w:r w:rsidR="008600C4">
        <w:t>tion ne sera pas sauvée</w:t>
      </w:r>
      <w:r>
        <w:t>.</w:t>
      </w:r>
    </w:p>
    <w:p w14:paraId="33BCFE23" w14:textId="77777777" w:rsidR="00734179" w:rsidRDefault="00734179" w:rsidP="008600C4">
      <w:pPr>
        <w:pStyle w:val="Paragraphedeliste"/>
        <w:numPr>
          <w:ilvl w:val="0"/>
          <w:numId w:val="47"/>
        </w:numPr>
      </w:pPr>
      <w:r>
        <w:t>Chaque action devra être commentée.</w:t>
      </w:r>
    </w:p>
    <w:p w14:paraId="746E4CB8" w14:textId="77777777" w:rsidR="00734179" w:rsidRDefault="00734179" w:rsidP="00996BC5">
      <w:pPr>
        <w:pStyle w:val="Paragraphedeliste"/>
        <w:numPr>
          <w:ilvl w:val="0"/>
          <w:numId w:val="47"/>
        </w:numPr>
      </w:pPr>
      <w:r>
        <w:t xml:space="preserve">On peut </w:t>
      </w:r>
      <w:r w:rsidR="008600C4">
        <w:t xml:space="preserve">donc </w:t>
      </w:r>
      <w:r>
        <w:t>obtenir toute</w:t>
      </w:r>
      <w:r w:rsidR="008600C4">
        <w:t>s</w:t>
      </w:r>
      <w:r>
        <w:t xml:space="preserve"> les versions précédentes.</w:t>
      </w:r>
    </w:p>
    <w:p w14:paraId="4682350A" w14:textId="77777777" w:rsidR="00734179" w:rsidRDefault="00734179" w:rsidP="00734179">
      <w:pPr>
        <w:pStyle w:val="Corpsdetexte"/>
      </w:pPr>
    </w:p>
    <w:p w14:paraId="0C39A6C3" w14:textId="77777777" w:rsidR="00734179" w:rsidRDefault="00734179" w:rsidP="008600C4">
      <w:r>
        <w:t>Pas de gestion de configuration de l'environnement, si ce n'est l'écriture d'un document de configuration précisant les configurations minimales matérielles et logicielles nécessaire</w:t>
      </w:r>
      <w:r w:rsidR="008600C4">
        <w:t>s</w:t>
      </w:r>
      <w:r>
        <w:t xml:space="preserve"> au développement et au fonctionnement du logiciel :</w:t>
      </w:r>
    </w:p>
    <w:p w14:paraId="1ABF506C" w14:textId="77777777" w:rsidR="00734179" w:rsidRDefault="00734179" w:rsidP="00734179">
      <w:pPr>
        <w:numPr>
          <w:ilvl w:val="0"/>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 xml:space="preserve">Environnement de fonctionnement (avant et après installation) : </w:t>
      </w:r>
    </w:p>
    <w:p w14:paraId="387D00F3" w14:textId="77777777" w:rsidR="00734179" w:rsidRDefault="00734179" w:rsidP="00734179">
      <w:pPr>
        <w:numPr>
          <w:ilvl w:val="1"/>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Librairies et versions (DLL, OCX, etc.),</w:t>
      </w:r>
    </w:p>
    <w:p w14:paraId="2E9A2938" w14:textId="77777777" w:rsidR="00734179" w:rsidRDefault="00734179" w:rsidP="00734179">
      <w:pPr>
        <w:numPr>
          <w:ilvl w:val="1"/>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Répertoires,</w:t>
      </w:r>
    </w:p>
    <w:p w14:paraId="6B2C12FF" w14:textId="77777777" w:rsidR="00734179" w:rsidRDefault="00734179" w:rsidP="00734179">
      <w:pPr>
        <w:numPr>
          <w:ilvl w:val="1"/>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Paramétrage (écran, réseau, etc.),</w:t>
      </w:r>
    </w:p>
    <w:p w14:paraId="14E1AFAF" w14:textId="77777777" w:rsidR="00734179" w:rsidRDefault="00734179" w:rsidP="00734179">
      <w:pPr>
        <w:numPr>
          <w:ilvl w:val="1"/>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Périphériques,</w:t>
      </w:r>
    </w:p>
    <w:p w14:paraId="311D878B" w14:textId="77777777" w:rsidR="00734179" w:rsidRDefault="00734179" w:rsidP="00734179">
      <w:pPr>
        <w:numPr>
          <w:ilvl w:val="1"/>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Câblage,</w:t>
      </w:r>
    </w:p>
    <w:p w14:paraId="54E5B776" w14:textId="77777777" w:rsidR="00734179" w:rsidRDefault="00734179" w:rsidP="00734179">
      <w:pPr>
        <w:numPr>
          <w:ilvl w:val="1"/>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Incompatibilité logicielle,</w:t>
      </w:r>
    </w:p>
    <w:p w14:paraId="0BBC0D27" w14:textId="77777777" w:rsidR="00734179" w:rsidRDefault="00734179" w:rsidP="00734179">
      <w:pPr>
        <w:numPr>
          <w:ilvl w:val="1"/>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Etc.</w:t>
      </w:r>
    </w:p>
    <w:p w14:paraId="48513821" w14:textId="77777777" w:rsidR="00734179" w:rsidRDefault="00734179" w:rsidP="00734179"/>
    <w:p w14:paraId="6EE33535" w14:textId="77777777" w:rsidR="00734179" w:rsidRDefault="00734179" w:rsidP="00734179">
      <w:pPr>
        <w:numPr>
          <w:ilvl w:val="0"/>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Environnement de développement :</w:t>
      </w:r>
    </w:p>
    <w:p w14:paraId="1D7D2FB0" w14:textId="77777777" w:rsidR="00734179" w:rsidRDefault="00734179" w:rsidP="00734179">
      <w:pPr>
        <w:numPr>
          <w:ilvl w:val="1"/>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Matériel (configuration et environnement),</w:t>
      </w:r>
    </w:p>
    <w:p w14:paraId="669B291C" w14:textId="77777777" w:rsidR="00734179" w:rsidRDefault="00734179" w:rsidP="00734179">
      <w:pPr>
        <w:numPr>
          <w:ilvl w:val="1"/>
          <w:numId w:val="29"/>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Logiciel et version (SE avec sa configuration, compilateur, outils, etc.).</w:t>
      </w:r>
    </w:p>
    <w:p w14:paraId="6984FD86" w14:textId="77777777" w:rsidR="00734179" w:rsidRDefault="00734179" w:rsidP="006B32F3">
      <w:pPr>
        <w:pStyle w:val="Titre2"/>
      </w:pPr>
      <w:bookmarkStart w:id="60" w:name="_Toc155804846"/>
      <w:bookmarkStart w:id="61" w:name="_Toc310085977"/>
      <w:r>
        <w:t>Gestion des modifications</w:t>
      </w:r>
      <w:bookmarkEnd w:id="60"/>
      <w:bookmarkEnd w:id="61"/>
    </w:p>
    <w:p w14:paraId="2DFEDC2A" w14:textId="77777777" w:rsidR="00734179" w:rsidRDefault="00734179" w:rsidP="00734179">
      <w:r>
        <w:t xml:space="preserve">Seules les modifications appelées </w:t>
      </w:r>
      <w:r>
        <w:rPr>
          <w:b/>
          <w:bCs/>
        </w:rPr>
        <w:t>non-conformités</w:t>
      </w:r>
      <w:r>
        <w:t>, et concernant les phases précédentes à celle concernant cette procédure sont en prendre en compte ici.</w:t>
      </w:r>
    </w:p>
    <w:p w14:paraId="255112F9" w14:textId="77777777" w:rsidR="00734179" w:rsidRDefault="00734179" w:rsidP="00734179">
      <w:r>
        <w:t>Les erreurs concernant la phase courante sont traitées par une procédure de relecture (lecture croisée).</w:t>
      </w:r>
    </w:p>
    <w:p w14:paraId="32519A86" w14:textId="77777777" w:rsidR="00734179" w:rsidRDefault="00734179" w:rsidP="00734179">
      <w:r>
        <w:t>La procédure se déroule en trois temps :</w:t>
      </w:r>
    </w:p>
    <w:p w14:paraId="7FA1C5C4" w14:textId="77777777" w:rsidR="00734179" w:rsidRDefault="00734179" w:rsidP="00734179">
      <w:pPr>
        <w:numPr>
          <w:ilvl w:val="0"/>
          <w:numId w:val="3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établissement d'une fiche de demande de modification,</w:t>
      </w:r>
    </w:p>
    <w:p w14:paraId="7C2CEE27" w14:textId="77777777" w:rsidR="00734179" w:rsidRDefault="00734179" w:rsidP="00734179">
      <w:pPr>
        <w:numPr>
          <w:ilvl w:val="0"/>
          <w:numId w:val="3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prise en compte de cette demande (conséquence, planning, budget, information, procédure, tests) et accord du chef de projet et création d'une fiche de suivi de modification,</w:t>
      </w:r>
    </w:p>
    <w:p w14:paraId="62B95B68" w14:textId="77777777" w:rsidR="00734179" w:rsidRDefault="00734179" w:rsidP="00734179">
      <w:pPr>
        <w:numPr>
          <w:ilvl w:val="0"/>
          <w:numId w:val="32"/>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réalisation de la modification.</w:t>
      </w:r>
    </w:p>
    <w:p w14:paraId="7BF48DC1" w14:textId="77777777" w:rsidR="00734179" w:rsidRDefault="00734179" w:rsidP="00734179">
      <w:pPr>
        <w:pStyle w:val="Titre1"/>
      </w:pPr>
      <w:bookmarkStart w:id="62" w:name="_Toc155804847"/>
      <w:bookmarkStart w:id="63" w:name="_Toc310085978"/>
      <w:r>
        <w:t>Méthodes, outils et règles</w:t>
      </w:r>
      <w:bookmarkEnd w:id="62"/>
      <w:bookmarkEnd w:id="63"/>
    </w:p>
    <w:p w14:paraId="6FEF114F" w14:textId="77777777" w:rsidR="00734179" w:rsidRDefault="00734179" w:rsidP="008600C4">
      <w:pPr>
        <w:pStyle w:val="Titre2"/>
      </w:pPr>
      <w:bookmarkStart w:id="64" w:name="_Toc155804848"/>
      <w:bookmarkStart w:id="65" w:name="_Toc310085979"/>
      <w:r>
        <w:t>Cahier des charges</w:t>
      </w:r>
      <w:bookmarkEnd w:id="64"/>
      <w:bookmarkEnd w:id="65"/>
    </w:p>
    <w:p w14:paraId="4177E8A1" w14:textId="77777777" w:rsidR="00734179" w:rsidRDefault="00734179" w:rsidP="00734179">
      <w:r>
        <w:t xml:space="preserve">Il est </w:t>
      </w:r>
      <w:r w:rsidR="008600C4">
        <w:t>écrit et maintenu</w:t>
      </w:r>
      <w:r>
        <w:t xml:space="preserve"> pa</w:t>
      </w:r>
      <w:r w:rsidR="008600C4">
        <w:t>r le client</w:t>
      </w:r>
      <w:r>
        <w:t>.</w:t>
      </w:r>
    </w:p>
    <w:p w14:paraId="302435BE" w14:textId="77777777" w:rsidR="00734179" w:rsidRDefault="00734179" w:rsidP="00734179">
      <w:r>
        <w:t>Le premier travail à réaliser et la relecture de ce doc</w:t>
      </w:r>
      <w:r w:rsidR="008600C4">
        <w:t>ument</w:t>
      </w:r>
      <w:r>
        <w:t xml:space="preserve"> afin d'en analyser : </w:t>
      </w:r>
      <w:r w:rsidR="008600C4">
        <w:t xml:space="preserve">les exigences, </w:t>
      </w:r>
      <w:r>
        <w:t xml:space="preserve">la complétude, la cohérence, la précision et la clarté. En cas de problème demander des compléments d'information au client et si nécessaire des </w:t>
      </w:r>
      <w:r w:rsidR="00D0075A">
        <w:t>modifications</w:t>
      </w:r>
      <w:r>
        <w:t xml:space="preserve"> du cahier des charges (impossibilité de réalisation, incompréhension, etc.). Il est rédigé dans le langage technologique du client (et sans référence informatique).</w:t>
      </w:r>
    </w:p>
    <w:p w14:paraId="782E77E9" w14:textId="77777777" w:rsidR="00734179" w:rsidRDefault="00734179" w:rsidP="00734179">
      <w:r>
        <w:lastRenderedPageBreak/>
        <w:t>C'est lui qui sert de base à l'appel d'offres, à la négociation du coût, des délais de livraisons et de la recette.</w:t>
      </w:r>
    </w:p>
    <w:p w14:paraId="29BB2732" w14:textId="77777777" w:rsidR="00734179" w:rsidRDefault="00734179" w:rsidP="008600C4">
      <w:pPr>
        <w:pStyle w:val="Titre2"/>
      </w:pPr>
      <w:bookmarkStart w:id="66" w:name="_Toc155804849"/>
      <w:bookmarkStart w:id="67" w:name="_Toc310085980"/>
      <w:r>
        <w:t>Analyse</w:t>
      </w:r>
      <w:bookmarkEnd w:id="66"/>
      <w:bookmarkEnd w:id="67"/>
    </w:p>
    <w:p w14:paraId="0BDB8541" w14:textId="77777777" w:rsidR="00734179" w:rsidRDefault="00734179" w:rsidP="008600C4">
      <w:pPr>
        <w:jc w:val="both"/>
      </w:pPr>
      <w:r>
        <w:t xml:space="preserve">Le début de l'analyse va consister à </w:t>
      </w:r>
      <w:r>
        <w:rPr>
          <w:b/>
          <w:bCs/>
        </w:rPr>
        <w:t>formaliser le cahier des charges</w:t>
      </w:r>
      <w:r>
        <w:t xml:space="preserve"> afin de mieux cerner sa </w:t>
      </w:r>
      <w:r>
        <w:rPr>
          <w:b/>
          <w:bCs/>
        </w:rPr>
        <w:t>faisabilité</w:t>
      </w:r>
      <w:r>
        <w:t>, à identifier les incohérences, les liens dans sa globalité et à organiser le travail de développement. Il concerne la définition des acteurs et leur description, la définition des cas d'utilisation et leur description textuelle et sous la forme d'un ou plusieurs diagrammes de séquences mettant en scène les acteurs et une classe "</w:t>
      </w:r>
      <w:r>
        <w:rPr>
          <w:b/>
          <w:bCs/>
        </w:rPr>
        <w:t>Systeme</w:t>
      </w:r>
      <w:r>
        <w:t>" matérialisant le système à développer.</w:t>
      </w:r>
    </w:p>
    <w:p w14:paraId="7F93CB27" w14:textId="77777777" w:rsidR="00734179" w:rsidRDefault="00734179" w:rsidP="008600C4">
      <w:pPr>
        <w:jc w:val="both"/>
      </w:pPr>
      <w:r>
        <w:t>Elle doit être réalisée avec précision car elle va servir de base au chef de projet pour évaluer le coût de développement, les personnes et le matériel à mettre en œuvre et bien d'autres choses encore.</w:t>
      </w:r>
    </w:p>
    <w:p w14:paraId="63E58E61" w14:textId="77777777" w:rsidR="00734179" w:rsidRDefault="00734179" w:rsidP="008600C4">
      <w:pPr>
        <w:jc w:val="both"/>
      </w:pPr>
      <w:r>
        <w:t>Il semble intéressant que le client soit capable de lire cette formalisation.</w:t>
      </w:r>
    </w:p>
    <w:p w14:paraId="7893F8C6" w14:textId="77777777" w:rsidR="008600C4" w:rsidRDefault="00734179" w:rsidP="008600C4">
      <w:pPr>
        <w:jc w:val="center"/>
      </w:pPr>
      <w:r>
        <w:t xml:space="preserve">Cette spécification sera exprimée avec le langage UML et fera partie du dossier d'analyse du projet. </w:t>
      </w:r>
    </w:p>
    <w:p w14:paraId="5FBBC674" w14:textId="77777777" w:rsidR="008600C4" w:rsidRDefault="008600C4" w:rsidP="008600C4">
      <w:pPr>
        <w:jc w:val="center"/>
      </w:pPr>
    </w:p>
    <w:p w14:paraId="41B93A2A" w14:textId="77777777" w:rsidR="00734179" w:rsidRPr="008600C4" w:rsidRDefault="00734179" w:rsidP="008600C4">
      <w:pPr>
        <w:pBdr>
          <w:top w:val="single" w:sz="4" w:space="1" w:color="auto"/>
          <w:left w:val="single" w:sz="4" w:space="4" w:color="auto"/>
          <w:bottom w:val="single" w:sz="4" w:space="1" w:color="auto"/>
          <w:right w:val="single" w:sz="4" w:space="4" w:color="auto"/>
        </w:pBdr>
        <w:jc w:val="center"/>
        <w:rPr>
          <w:b/>
        </w:rPr>
      </w:pPr>
      <w:r w:rsidRPr="008600C4">
        <w:rPr>
          <w:b/>
        </w:rPr>
        <w:t xml:space="preserve">Une revue valide cette </w:t>
      </w:r>
      <w:r w:rsidRPr="008600C4">
        <w:rPr>
          <w:b/>
          <w:bCs/>
        </w:rPr>
        <w:t>analyse</w:t>
      </w:r>
      <w:r w:rsidRPr="008600C4">
        <w:rPr>
          <w:b/>
        </w:rPr>
        <w:t>.</w:t>
      </w:r>
    </w:p>
    <w:p w14:paraId="79F937EB" w14:textId="77777777" w:rsidR="00734179" w:rsidRDefault="00734179" w:rsidP="00734179"/>
    <w:p w14:paraId="68E32A54" w14:textId="77777777" w:rsidR="00734179" w:rsidRDefault="00734179" w:rsidP="00734179">
      <w:r>
        <w:t>La spécification précise ensuite : l'architecture du système, le(s) diagrammes de classes du domaine, les diagrammes de séquence et de collaboration décrivant les différents cas d'utilisation identifié par la faisabilité, des diagrammes états- transitions de certaines classes, un diagramme de déploiement). Tous ces élé</w:t>
      </w:r>
      <w:r w:rsidR="008600C4">
        <w:t>ments étant largement commentés.</w:t>
      </w:r>
    </w:p>
    <w:p w14:paraId="6DDBD15F" w14:textId="77777777" w:rsidR="00734179" w:rsidRDefault="00734179" w:rsidP="00734179"/>
    <w:p w14:paraId="24FC2931" w14:textId="77777777" w:rsidR="00734179" w:rsidRDefault="00734179" w:rsidP="00734179">
      <w:r>
        <w:t>L'analyse doit produire : un modèle UML d'analyse, un dossier de validation, un plan des incréments, une maquette (exécutable ou non, jetable ou non), les manuels d'installation et d'utilisation créés.</w:t>
      </w:r>
    </w:p>
    <w:p w14:paraId="78C5040E" w14:textId="77777777" w:rsidR="008600C4" w:rsidRDefault="008600C4" w:rsidP="00734179"/>
    <w:p w14:paraId="39398353" w14:textId="77777777" w:rsidR="008600C4" w:rsidRPr="008600C4" w:rsidRDefault="008600C4" w:rsidP="008600C4">
      <w:pPr>
        <w:pBdr>
          <w:top w:val="single" w:sz="4" w:space="1" w:color="auto"/>
          <w:left w:val="single" w:sz="4" w:space="4" w:color="auto"/>
          <w:bottom w:val="single" w:sz="4" w:space="1" w:color="auto"/>
          <w:right w:val="single" w:sz="4" w:space="4" w:color="auto"/>
        </w:pBdr>
        <w:jc w:val="center"/>
        <w:rPr>
          <w:b/>
        </w:rPr>
      </w:pPr>
      <w:r w:rsidRPr="008600C4">
        <w:rPr>
          <w:b/>
        </w:rPr>
        <w:t>L’objectif de la spécification UML documentée sera si possible la génération automatique du dossier d’analyse.</w:t>
      </w:r>
    </w:p>
    <w:p w14:paraId="6E6FD2E7" w14:textId="77777777" w:rsidR="00734179" w:rsidRPr="008600C4" w:rsidRDefault="00734179" w:rsidP="008600C4">
      <w:pPr>
        <w:pStyle w:val="Titre2"/>
        <w:rPr>
          <w:rStyle w:val="lev"/>
          <w:b/>
        </w:rPr>
      </w:pPr>
      <w:bookmarkStart w:id="68" w:name="_Toc155804850"/>
      <w:bookmarkStart w:id="69" w:name="_Toc310085981"/>
      <w:r w:rsidRPr="008600C4">
        <w:rPr>
          <w:rStyle w:val="lev"/>
          <w:b/>
        </w:rPr>
        <w:t>Conception d'un incrément</w:t>
      </w:r>
      <w:bookmarkEnd w:id="68"/>
      <w:bookmarkEnd w:id="69"/>
    </w:p>
    <w:p w14:paraId="52FADA42" w14:textId="77777777" w:rsidR="00734179" w:rsidRDefault="00734179" w:rsidP="00734179">
      <w:r>
        <w:t xml:space="preserve">Avant tout, nous allons créer un 'package' </w:t>
      </w:r>
      <w:r>
        <w:rPr>
          <w:b/>
          <w:bCs/>
        </w:rPr>
        <w:t>"Conception"</w:t>
      </w:r>
      <w:r>
        <w:t xml:space="preserve"> dans lequel nous allons transférer tous les diagrammes UML qui concerne l'incrément courant et les classes associées. Si un diagramme d'analyse concerne plusieurs incréments, il est décomposé en deux diagrammes afin qu'un des deux diagrammes ne décrive que des scénarios de l'incrément courant. Toute la conception ne concernera ensuite que des éléments de ce package.</w:t>
      </w:r>
    </w:p>
    <w:p w14:paraId="7C93F701" w14:textId="77777777" w:rsidR="00734179" w:rsidRDefault="00734179" w:rsidP="00734179"/>
    <w:p w14:paraId="5377EA2E" w14:textId="77777777" w:rsidR="00734179" w:rsidRDefault="00734179" w:rsidP="00734179">
      <w:r>
        <w:t xml:space="preserve">La conception d'un incrément va se dérouler en deux sous phases : </w:t>
      </w:r>
    </w:p>
    <w:p w14:paraId="3A5FDAA0" w14:textId="77777777" w:rsidR="00734179" w:rsidRDefault="00734179" w:rsidP="00734179">
      <w:pPr>
        <w:numPr>
          <w:ilvl w:val="0"/>
          <w:numId w:val="33"/>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conception logique,</w:t>
      </w:r>
    </w:p>
    <w:p w14:paraId="0A5305E5" w14:textId="77777777" w:rsidR="00734179" w:rsidRDefault="00734179" w:rsidP="00734179">
      <w:pPr>
        <w:numPr>
          <w:ilvl w:val="0"/>
          <w:numId w:val="33"/>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conception physique.</w:t>
      </w:r>
    </w:p>
    <w:p w14:paraId="2E15C688" w14:textId="77777777" w:rsidR="00734179" w:rsidRDefault="00734179" w:rsidP="00734179">
      <w:pPr>
        <w:rPr>
          <w:b/>
          <w:bCs/>
        </w:rPr>
      </w:pPr>
      <w:r>
        <w:t>Sous phases, qui ne se retrouveront pas dans le dossier final de conception.</w:t>
      </w:r>
    </w:p>
    <w:p w14:paraId="146E2CEB" w14:textId="77777777" w:rsidR="00734179" w:rsidRDefault="00734179" w:rsidP="00734179">
      <w:pPr>
        <w:pStyle w:val="Titre3"/>
      </w:pPr>
      <w:bookmarkStart w:id="70" w:name="_Toc155804851"/>
      <w:bookmarkStart w:id="71" w:name="_Toc310085982"/>
      <w:r>
        <w:t>La conception logique</w:t>
      </w:r>
      <w:bookmarkEnd w:id="70"/>
      <w:bookmarkEnd w:id="71"/>
      <w:r>
        <w:t xml:space="preserve"> </w:t>
      </w:r>
    </w:p>
    <w:p w14:paraId="61BE0138" w14:textId="77777777" w:rsidR="00734179" w:rsidRDefault="00734179" w:rsidP="00734179">
      <w:r>
        <w:t xml:space="preserve">Elle va consister à ré-architecturer la modélisation suivant un point de vue logique de ce projet et de cet incrément (nouveaux packages, par exemple), à ajouter des patterns de conception logique et d'autres informations indépendantes du langage de développement. Pour des sous systèmes répartis </w:t>
      </w:r>
      <w:r>
        <w:lastRenderedPageBreak/>
        <w:t xml:space="preserve">non objet, </w:t>
      </w:r>
      <w:r w:rsidR="008600C4">
        <w:t>les protocoles de communication</w:t>
      </w:r>
      <w:r>
        <w:t xml:space="preserve"> non encore défini</w:t>
      </w:r>
      <w:r w:rsidR="008600C4">
        <w:t>s</w:t>
      </w:r>
      <w:r>
        <w:t xml:space="preserve"> (cahier des charges) donneront lieu à la définition très précise dans le dossier de construction.</w:t>
      </w:r>
    </w:p>
    <w:p w14:paraId="5141B6FB" w14:textId="77777777" w:rsidR="00734179" w:rsidRDefault="00734179" w:rsidP="00734179">
      <w:pPr>
        <w:pStyle w:val="Titre3"/>
      </w:pPr>
      <w:bookmarkStart w:id="72" w:name="_Toc155804852"/>
      <w:bookmarkStart w:id="73" w:name="_Toc310085983"/>
      <w:r>
        <w:t>La conception physique</w:t>
      </w:r>
      <w:bookmarkEnd w:id="72"/>
      <w:bookmarkEnd w:id="73"/>
    </w:p>
    <w:p w14:paraId="61159BC4" w14:textId="77777777" w:rsidR="00734179" w:rsidRDefault="00734179" w:rsidP="00734179">
      <w:r>
        <w:t xml:space="preserve">Elle va consister à définit l'organisation physique du matériel, à définir les composants logiciels, leur langage de développement, à remplacer la messagerie des diagrammes de séquence et de collaboration par des appels de méthodes (entre des objets répartis ou mono tâche), des envois de signaux et la mise en place de classes </w:t>
      </w:r>
      <w:r>
        <w:rPr>
          <w:b/>
          <w:bCs/>
        </w:rPr>
        <w:t>proxy</w:t>
      </w:r>
      <w:r>
        <w:t xml:space="preserve"> pour les appels répartis non objet (protocole de communication par exemple), la mise en place de patterns de conception physique liées le plus souvent à l'environnement de développement (Vue/Document par exemple).</w:t>
      </w:r>
    </w:p>
    <w:p w14:paraId="15058D37" w14:textId="77777777" w:rsidR="00734179" w:rsidRDefault="00734179" w:rsidP="00734179">
      <w:r>
        <w:t>Elle va consister, si la maquette est non jetable, à réaliser une rétro-conception de cette maquette dans le modèle, puis à remplacer les acteurs par les IHMs obtenus dans les diagrammes de séquences et de collaboration.</w:t>
      </w:r>
    </w:p>
    <w:p w14:paraId="110736BF" w14:textId="77777777" w:rsidR="00734179" w:rsidRDefault="00734179" w:rsidP="00734179">
      <w:r>
        <w:t>On réorganise ensuite le modèle en package avec un point de vue de poste développeur (un ou plusieurs packages par personne).</w:t>
      </w:r>
    </w:p>
    <w:p w14:paraId="5CCC06F7" w14:textId="77777777" w:rsidR="00734179" w:rsidRDefault="00734179" w:rsidP="00734179">
      <w:r>
        <w:t>La construction va consister ensuite pour chaque développeur à réaliser le package qui lui a été affecté : complément de description (de chaque classe et de chaque membre), de modélisation, de documentation, d'intégration à l'environnement de développement, ajout de classes ou de composants de métiers.</w:t>
      </w:r>
    </w:p>
    <w:p w14:paraId="1A3419CF" w14:textId="77777777" w:rsidR="00734179" w:rsidRDefault="00734179" w:rsidP="00734179">
      <w:r>
        <w:t>Classe par classe, écriture d'un document de test unitaire, écriture des algorithmes des méthodes, codage, debug, test unitaire.</w:t>
      </w:r>
    </w:p>
    <w:p w14:paraId="5BCED923" w14:textId="77777777" w:rsidR="00734179" w:rsidRDefault="00734179" w:rsidP="00734179">
      <w:r>
        <w:t>Intégration au package et test d'intégration.</w:t>
      </w:r>
    </w:p>
    <w:p w14:paraId="296D03BC" w14:textId="77777777" w:rsidR="00734179" w:rsidRDefault="00734179" w:rsidP="00734179">
      <w:r>
        <w:t>Intégration des packages entre eux, en respect du plan d'intégration et test associés.</w:t>
      </w:r>
    </w:p>
    <w:p w14:paraId="56350BFA" w14:textId="77777777" w:rsidR="00734179" w:rsidRDefault="00734179" w:rsidP="00734179">
      <w:r>
        <w:t>Validation du produit obtenu et production des documents associés à cet incrément.</w:t>
      </w:r>
    </w:p>
    <w:p w14:paraId="4C195700" w14:textId="77777777" w:rsidR="00734179" w:rsidRDefault="00734179" w:rsidP="00734179">
      <w:r>
        <w:t>Ecriture, si nécessaire, du logiciel d'installation.</w:t>
      </w:r>
    </w:p>
    <w:p w14:paraId="032B8B65" w14:textId="77777777" w:rsidR="00734179" w:rsidRDefault="00734179" w:rsidP="00734179">
      <w:pPr>
        <w:pStyle w:val="Titre3"/>
      </w:pPr>
      <w:bookmarkStart w:id="74" w:name="_Toc155804853"/>
      <w:bookmarkStart w:id="75" w:name="_Toc310085984"/>
      <w:r>
        <w:t>Algorithmique et Codage</w:t>
      </w:r>
      <w:bookmarkEnd w:id="74"/>
      <w:bookmarkEnd w:id="75"/>
    </w:p>
    <w:p w14:paraId="388F66DA" w14:textId="77777777" w:rsidR="00734179" w:rsidRDefault="00734179" w:rsidP="00734179">
      <w:r>
        <w:t>Ecrire dans l'esprit d'être relu par d'autres ou par vous même dans plusieurs mois ou années !</w:t>
      </w:r>
    </w:p>
    <w:p w14:paraId="706985C6" w14:textId="77777777" w:rsidR="00734179" w:rsidRDefault="00734179" w:rsidP="00734179">
      <w:r>
        <w:t>Pour l'algorithmique, voir en annexe le dossier des règles d'écriture de l'algorithmiques.</w:t>
      </w:r>
    </w:p>
    <w:p w14:paraId="1B3DDFD6" w14:textId="77777777" w:rsidR="00734179" w:rsidRDefault="00734179" w:rsidP="00734179">
      <w:r>
        <w:t>Pour le codage, voir en annexe le dossier des règles de codage en C++ et Java.</w:t>
      </w:r>
    </w:p>
    <w:p w14:paraId="2FC0E597" w14:textId="77777777" w:rsidR="008600C4" w:rsidRPr="008600C4" w:rsidRDefault="008600C4" w:rsidP="008600C4">
      <w:pPr>
        <w:pBdr>
          <w:top w:val="single" w:sz="4" w:space="1" w:color="auto"/>
          <w:left w:val="single" w:sz="4" w:space="4" w:color="auto"/>
          <w:bottom w:val="single" w:sz="4" w:space="1" w:color="auto"/>
          <w:right w:val="single" w:sz="4" w:space="4" w:color="auto"/>
        </w:pBdr>
        <w:jc w:val="center"/>
        <w:rPr>
          <w:b/>
        </w:rPr>
      </w:pPr>
      <w:r w:rsidRPr="008600C4">
        <w:rPr>
          <w:b/>
        </w:rPr>
        <w:t>Ne pas oublier les commentaires en début de chaque module de classe et à chaque début de méthode permettant si possible la génération automatique de la documentation d’utilisation de cette classe (comme avec la JavaDoc par exemple).</w:t>
      </w:r>
    </w:p>
    <w:p w14:paraId="1634AB53" w14:textId="77777777" w:rsidR="00734179" w:rsidRDefault="00734179" w:rsidP="00734179">
      <w:pPr>
        <w:pStyle w:val="Titre3"/>
      </w:pPr>
      <w:bookmarkStart w:id="76" w:name="_Toc155804854"/>
      <w:bookmarkStart w:id="77" w:name="_Toc310085985"/>
      <w:r>
        <w:t>Test et validation</w:t>
      </w:r>
      <w:bookmarkEnd w:id="76"/>
      <w:bookmarkEnd w:id="77"/>
    </w:p>
    <w:p w14:paraId="7D9D3DFB" w14:textId="77777777" w:rsidR="003077D1" w:rsidRPr="003077D1" w:rsidRDefault="003077D1" w:rsidP="003077D1">
      <w:pPr>
        <w:pBdr>
          <w:top w:val="single" w:sz="4" w:space="1" w:color="auto"/>
          <w:left w:val="single" w:sz="4" w:space="4" w:color="auto"/>
          <w:bottom w:val="single" w:sz="4" w:space="1" w:color="auto"/>
          <w:right w:val="single" w:sz="4" w:space="4" w:color="auto"/>
        </w:pBdr>
        <w:jc w:val="center"/>
        <w:rPr>
          <w:b/>
        </w:rPr>
      </w:pPr>
      <w:r w:rsidRPr="003077D1">
        <w:rPr>
          <w:b/>
        </w:rPr>
        <w:t>Pour le dossier final remis au jury, vous devrez produire au moins un plan de test unitaire et réaliser ce test. Ce test sera présenté à l’oral dans la deuxième partie</w:t>
      </w:r>
      <w:r>
        <w:rPr>
          <w:b/>
        </w:rPr>
        <w:t xml:space="preserve"> intitulée ‘démo’</w:t>
      </w:r>
      <w:r w:rsidRPr="003077D1">
        <w:rPr>
          <w:b/>
        </w:rPr>
        <w:t>.</w:t>
      </w:r>
    </w:p>
    <w:p w14:paraId="145FB42E" w14:textId="77777777" w:rsidR="003077D1" w:rsidRDefault="003077D1" w:rsidP="00734179"/>
    <w:p w14:paraId="36901510" w14:textId="77777777" w:rsidR="006B32F3" w:rsidRDefault="003077D1" w:rsidP="00734179">
      <w:r>
        <w:t>Je vous conseille d’écrire plusieurs plans de test, même si vous n’en codez qu’un seul.</w:t>
      </w:r>
    </w:p>
    <w:p w14:paraId="5084E42C" w14:textId="77777777" w:rsidR="003077D1" w:rsidRDefault="003077D1" w:rsidP="003077D1">
      <w:r>
        <w:t>Je vous conseille aussi d’écrire un plan de d‘intégration que vous réaliserez ci possible.</w:t>
      </w:r>
    </w:p>
    <w:p w14:paraId="15325244" w14:textId="77777777" w:rsidR="00464F06" w:rsidRDefault="003077D1" w:rsidP="003077D1">
      <w:r>
        <w:t>Un plan de validation devra être écrit et la validation associée réalisée.</w:t>
      </w:r>
    </w:p>
    <w:p w14:paraId="468AABDB" w14:textId="77777777" w:rsidR="006B32F3" w:rsidRDefault="006B32F3" w:rsidP="003077D1">
      <w:r>
        <w:br w:type="page"/>
      </w:r>
    </w:p>
    <w:p w14:paraId="50EFD064" w14:textId="77777777" w:rsidR="00734179" w:rsidRDefault="00734179" w:rsidP="000377C3">
      <w:pPr>
        <w:pStyle w:val="Titre2"/>
      </w:pPr>
      <w:bookmarkStart w:id="78" w:name="_Toc155804855"/>
      <w:bookmarkStart w:id="79" w:name="_Toc310085986"/>
      <w:r>
        <w:lastRenderedPageBreak/>
        <w:t>Outils</w:t>
      </w:r>
      <w:bookmarkEnd w:id="78"/>
      <w:bookmarkEnd w:id="79"/>
    </w:p>
    <w:p w14:paraId="1B1A7262" w14:textId="77777777" w:rsidR="00734179" w:rsidRDefault="00734179" w:rsidP="00734179">
      <w:r>
        <w:t>Les outils mis en œuvre sont (sauf description contraire du manuel qualité spécifique au projet) :</w:t>
      </w:r>
    </w:p>
    <w:p w14:paraId="60A2DC36" w14:textId="77777777" w:rsidR="00734179" w:rsidRDefault="00734179" w:rsidP="00734179">
      <w:pPr>
        <w:ind w:left="360"/>
      </w:pPr>
    </w:p>
    <w:p w14:paraId="62E6EFD0" w14:textId="77777777" w:rsidR="00734179" w:rsidRDefault="00734179" w:rsidP="00734179">
      <w:pPr>
        <w:numPr>
          <w:ilvl w:val="0"/>
          <w:numId w:val="31"/>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Visual Paradigm,</w:t>
      </w:r>
    </w:p>
    <w:p w14:paraId="508AE37D" w14:textId="77777777" w:rsidR="00734179" w:rsidRDefault="00734179" w:rsidP="00734179">
      <w:pPr>
        <w:numPr>
          <w:ilvl w:val="0"/>
          <w:numId w:val="31"/>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Netbeans, .NET ou des plateformes spécifiques définies par le client,</w:t>
      </w:r>
    </w:p>
    <w:p w14:paraId="7B4625F2" w14:textId="77777777" w:rsidR="00734179" w:rsidRDefault="00734179" w:rsidP="00734179">
      <w:pPr>
        <w:numPr>
          <w:ilvl w:val="0"/>
          <w:numId w:val="31"/>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 xml:space="preserve">Windows </w:t>
      </w:r>
      <w:r w:rsidR="008600C4">
        <w:t>7</w:t>
      </w:r>
      <w:r>
        <w:t>, Linux,</w:t>
      </w:r>
    </w:p>
    <w:p w14:paraId="4D2AB890" w14:textId="77777777" w:rsidR="00734179" w:rsidRDefault="00734179" w:rsidP="00734179">
      <w:pPr>
        <w:numPr>
          <w:ilvl w:val="0"/>
          <w:numId w:val="31"/>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Microsoft Office ou Open Office pour la documentation,</w:t>
      </w:r>
    </w:p>
    <w:p w14:paraId="7AF74BB1" w14:textId="77777777" w:rsidR="00734179" w:rsidRDefault="00734179" w:rsidP="00734179">
      <w:pPr>
        <w:numPr>
          <w:ilvl w:val="0"/>
          <w:numId w:val="31"/>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VSS</w:t>
      </w:r>
      <w:r w:rsidR="008600C4">
        <w:t xml:space="preserve"> ou autre</w:t>
      </w:r>
      <w:r>
        <w:t xml:space="preserve"> pour la gestion de version,</w:t>
      </w:r>
    </w:p>
    <w:p w14:paraId="7C1FCE44" w14:textId="77777777" w:rsidR="00734179" w:rsidRDefault="00734179" w:rsidP="00734179">
      <w:pPr>
        <w:numPr>
          <w:ilvl w:val="0"/>
          <w:numId w:val="31"/>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Explorer ou Firefox pour la navigation Web.</w:t>
      </w:r>
    </w:p>
    <w:p w14:paraId="6B390867" w14:textId="77777777" w:rsidR="008600C4" w:rsidRDefault="008600C4" w:rsidP="00734179">
      <w:pPr>
        <w:numPr>
          <w:ilvl w:val="0"/>
          <w:numId w:val="31"/>
        </w:num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
        <w:t>MySQL</w:t>
      </w:r>
      <w:r w:rsidR="000856B1">
        <w:t xml:space="preserve"> ou SQLServer en fonction de l’environnement.</w:t>
      </w:r>
    </w:p>
    <w:p w14:paraId="06044172" w14:textId="77777777" w:rsidR="00734179" w:rsidRDefault="00734179" w:rsidP="000377C3">
      <w:pPr>
        <w:pStyle w:val="Titre2"/>
      </w:pPr>
      <w:bookmarkStart w:id="80" w:name="_Toc155804856"/>
      <w:bookmarkStart w:id="81" w:name="_Toc310085987"/>
      <w:r>
        <w:t>Environnement de travail</w:t>
      </w:r>
      <w:bookmarkEnd w:id="80"/>
      <w:bookmarkEnd w:id="81"/>
    </w:p>
    <w:p w14:paraId="6C4F66C9" w14:textId="77777777" w:rsidR="00734179" w:rsidRDefault="00734179" w:rsidP="00734179">
      <w:r>
        <w:t>Tous les travaux du projet sont sauvés sur le disque prévu à cet effet sur le serveur de la section.</w:t>
      </w:r>
    </w:p>
    <w:p w14:paraId="3D272BF3" w14:textId="77777777" w:rsidR="000856B1" w:rsidRDefault="00734179" w:rsidP="00734179">
      <w:r>
        <w:t xml:space="preserve">Les machines de développement sont banalisées. A chaque début de phase, le développeur obtient à son environnement de développement qu'il range sous "C:\Temp". </w:t>
      </w:r>
    </w:p>
    <w:p w14:paraId="22CDD7BB" w14:textId="77777777" w:rsidR="000856B1" w:rsidRDefault="00734179" w:rsidP="00734179">
      <w:r>
        <w:t xml:space="preserve">Cette action crée une arborescence conforme au plan qualité et autonome par rapport à la machine de développement. </w:t>
      </w:r>
    </w:p>
    <w:p w14:paraId="4DD9DB3A" w14:textId="77777777" w:rsidR="000856B1" w:rsidRDefault="00734179" w:rsidP="00734179">
      <w:r>
        <w:t>A la fin de chaque jour de travail cette arborescence est sauvée à partir de la racine "NomDuProjet" sur un répertoire de travail spécifique à ce projet et prév</w:t>
      </w:r>
      <w:r w:rsidR="000856B1">
        <w:t>u à cet effet sur le NAS</w:t>
      </w:r>
      <w:r>
        <w:t xml:space="preserve">. </w:t>
      </w:r>
    </w:p>
    <w:p w14:paraId="39BC260C" w14:textId="77777777" w:rsidR="00734179" w:rsidRDefault="00734179" w:rsidP="00734179">
      <w:r>
        <w:t>Le lendemain, le développeur peut transférer ce répertoire à nouveau sur le répertoire "C:\Temp" afin de continuer son développement. Après la validation d'une phase, les documents modifié</w:t>
      </w:r>
      <w:r w:rsidR="000856B1">
        <w:t>s</w:t>
      </w:r>
      <w:r>
        <w:t xml:space="preserve"> de cette arborescence sont mise à jour dans </w:t>
      </w:r>
      <w:r w:rsidR="000856B1">
        <w:t>l’outil de gestion de version (si utilisation)</w:t>
      </w:r>
      <w:r>
        <w:t>.</w:t>
      </w:r>
    </w:p>
    <w:p w14:paraId="020C7C5F" w14:textId="77777777" w:rsidR="006B32F3" w:rsidRDefault="006B32F3" w:rsidP="00734179"/>
    <w:p w14:paraId="340BEC1B" w14:textId="503792A9" w:rsidR="00734179" w:rsidRDefault="00B14053" w:rsidP="00734179">
      <w:r>
        <w:rPr>
          <w:noProof/>
          <w:lang w:eastAsia="fr-FR" w:bidi="ar-SA"/>
        </w:rPr>
        <mc:AlternateContent>
          <mc:Choice Requires="wps">
            <w:drawing>
              <wp:anchor distT="0" distB="0" distL="114300" distR="114300" simplePos="0" relativeHeight="251664384" behindDoc="0" locked="0" layoutInCell="1" allowOverlap="1" wp14:anchorId="27625D7F" wp14:editId="5D70ECC1">
                <wp:simplePos x="0" y="0"/>
                <wp:positionH relativeFrom="column">
                  <wp:posOffset>411480</wp:posOffset>
                </wp:positionH>
                <wp:positionV relativeFrom="paragraph">
                  <wp:posOffset>49530</wp:posOffset>
                </wp:positionV>
                <wp:extent cx="914400" cy="389890"/>
                <wp:effectExtent l="0" t="0" r="25400" b="16510"/>
                <wp:wrapNone/>
                <wp:docPr id="19"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9890"/>
                        </a:xfrm>
                        <a:prstGeom prst="ellipse">
                          <a:avLst/>
                        </a:prstGeom>
                        <a:solidFill>
                          <a:srgbClr val="FFFFFF"/>
                        </a:solidFill>
                        <a:ln w="9525">
                          <a:solidFill>
                            <a:srgbClr val="000000"/>
                          </a:solidFill>
                          <a:round/>
                          <a:headEnd/>
                          <a:tailEnd/>
                        </a:ln>
                      </wps:spPr>
                      <wps:txbx>
                        <w:txbxContent>
                          <w:p w14:paraId="68F619FA" w14:textId="77777777" w:rsidR="00B80CAF" w:rsidRDefault="00B80CAF" w:rsidP="00734179">
                            <w:r>
                              <w:t>PC 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41" style="position:absolute;margin-left:32.4pt;margin-top:3.9pt;width:1in;height:3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">
                <v:textbox>
                  <w:txbxContent>
                    <w:p w14:paraId="68F619FA" w14:textId="77777777" w:rsidR="00B80CAF" w:rsidRDefault="00B80CAF" w:rsidP="00734179">
                      <w:r>
                        <w:t>PC local</w:t>
                      </w:r>
                    </w:p>
                  </w:txbxContent>
                </v:textbox>
              </v:oval>
            </w:pict>
          </mc:Fallback>
        </mc:AlternateContent>
      </w:r>
    </w:p>
    <w:p w14:paraId="486D8600" w14:textId="724B6271" w:rsidR="00734179" w:rsidRDefault="00B14053" w:rsidP="00734179">
      <w:r>
        <w:rPr>
          <w:noProof/>
          <w:lang w:eastAsia="fr-FR" w:bidi="ar-SA"/>
        </w:rPr>
        <mc:AlternateContent>
          <mc:Choice Requires="wps">
            <w:drawing>
              <wp:anchor distT="0" distB="0" distL="114300" distR="114300" simplePos="0" relativeHeight="251674624" behindDoc="0" locked="0" layoutInCell="1" allowOverlap="1" wp14:anchorId="03A986A4" wp14:editId="1ABD7C04">
                <wp:simplePos x="0" y="0"/>
                <wp:positionH relativeFrom="column">
                  <wp:posOffset>1578610</wp:posOffset>
                </wp:positionH>
                <wp:positionV relativeFrom="paragraph">
                  <wp:posOffset>64770</wp:posOffset>
                </wp:positionV>
                <wp:extent cx="1210310" cy="301625"/>
                <wp:effectExtent l="0" t="0" r="0" b="3175"/>
                <wp:wrapNone/>
                <wp:docPr id="1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301625"/>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FB2F2" w14:textId="77777777" w:rsidR="00B80CAF" w:rsidRDefault="00B80CAF" w:rsidP="00734179">
                            <w:r>
                              <w:t>2. Sauvegarde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2" type="#_x0000_t202" style="position:absolute;margin-left:124.3pt;margin-top:5.1pt;width:95.3pt;height:2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" filled="f" stroked="f">
                <v:fill opacity="32896f"/>
                <v:textbox>
                  <w:txbxContent>
                    <w:p w14:paraId="3ACFB2F2" w14:textId="77777777" w:rsidR="00B80CAF" w:rsidRDefault="00B80CAF" w:rsidP="00734179">
                      <w:r>
                        <w:t>2. Sauvegarde</w:t>
                      </w:r>
                    </w:p>
                  </w:txbxContent>
                </v:textbox>
              </v:shape>
            </w:pict>
          </mc:Fallback>
        </mc:AlternateContent>
      </w:r>
      <w:r>
        <w:rPr>
          <w:noProof/>
          <w:lang w:eastAsia="fr-FR" w:bidi="ar-SA"/>
        </w:rPr>
        <mc:AlternateContent>
          <mc:Choice Requires="wps">
            <w:drawing>
              <wp:anchor distT="0" distB="0" distL="114300" distR="114300" simplePos="0" relativeHeight="251661312" behindDoc="0" locked="0" layoutInCell="1" allowOverlap="1" wp14:anchorId="199EE938" wp14:editId="0DB73F59">
                <wp:simplePos x="0" y="0"/>
                <wp:positionH relativeFrom="column">
                  <wp:posOffset>2942590</wp:posOffset>
                </wp:positionH>
                <wp:positionV relativeFrom="paragraph">
                  <wp:posOffset>39370</wp:posOffset>
                </wp:positionV>
                <wp:extent cx="1057275" cy="441325"/>
                <wp:effectExtent l="0" t="0" r="34925" b="15875"/>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41325"/>
                        </a:xfrm>
                        <a:prstGeom prst="rect">
                          <a:avLst/>
                        </a:prstGeom>
                        <a:solidFill>
                          <a:srgbClr val="FFFFFF"/>
                        </a:solidFill>
                        <a:ln w="9525">
                          <a:solidFill>
                            <a:srgbClr val="000000"/>
                          </a:solidFill>
                          <a:miter lim="800000"/>
                          <a:headEnd/>
                          <a:tailEnd/>
                        </a:ln>
                      </wps:spPr>
                      <wps:txbx>
                        <w:txbxContent>
                          <w:p w14:paraId="1927D924" w14:textId="77777777" w:rsidR="00B80CAF" w:rsidRDefault="00B80CAF" w:rsidP="00734179">
                            <w:r>
                              <w:t xml:space="preserve">Répertoire de </w:t>
                            </w:r>
                          </w:p>
                          <w:p w14:paraId="28C1ED2E" w14:textId="77777777" w:rsidR="00B80CAF" w:rsidRDefault="00B80CAF" w:rsidP="00734179">
                            <w:r>
                              <w:t>Sauvegarde</w:t>
                            </w:r>
                          </w:p>
                          <w:p w14:paraId="32B4D2E8" w14:textId="77777777" w:rsidR="00B80CAF" w:rsidRDefault="00B80CAF" w:rsidP="007341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3" type="#_x0000_t202" style="position:absolute;margin-left:231.7pt;margin-top:3.1pt;width:83.25pt;height:3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">
                <v:textbox>
                  <w:txbxContent>
                    <w:p w14:paraId="1927D924" w14:textId="77777777" w:rsidR="00B80CAF" w:rsidRDefault="00B80CAF" w:rsidP="00734179">
                      <w:r>
                        <w:t xml:space="preserve">Répertoire de </w:t>
                      </w:r>
                    </w:p>
                    <w:p w14:paraId="28C1ED2E" w14:textId="77777777" w:rsidR="00B80CAF" w:rsidRDefault="00B80CAF" w:rsidP="00734179">
                      <w:r>
                        <w:t>Sauvegarde</w:t>
                      </w:r>
                    </w:p>
                    <w:p w14:paraId="32B4D2E8" w14:textId="77777777" w:rsidR="00B80CAF" w:rsidRDefault="00B80CAF" w:rsidP="00734179"/>
                  </w:txbxContent>
                </v:textbox>
              </v:shape>
            </w:pict>
          </mc:Fallback>
        </mc:AlternateContent>
      </w:r>
      <w:r>
        <w:rPr>
          <w:noProof/>
          <w:lang w:eastAsia="fr-FR" w:bidi="ar-SA"/>
        </w:rPr>
        <mc:AlternateContent>
          <mc:Choice Requires="wps">
            <w:drawing>
              <wp:anchor distT="0" distB="0" distL="114300" distR="114300" simplePos="0" relativeHeight="251671552" behindDoc="0" locked="0" layoutInCell="1" allowOverlap="1" wp14:anchorId="0065C032" wp14:editId="10EF6127">
                <wp:simplePos x="0" y="0"/>
                <wp:positionH relativeFrom="column">
                  <wp:posOffset>1614170</wp:posOffset>
                </wp:positionH>
                <wp:positionV relativeFrom="paragraph">
                  <wp:posOffset>115570</wp:posOffset>
                </wp:positionV>
                <wp:extent cx="1337945" cy="431800"/>
                <wp:effectExtent l="0" t="50800" r="84455" b="25400"/>
                <wp:wrapNone/>
                <wp:docPr id="1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7945" cy="43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1pt,9.1pt" to="232.45pt,4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">
                <v:stroke endarrow="block"/>
              </v:line>
            </w:pict>
          </mc:Fallback>
        </mc:AlternateContent>
      </w:r>
    </w:p>
    <w:p w14:paraId="2CBA95B4" w14:textId="08360B9B" w:rsidR="00734179" w:rsidRDefault="00B14053" w:rsidP="00734179">
      <w:r>
        <w:rPr>
          <w:noProof/>
          <w:lang w:eastAsia="fr-FR" w:bidi="ar-SA"/>
        </w:rPr>
        <mc:AlternateContent>
          <mc:Choice Requires="wps">
            <w:drawing>
              <wp:anchor distT="0" distB="0" distL="114300" distR="114300" simplePos="0" relativeHeight="251666432" behindDoc="0" locked="0" layoutInCell="1" allowOverlap="1" wp14:anchorId="5A8AF024" wp14:editId="5E7D4E69">
                <wp:simplePos x="0" y="0"/>
                <wp:positionH relativeFrom="column">
                  <wp:posOffset>4000500</wp:posOffset>
                </wp:positionH>
                <wp:positionV relativeFrom="paragraph">
                  <wp:posOffset>55880</wp:posOffset>
                </wp:positionV>
                <wp:extent cx="882015" cy="540385"/>
                <wp:effectExtent l="0" t="0" r="32385" b="43815"/>
                <wp:wrapNone/>
                <wp:docPr id="1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015" cy="5403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4.4pt" to="384.45pt,4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"/>
            </w:pict>
          </mc:Fallback>
        </mc:AlternateContent>
      </w:r>
      <w:r>
        <w:rPr>
          <w:noProof/>
          <w:lang w:eastAsia="fr-FR" w:bidi="ar-SA"/>
        </w:rPr>
        <mc:AlternateContent>
          <mc:Choice Requires="wps">
            <w:drawing>
              <wp:anchor distT="0" distB="0" distL="114299" distR="114299" simplePos="0" relativeHeight="251668480" behindDoc="0" locked="0" layoutInCell="1" allowOverlap="1" wp14:anchorId="1F2B74D7" wp14:editId="43636E9B">
                <wp:simplePos x="0" y="0"/>
                <wp:positionH relativeFrom="column">
                  <wp:posOffset>852169</wp:posOffset>
                </wp:positionH>
                <wp:positionV relativeFrom="paragraph">
                  <wp:posOffset>139065</wp:posOffset>
                </wp:positionV>
                <wp:extent cx="0" cy="262255"/>
                <wp:effectExtent l="0" t="0" r="25400" b="17145"/>
                <wp:wrapNone/>
                <wp:docPr id="1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6848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67.1pt,10.95pt" to="67.1pt,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"/>
            </w:pict>
          </mc:Fallback>
        </mc:AlternateContent>
      </w:r>
    </w:p>
    <w:p w14:paraId="0D0DDCDB" w14:textId="14B2C396" w:rsidR="00734179" w:rsidRDefault="00B14053" w:rsidP="00734179">
      <w:r>
        <w:rPr>
          <w:noProof/>
          <w:lang w:eastAsia="fr-FR" w:bidi="ar-SA"/>
        </w:rPr>
        <mc:AlternateContent>
          <mc:Choice Requires="wps">
            <w:drawing>
              <wp:anchor distT="0" distB="0" distL="114300" distR="114300" simplePos="0" relativeHeight="251672576" behindDoc="0" locked="0" layoutInCell="1" allowOverlap="1" wp14:anchorId="612E2336" wp14:editId="4C37D352">
                <wp:simplePos x="0" y="0"/>
                <wp:positionH relativeFrom="column">
                  <wp:posOffset>1707515</wp:posOffset>
                </wp:positionH>
                <wp:positionV relativeFrom="paragraph">
                  <wp:posOffset>102870</wp:posOffset>
                </wp:positionV>
                <wp:extent cx="1227455" cy="296545"/>
                <wp:effectExtent l="50800" t="0" r="17145" b="84455"/>
                <wp:wrapNone/>
                <wp:docPr id="1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7455" cy="296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45pt,8.1pt" to="231.1pt,3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">
                <v:stroke endarrow="block"/>
              </v:line>
            </w:pict>
          </mc:Fallback>
        </mc:AlternateContent>
      </w:r>
    </w:p>
    <w:p w14:paraId="67DE7574" w14:textId="220DC85E" w:rsidR="00734179" w:rsidRDefault="00B14053" w:rsidP="00734179">
      <w:r>
        <w:rPr>
          <w:noProof/>
          <w:lang w:eastAsia="fr-FR" w:bidi="ar-SA"/>
        </w:rPr>
        <mc:AlternateContent>
          <mc:Choice Requires="wps">
            <w:drawing>
              <wp:anchor distT="0" distB="0" distL="114300" distR="114300" simplePos="0" relativeHeight="251675648" behindDoc="0" locked="0" layoutInCell="1" allowOverlap="1" wp14:anchorId="4209B6EB" wp14:editId="4A1BA821">
                <wp:simplePos x="0" y="0"/>
                <wp:positionH relativeFrom="column">
                  <wp:posOffset>2052320</wp:posOffset>
                </wp:positionH>
                <wp:positionV relativeFrom="paragraph">
                  <wp:posOffset>134620</wp:posOffset>
                </wp:positionV>
                <wp:extent cx="1210310" cy="328930"/>
                <wp:effectExtent l="0" t="0" r="0" b="1270"/>
                <wp:wrapNone/>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32893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A3E5D" w14:textId="77777777" w:rsidR="00B80CAF" w:rsidRDefault="00B80CAF" w:rsidP="00734179">
                            <w:r>
                              <w:t>3. Chargement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4" type="#_x0000_t202" style="position:absolute;margin-left:161.6pt;margin-top:10.6pt;width:95.3pt;height:2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" filled="f" stroked="f">
                <v:fill opacity="32896f"/>
                <v:textbox>
                  <w:txbxContent>
                    <w:p w14:paraId="071A3E5D" w14:textId="77777777" w:rsidR="00B80CAF" w:rsidRDefault="00B80CAF" w:rsidP="00734179">
                      <w:r>
                        <w:t>3. Chargement</w:t>
                      </w:r>
                    </w:p>
                  </w:txbxContent>
                </v:textbox>
              </v:shape>
            </w:pict>
          </mc:Fallback>
        </mc:AlternateContent>
      </w:r>
      <w:r>
        <w:rPr>
          <w:noProof/>
          <w:lang w:eastAsia="fr-FR" w:bidi="ar-SA"/>
        </w:rPr>
        <mc:AlternateContent>
          <mc:Choice Requires="wps">
            <w:drawing>
              <wp:anchor distT="0" distB="0" distL="114300" distR="114300" simplePos="0" relativeHeight="251663360" behindDoc="0" locked="0" layoutInCell="1" allowOverlap="1" wp14:anchorId="09BB2938" wp14:editId="13CC39B2">
                <wp:simplePos x="0" y="0"/>
                <wp:positionH relativeFrom="column">
                  <wp:posOffset>0</wp:posOffset>
                </wp:positionH>
                <wp:positionV relativeFrom="paragraph">
                  <wp:posOffset>109220</wp:posOffset>
                </wp:positionV>
                <wp:extent cx="1697990" cy="468630"/>
                <wp:effectExtent l="0" t="0" r="29210" b="13970"/>
                <wp:wrapNone/>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990" cy="468630"/>
                        </a:xfrm>
                        <a:prstGeom prst="rect">
                          <a:avLst/>
                        </a:prstGeom>
                        <a:solidFill>
                          <a:srgbClr val="FFFFFF"/>
                        </a:solidFill>
                        <a:ln w="9525">
                          <a:solidFill>
                            <a:srgbClr val="000000"/>
                          </a:solidFill>
                          <a:miter lim="800000"/>
                          <a:headEnd/>
                          <a:tailEnd/>
                        </a:ln>
                      </wps:spPr>
                      <wps:txbx>
                        <w:txbxContent>
                          <w:p w14:paraId="1DDDDAF0" w14:textId="77777777" w:rsidR="00B80CAF" w:rsidRDefault="00B80CAF" w:rsidP="00734179">
                            <w:r>
                              <w:t>"C:\temp\NomDuProjet"</w:t>
                            </w:r>
                          </w:p>
                          <w:p w14:paraId="6324DA57" w14:textId="77777777" w:rsidR="00B80CAF" w:rsidRDefault="00B80CAF" w:rsidP="00734179">
                            <w:r>
                              <w:t>Répertoire de travail</w:t>
                            </w:r>
                          </w:p>
                          <w:p w14:paraId="17D91B71" w14:textId="77777777" w:rsidR="00B80CAF" w:rsidRDefault="00B80CAF" w:rsidP="007341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5" type="#_x0000_t202" style="position:absolute;margin-left:0;margin-top:8.6pt;width:133.7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">
                <v:textbox>
                  <w:txbxContent>
                    <w:p w14:paraId="1DDDDAF0" w14:textId="77777777" w:rsidR="00B80CAF" w:rsidRDefault="00B80CAF" w:rsidP="00734179">
                      <w:r>
                        <w:t>"C:\temp\NomDuProjet"</w:t>
                      </w:r>
                    </w:p>
                    <w:p w14:paraId="6324DA57" w14:textId="77777777" w:rsidR="00B80CAF" w:rsidRDefault="00B80CAF" w:rsidP="00734179">
                      <w:r>
                        <w:t>Répertoire de travail</w:t>
                      </w:r>
                    </w:p>
                    <w:p w14:paraId="17D91B71" w14:textId="77777777" w:rsidR="00B80CAF" w:rsidRDefault="00B80CAF" w:rsidP="00734179"/>
                  </w:txbxContent>
                </v:textbox>
              </v:shape>
            </w:pict>
          </mc:Fallback>
        </mc:AlternateContent>
      </w:r>
    </w:p>
    <w:p w14:paraId="5C4CD04F" w14:textId="037714D4" w:rsidR="00734179" w:rsidRDefault="00B14053" w:rsidP="00734179">
      <w:r>
        <w:rPr>
          <w:noProof/>
          <w:lang w:eastAsia="fr-FR" w:bidi="ar-SA"/>
        </w:rPr>
        <mc:AlternateContent>
          <mc:Choice Requires="wps">
            <w:drawing>
              <wp:anchor distT="0" distB="0" distL="114300" distR="114300" simplePos="0" relativeHeight="251665408" behindDoc="0" locked="0" layoutInCell="1" allowOverlap="1" wp14:anchorId="6C2906A2" wp14:editId="7152759E">
                <wp:simplePos x="0" y="0"/>
                <wp:positionH relativeFrom="column">
                  <wp:posOffset>4800600</wp:posOffset>
                </wp:positionH>
                <wp:positionV relativeFrom="paragraph">
                  <wp:posOffset>38735</wp:posOffset>
                </wp:positionV>
                <wp:extent cx="914400" cy="651510"/>
                <wp:effectExtent l="0" t="0" r="25400" b="34290"/>
                <wp:wrapNone/>
                <wp:docPr id="9"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51510"/>
                        </a:xfrm>
                        <a:prstGeom prst="ellipse">
                          <a:avLst/>
                        </a:prstGeom>
                        <a:solidFill>
                          <a:srgbClr val="FFFFFF"/>
                        </a:solidFill>
                        <a:ln w="9525">
                          <a:solidFill>
                            <a:srgbClr val="000000"/>
                          </a:solidFill>
                          <a:round/>
                          <a:headEnd/>
                          <a:tailEnd/>
                        </a:ln>
                      </wps:spPr>
                      <wps:txbx>
                        <w:txbxContent>
                          <w:p w14:paraId="042AA4A4" w14:textId="77777777" w:rsidR="00B80CAF" w:rsidRDefault="00B80CAF" w:rsidP="00734179">
                            <w:r>
                              <w:t xml:space="preserve"> 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46" style="position:absolute;margin-left:378pt;margin-top:3.05pt;width:1in;height:5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">
                <v:textbox>
                  <w:txbxContent>
                    <w:p w14:paraId="042AA4A4" w14:textId="77777777" w:rsidR="00B80CAF" w:rsidRDefault="00B80CAF" w:rsidP="00734179">
                      <w:r>
                        <w:t xml:space="preserve"> NAS</w:t>
                      </w:r>
                    </w:p>
                  </w:txbxContent>
                </v:textbox>
              </v:oval>
            </w:pict>
          </mc:Fallback>
        </mc:AlternateContent>
      </w:r>
    </w:p>
    <w:p w14:paraId="09E0597E" w14:textId="67E99775" w:rsidR="00734179" w:rsidRDefault="00B14053" w:rsidP="00734179">
      <w:r>
        <w:rPr>
          <w:noProof/>
          <w:lang w:eastAsia="fr-FR" w:bidi="ar-SA"/>
        </w:rPr>
        <mc:AlternateContent>
          <mc:Choice Requires="wps">
            <w:drawing>
              <wp:anchor distT="0" distB="0" distL="114300" distR="114300" simplePos="0" relativeHeight="251673600" behindDoc="0" locked="0" layoutInCell="1" allowOverlap="1" wp14:anchorId="7CF06504" wp14:editId="6B925591">
                <wp:simplePos x="0" y="0"/>
                <wp:positionH relativeFrom="column">
                  <wp:posOffset>1707515</wp:posOffset>
                </wp:positionH>
                <wp:positionV relativeFrom="paragraph">
                  <wp:posOffset>37465</wp:posOffset>
                </wp:positionV>
                <wp:extent cx="1261110" cy="575310"/>
                <wp:effectExtent l="0" t="0" r="110490" b="85090"/>
                <wp:wrapNone/>
                <wp:docPr id="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1110" cy="5753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45pt,2.95pt" to="233.75pt,4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">
                <v:stroke endarrow="block"/>
              </v:line>
            </w:pict>
          </mc:Fallback>
        </mc:AlternateContent>
      </w:r>
      <w:r>
        <w:rPr>
          <w:noProof/>
          <w:lang w:eastAsia="fr-FR" w:bidi="ar-SA"/>
        </w:rPr>
        <mc:AlternateContent>
          <mc:Choice Requires="wps">
            <w:drawing>
              <wp:anchor distT="0" distB="0" distL="114300" distR="114300" simplePos="0" relativeHeight="251669504" behindDoc="0" locked="0" layoutInCell="1" allowOverlap="1" wp14:anchorId="2D604783" wp14:editId="03B57949">
                <wp:simplePos x="0" y="0"/>
                <wp:positionH relativeFrom="column">
                  <wp:posOffset>1698625</wp:posOffset>
                </wp:positionH>
                <wp:positionV relativeFrom="paragraph">
                  <wp:posOffset>139065</wp:posOffset>
                </wp:positionV>
                <wp:extent cx="1253490" cy="795655"/>
                <wp:effectExtent l="50800" t="50800" r="41910" b="42545"/>
                <wp:wrapNone/>
                <wp:docPr id="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3490" cy="795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75pt,10.95pt" to="232.45pt,7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">
                <v:stroke endarrow="block"/>
              </v:line>
            </w:pict>
          </mc:Fallback>
        </mc:AlternateContent>
      </w:r>
    </w:p>
    <w:p w14:paraId="7ED5F4BC" w14:textId="003F5CA1" w:rsidR="00734179" w:rsidRDefault="00B14053" w:rsidP="00734179">
      <w:r>
        <w:rPr>
          <w:noProof/>
          <w:lang w:eastAsia="fr-FR" w:bidi="ar-SA"/>
        </w:rPr>
        <mc:AlternateContent>
          <mc:Choice Requires="wps">
            <w:drawing>
              <wp:anchor distT="0" distB="0" distL="114300" distR="114300" simplePos="0" relativeHeight="251676672" behindDoc="0" locked="0" layoutInCell="1" allowOverlap="1" wp14:anchorId="61A42635" wp14:editId="5F48A06D">
                <wp:simplePos x="0" y="0"/>
                <wp:positionH relativeFrom="column">
                  <wp:posOffset>2408555</wp:posOffset>
                </wp:positionH>
                <wp:positionV relativeFrom="paragraph">
                  <wp:posOffset>18415</wp:posOffset>
                </wp:positionV>
                <wp:extent cx="1210310" cy="314325"/>
                <wp:effectExtent l="0" t="0" r="0" b="0"/>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314325"/>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5DC29" w14:textId="77777777" w:rsidR="00B80CAF" w:rsidRDefault="00B80CAF" w:rsidP="00734179">
                            <w:r>
                              <w:t>4. Fin de  phase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7" type="#_x0000_t202" style="position:absolute;margin-left:189.65pt;margin-top:1.45pt;width:95.3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" filled="f" stroked="f">
                <v:fill opacity="32896f"/>
                <v:textbox>
                  <w:txbxContent>
                    <w:p w14:paraId="19B5DC29" w14:textId="77777777" w:rsidR="00B80CAF" w:rsidRDefault="00B80CAF" w:rsidP="00734179">
                      <w:r>
                        <w:t>4. Fin de  phase</w:t>
                      </w:r>
                    </w:p>
                  </w:txbxContent>
                </v:textbox>
              </v:shape>
            </w:pict>
          </mc:Fallback>
        </mc:AlternateContent>
      </w:r>
    </w:p>
    <w:p w14:paraId="711AD8D0" w14:textId="32035208" w:rsidR="00734179" w:rsidRDefault="00B14053" w:rsidP="00734179">
      <w:r>
        <w:rPr>
          <w:noProof/>
          <w:lang w:eastAsia="fr-FR" w:bidi="ar-SA"/>
        </w:rPr>
        <mc:AlternateContent>
          <mc:Choice Requires="wps">
            <w:drawing>
              <wp:anchor distT="0" distB="0" distL="114300" distR="114300" simplePos="0" relativeHeight="251667456" behindDoc="0" locked="0" layoutInCell="1" allowOverlap="1" wp14:anchorId="715AB33D" wp14:editId="3EBE9FC0">
                <wp:simplePos x="0" y="0"/>
                <wp:positionH relativeFrom="column">
                  <wp:posOffset>3874770</wp:posOffset>
                </wp:positionH>
                <wp:positionV relativeFrom="paragraph">
                  <wp:posOffset>24765</wp:posOffset>
                </wp:positionV>
                <wp:extent cx="1025525" cy="457200"/>
                <wp:effectExtent l="0" t="0" r="41275" b="25400"/>
                <wp:wrapNone/>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552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1pt,1.95pt" to="385.85pt,3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"/>
            </w:pict>
          </mc:Fallback>
        </mc:AlternateContent>
      </w:r>
    </w:p>
    <w:p w14:paraId="2DFCA1F8" w14:textId="362543E5" w:rsidR="00734179" w:rsidRDefault="00B14053" w:rsidP="00734179">
      <w:r>
        <w:rPr>
          <w:noProof/>
          <w:lang w:eastAsia="fr-FR" w:bidi="ar-SA"/>
        </w:rPr>
        <mc:AlternateContent>
          <mc:Choice Requires="wps">
            <w:drawing>
              <wp:anchor distT="0" distB="0" distL="114300" distR="114300" simplePos="0" relativeHeight="251662336" behindDoc="0" locked="0" layoutInCell="1" allowOverlap="1" wp14:anchorId="3F9B3242" wp14:editId="1C2AEF26">
                <wp:simplePos x="0" y="0"/>
                <wp:positionH relativeFrom="column">
                  <wp:posOffset>2959735</wp:posOffset>
                </wp:positionH>
                <wp:positionV relativeFrom="paragraph">
                  <wp:posOffset>128270</wp:posOffset>
                </wp:positionV>
                <wp:extent cx="914400" cy="726440"/>
                <wp:effectExtent l="0" t="0" r="25400" b="3556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26440"/>
                        </a:xfrm>
                        <a:prstGeom prst="rect">
                          <a:avLst/>
                        </a:prstGeom>
                        <a:solidFill>
                          <a:srgbClr val="FFFFFF"/>
                        </a:solidFill>
                        <a:ln w="9525">
                          <a:solidFill>
                            <a:srgbClr val="000000"/>
                          </a:solidFill>
                          <a:miter lim="800000"/>
                          <a:headEnd/>
                          <a:tailEnd/>
                        </a:ln>
                      </wps:spPr>
                      <wps:txbx>
                        <w:txbxContent>
                          <w:p w14:paraId="57751CF0" w14:textId="77777777" w:rsidR="00B80CAF" w:rsidRDefault="00B80CAF" w:rsidP="00734179">
                            <w:r>
                              <w:t>Outil de gestion de version</w:t>
                            </w:r>
                          </w:p>
                          <w:p w14:paraId="42E3FF20" w14:textId="77777777" w:rsidR="00B80CAF" w:rsidRDefault="00B80CAF" w:rsidP="007341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8" type="#_x0000_t202" style="position:absolute;margin-left:233.05pt;margin-top:10.1pt;width:1in;height: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">
                <v:textbox>
                  <w:txbxContent>
                    <w:p w14:paraId="57751CF0" w14:textId="77777777" w:rsidR="00B80CAF" w:rsidRDefault="00B80CAF" w:rsidP="00734179">
                      <w:r>
                        <w:t>Outil de gestion de version</w:t>
                      </w:r>
                    </w:p>
                    <w:p w14:paraId="42E3FF20" w14:textId="77777777" w:rsidR="00B80CAF" w:rsidRDefault="00B80CAF" w:rsidP="00734179"/>
                  </w:txbxContent>
                </v:textbox>
              </v:shape>
            </w:pict>
          </mc:Fallback>
        </mc:AlternateContent>
      </w:r>
      <w:r>
        <w:rPr>
          <w:noProof/>
          <w:lang w:eastAsia="fr-FR" w:bidi="ar-SA"/>
        </w:rPr>
        <mc:AlternateContent>
          <mc:Choice Requires="wps">
            <w:drawing>
              <wp:anchor distT="0" distB="0" distL="114300" distR="114300" simplePos="0" relativeHeight="251670528" behindDoc="0" locked="0" layoutInCell="1" allowOverlap="1" wp14:anchorId="3FE3D4A2" wp14:editId="6605E2CF">
                <wp:simplePos x="0" y="0"/>
                <wp:positionH relativeFrom="column">
                  <wp:posOffset>1600200</wp:posOffset>
                </wp:positionH>
                <wp:positionV relativeFrom="paragraph">
                  <wp:posOffset>54610</wp:posOffset>
                </wp:positionV>
                <wp:extent cx="1210310" cy="450215"/>
                <wp:effectExtent l="0" t="0" r="0" b="6985"/>
                <wp:wrapNone/>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450215"/>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0F74F" w14:textId="77777777" w:rsidR="00B80CAF" w:rsidRDefault="00B80CAF" w:rsidP="00734179">
                            <w:r>
                              <w:t>1. Début de phase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9" type="#_x0000_t202" style="position:absolute;margin-left:126pt;margin-top:4.3pt;width:95.3pt;height:3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" filled="f" stroked="f">
                <v:fill opacity="32896f"/>
                <v:textbox>
                  <w:txbxContent>
                    <w:p w14:paraId="2790F74F" w14:textId="77777777" w:rsidR="00B80CAF" w:rsidRDefault="00B80CAF" w:rsidP="00734179">
                      <w:r>
                        <w:t>1. Début de phase</w:t>
                      </w:r>
                    </w:p>
                  </w:txbxContent>
                </v:textbox>
              </v:shape>
            </w:pict>
          </mc:Fallback>
        </mc:AlternateContent>
      </w:r>
    </w:p>
    <w:p w14:paraId="4FDE6B0E" w14:textId="77777777" w:rsidR="006B32F3" w:rsidRDefault="006B32F3" w:rsidP="006B32F3">
      <w:bookmarkStart w:id="82" w:name="_Toc155804857"/>
    </w:p>
    <w:p w14:paraId="22BDC843" w14:textId="77777777" w:rsidR="006B32F3" w:rsidRDefault="006B32F3" w:rsidP="006B32F3"/>
    <w:p w14:paraId="65B87373" w14:textId="77777777" w:rsidR="006B32F3" w:rsidRDefault="006B32F3" w:rsidP="006B32F3"/>
    <w:p w14:paraId="7031FD0F" w14:textId="77777777" w:rsidR="00734179" w:rsidRDefault="00734179" w:rsidP="00734179">
      <w:pPr>
        <w:pStyle w:val="Titre1"/>
      </w:pPr>
      <w:bookmarkStart w:id="83" w:name="_Toc155804860"/>
      <w:bookmarkStart w:id="84" w:name="_Toc310085988"/>
      <w:bookmarkEnd w:id="82"/>
      <w:r>
        <w:t>Annexes</w:t>
      </w:r>
      <w:bookmarkEnd w:id="83"/>
      <w:bookmarkEnd w:id="84"/>
    </w:p>
    <w:p w14:paraId="48C61312" w14:textId="77777777" w:rsidR="00734179" w:rsidRPr="000856B1" w:rsidRDefault="00734179" w:rsidP="000856B1">
      <w:r w:rsidRPr="000856B1">
        <w:t>Dossier sur les règles de description des IHM.</w:t>
      </w:r>
    </w:p>
    <w:p w14:paraId="71D685A8" w14:textId="77777777" w:rsidR="00734179" w:rsidRPr="000856B1" w:rsidRDefault="00734179" w:rsidP="000856B1">
      <w:r w:rsidRPr="000856B1">
        <w:t>Dossier sur les règles d'écriture en langage C++ et Java.</w:t>
      </w:r>
    </w:p>
    <w:p w14:paraId="4DD2825B" w14:textId="77777777" w:rsidR="00734179" w:rsidRPr="000856B1" w:rsidRDefault="00734179" w:rsidP="000856B1">
      <w:r w:rsidRPr="000856B1">
        <w:t>Dossier sur les règles d'écriture des algorithmes.</w:t>
      </w:r>
    </w:p>
    <w:p w14:paraId="1FDFAE82" w14:textId="77777777" w:rsidR="00734179" w:rsidRPr="000856B1" w:rsidRDefault="00734179" w:rsidP="000856B1">
      <w:r w:rsidRPr="000856B1">
        <w:t>Dossier sur les tests</w:t>
      </w:r>
      <w:r w:rsidR="00464F06">
        <w:t xml:space="preserve"> unitaires, d’intégration</w:t>
      </w:r>
      <w:r w:rsidRPr="000856B1">
        <w:t xml:space="preserve"> et</w:t>
      </w:r>
      <w:r w:rsidR="00464F06">
        <w:t xml:space="preserve"> de</w:t>
      </w:r>
      <w:r w:rsidRPr="000856B1">
        <w:t xml:space="preserve"> validation.</w:t>
      </w:r>
    </w:p>
    <w:p w14:paraId="633675B6" w14:textId="77777777" w:rsidR="008278BF" w:rsidRPr="00C84F59" w:rsidRDefault="008278BF" w:rsidP="00DF335C"/>
    <w:sectPr w:rsidR="008278BF" w:rsidRPr="00C84F59" w:rsidSect="008A4B09">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22572" w14:textId="77777777" w:rsidR="00B80CAF" w:rsidRDefault="00B80CAF" w:rsidP="00A528E9">
      <w:r>
        <w:separator/>
      </w:r>
    </w:p>
  </w:endnote>
  <w:endnote w:type="continuationSeparator" w:id="0">
    <w:p w14:paraId="3DFEC43D" w14:textId="77777777" w:rsidR="00B80CAF" w:rsidRDefault="00B80CAF" w:rsidP="00A52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93613" w14:textId="74884D1A" w:rsidR="00B80CAF" w:rsidRPr="00094FDC" w:rsidRDefault="00B80CAF" w:rsidP="00A528E9">
    <w:pPr>
      <w:pStyle w:val="Pieddepage"/>
    </w:pPr>
    <w:r>
      <w:t>P</w:t>
    </w:r>
    <w:r w:rsidR="00175FB4">
      <w:t>lan Qualité  v3</w:t>
    </w:r>
    <w:r w:rsidRPr="00094FDC">
      <w:t>.0</w:t>
    </w:r>
    <w:r w:rsidRPr="00094FDC">
      <w:tab/>
    </w:r>
    <w:r w:rsidRPr="00094FDC">
      <w:tab/>
      <w:t xml:space="preserve">Page </w:t>
    </w:r>
    <w:r>
      <w:fldChar w:fldCharType="begin"/>
    </w:r>
    <w:r w:rsidRPr="00094FDC">
      <w:instrText xml:space="preserve"> PAGE   \* MERGEFORMAT </w:instrText>
    </w:r>
    <w:r>
      <w:fldChar w:fldCharType="separate"/>
    </w:r>
    <w:r w:rsidR="00B14053">
      <w:rPr>
        <w:noProof/>
      </w:rPr>
      <w:t>18</w:t>
    </w:r>
    <w:r>
      <w:fldChar w:fldCharType="end"/>
    </w:r>
    <w:r w:rsidRPr="00094FDC">
      <w:br/>
    </w:r>
    <w:r>
      <w:t xml:space="preserve"> </w:t>
    </w:r>
    <w:r>
      <w:tab/>
      <w:t>jp Dumas</w:t>
    </w:r>
  </w:p>
  <w:p w14:paraId="53CC795A" w14:textId="77777777" w:rsidR="00B80CAF" w:rsidRPr="00094FDC" w:rsidRDefault="00B80CAF" w:rsidP="00A528E9">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12FB5" w14:textId="77777777" w:rsidR="00B80CAF" w:rsidRDefault="00B80CAF" w:rsidP="00A528E9">
      <w:r>
        <w:separator/>
      </w:r>
    </w:p>
  </w:footnote>
  <w:footnote w:type="continuationSeparator" w:id="0">
    <w:p w14:paraId="33AED6C6" w14:textId="77777777" w:rsidR="00B80CAF" w:rsidRDefault="00B80CAF" w:rsidP="00A52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92406" w14:textId="63B21167" w:rsidR="00B80CAF" w:rsidRPr="002A6929" w:rsidRDefault="00B80CAF" w:rsidP="00A528E9">
    <w:pPr>
      <w:pStyle w:val="En-tte"/>
    </w:pPr>
    <w:r w:rsidRPr="002A6929">
      <w:t>BTS IRIS LIVH Colomiers</w:t>
    </w:r>
    <w:r w:rsidRPr="002A6929">
      <w:tab/>
    </w:r>
    <w:r w:rsidR="00AB6EA5">
      <w:t>Plan Qualité 2014</w:t>
    </w:r>
    <w:r w:rsidR="00AB6EA5">
      <w:tab/>
      <w:t>25/11/2014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EC1C04"/>
    <w:multiLevelType w:val="hybridMultilevel"/>
    <w:tmpl w:val="7CAC7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321DA0"/>
    <w:multiLevelType w:val="hybridMultilevel"/>
    <w:tmpl w:val="76C4D7FA"/>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67C6950"/>
    <w:multiLevelType w:val="hybridMultilevel"/>
    <w:tmpl w:val="CAD623F8"/>
    <w:lvl w:ilvl="0" w:tplc="FFFFFFFF">
      <w:start w:val="1"/>
      <w:numFmt w:val="bullet"/>
      <w:lvlText w:val="o"/>
      <w:lvlJc w:val="left"/>
      <w:pPr>
        <w:tabs>
          <w:tab w:val="num" w:pos="720"/>
        </w:tabs>
        <w:ind w:left="720" w:hanging="360"/>
      </w:pPr>
      <w:rPr>
        <w:rFonts w:ascii="Courier New" w:hAnsi="Courier New" w:hint="default"/>
      </w:rPr>
    </w:lvl>
    <w:lvl w:ilvl="1" w:tplc="040C0001">
      <w:start w:val="1"/>
      <w:numFmt w:val="bullet"/>
      <w:lvlText w:val=""/>
      <w:lvlJc w:val="left"/>
      <w:pPr>
        <w:tabs>
          <w:tab w:val="num" w:pos="1440"/>
        </w:tabs>
        <w:ind w:left="1440" w:hanging="360"/>
      </w:pPr>
      <w:rPr>
        <w:rFonts w:ascii="Symbol" w:hAnsi="Symbol" w:hint="default"/>
      </w:rPr>
    </w:lvl>
    <w:lvl w:ilvl="2" w:tplc="FFFFFFFF">
      <w:start w:val="1"/>
      <w:numFmt w:val="bullet"/>
      <w:lvlText w:val="o"/>
      <w:lvlJc w:val="left"/>
      <w:pPr>
        <w:tabs>
          <w:tab w:val="num" w:pos="2160"/>
        </w:tabs>
        <w:ind w:left="2160" w:hanging="360"/>
      </w:pPr>
      <w:rPr>
        <w:rFonts w:ascii="Courier New" w:hAnsi="Courier New" w:hint="default"/>
      </w:rPr>
    </w:lvl>
    <w:lvl w:ilvl="3" w:tplc="FFFFFFFF">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74A49AC"/>
    <w:multiLevelType w:val="hybridMultilevel"/>
    <w:tmpl w:val="3D86D2B4"/>
    <w:lvl w:ilvl="0" w:tplc="FFFFFFFF">
      <w:start w:val="1"/>
      <w:numFmt w:val="bullet"/>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FFFFFFFF">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9897DED"/>
    <w:multiLevelType w:val="hybridMultilevel"/>
    <w:tmpl w:val="14B6DB34"/>
    <w:lvl w:ilvl="0" w:tplc="040C0003">
      <w:start w:val="1"/>
      <w:numFmt w:val="bullet"/>
      <w:lvlText w:val="o"/>
      <w:lvlJc w:val="left"/>
      <w:pPr>
        <w:tabs>
          <w:tab w:val="num" w:pos="1069"/>
        </w:tabs>
        <w:ind w:left="1069" w:hanging="360"/>
      </w:pPr>
      <w:rPr>
        <w:rFonts w:ascii="Courier New" w:hAnsi="Courier New" w:hint="default"/>
      </w:rPr>
    </w:lvl>
    <w:lvl w:ilvl="1" w:tplc="040C0019">
      <w:start w:val="1"/>
      <w:numFmt w:val="lowerLetter"/>
      <w:lvlText w:val="%2."/>
      <w:lvlJc w:val="left"/>
      <w:pPr>
        <w:tabs>
          <w:tab w:val="num" w:pos="1789"/>
        </w:tabs>
        <w:ind w:left="1789" w:hanging="360"/>
      </w:pPr>
    </w:lvl>
    <w:lvl w:ilvl="2" w:tplc="040C001B">
      <w:start w:val="1"/>
      <w:numFmt w:val="lowerRoman"/>
      <w:lvlText w:val="%3."/>
      <w:lvlJc w:val="right"/>
      <w:pPr>
        <w:tabs>
          <w:tab w:val="num" w:pos="2509"/>
        </w:tabs>
        <w:ind w:left="2509" w:hanging="180"/>
      </w:pPr>
    </w:lvl>
    <w:lvl w:ilvl="3" w:tplc="040C000F">
      <w:start w:val="1"/>
      <w:numFmt w:val="decimal"/>
      <w:lvlText w:val="%4."/>
      <w:lvlJc w:val="left"/>
      <w:pPr>
        <w:tabs>
          <w:tab w:val="num" w:pos="3229"/>
        </w:tabs>
        <w:ind w:left="3229" w:hanging="360"/>
      </w:pPr>
    </w:lvl>
    <w:lvl w:ilvl="4" w:tplc="040C0019" w:tentative="1">
      <w:start w:val="1"/>
      <w:numFmt w:val="lowerLetter"/>
      <w:lvlText w:val="%5."/>
      <w:lvlJc w:val="left"/>
      <w:pPr>
        <w:tabs>
          <w:tab w:val="num" w:pos="3949"/>
        </w:tabs>
        <w:ind w:left="3949" w:hanging="360"/>
      </w:pPr>
    </w:lvl>
    <w:lvl w:ilvl="5" w:tplc="040C001B" w:tentative="1">
      <w:start w:val="1"/>
      <w:numFmt w:val="lowerRoman"/>
      <w:lvlText w:val="%6."/>
      <w:lvlJc w:val="right"/>
      <w:pPr>
        <w:tabs>
          <w:tab w:val="num" w:pos="4669"/>
        </w:tabs>
        <w:ind w:left="4669" w:hanging="180"/>
      </w:pPr>
    </w:lvl>
    <w:lvl w:ilvl="6" w:tplc="040C000F" w:tentative="1">
      <w:start w:val="1"/>
      <w:numFmt w:val="decimal"/>
      <w:lvlText w:val="%7."/>
      <w:lvlJc w:val="left"/>
      <w:pPr>
        <w:tabs>
          <w:tab w:val="num" w:pos="5389"/>
        </w:tabs>
        <w:ind w:left="5389" w:hanging="360"/>
      </w:pPr>
    </w:lvl>
    <w:lvl w:ilvl="7" w:tplc="040C0019" w:tentative="1">
      <w:start w:val="1"/>
      <w:numFmt w:val="lowerLetter"/>
      <w:lvlText w:val="%8."/>
      <w:lvlJc w:val="left"/>
      <w:pPr>
        <w:tabs>
          <w:tab w:val="num" w:pos="6109"/>
        </w:tabs>
        <w:ind w:left="6109" w:hanging="360"/>
      </w:pPr>
    </w:lvl>
    <w:lvl w:ilvl="8" w:tplc="040C001B" w:tentative="1">
      <w:start w:val="1"/>
      <w:numFmt w:val="lowerRoman"/>
      <w:lvlText w:val="%9."/>
      <w:lvlJc w:val="right"/>
      <w:pPr>
        <w:tabs>
          <w:tab w:val="num" w:pos="6829"/>
        </w:tabs>
        <w:ind w:left="6829" w:hanging="180"/>
      </w:pPr>
    </w:lvl>
  </w:abstractNum>
  <w:abstractNum w:abstractNumId="6">
    <w:nsid w:val="0E7F5C9A"/>
    <w:multiLevelType w:val="hybridMultilevel"/>
    <w:tmpl w:val="405A2EE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0FF14603"/>
    <w:multiLevelType w:val="hybridMultilevel"/>
    <w:tmpl w:val="51941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8101F2"/>
    <w:multiLevelType w:val="hybridMultilevel"/>
    <w:tmpl w:val="82821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EA37C72"/>
    <w:multiLevelType w:val="hybridMultilevel"/>
    <w:tmpl w:val="01CAE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EB37E3E"/>
    <w:multiLevelType w:val="hybridMultilevel"/>
    <w:tmpl w:val="22FA53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4D53C8B"/>
    <w:multiLevelType w:val="hybridMultilevel"/>
    <w:tmpl w:val="6E68E86A"/>
    <w:lvl w:ilvl="0" w:tplc="FFFFFFFF">
      <w:start w:val="1"/>
      <w:numFmt w:val="bullet"/>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o"/>
      <w:lvlJc w:val="left"/>
      <w:pPr>
        <w:tabs>
          <w:tab w:val="num" w:pos="2160"/>
        </w:tabs>
        <w:ind w:left="2160" w:hanging="360"/>
      </w:pPr>
      <w:rPr>
        <w:rFonts w:ascii="Courier New" w:hAnsi="Courier New" w:hint="default"/>
      </w:rPr>
    </w:lvl>
    <w:lvl w:ilvl="3" w:tplc="FFFFFFFF">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8A74843"/>
    <w:multiLevelType w:val="hybridMultilevel"/>
    <w:tmpl w:val="D098C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AFD7260"/>
    <w:multiLevelType w:val="hybridMultilevel"/>
    <w:tmpl w:val="14B6DB3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2C9F06C9"/>
    <w:multiLevelType w:val="hybridMultilevel"/>
    <w:tmpl w:val="F12EF5D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2DBA6E73"/>
    <w:multiLevelType w:val="hybridMultilevel"/>
    <w:tmpl w:val="E66A101E"/>
    <w:lvl w:ilvl="0" w:tplc="FFFFFFFF">
      <w:start w:val="1"/>
      <w:numFmt w:val="bullet"/>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FFFFFFFF">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2E4B210F"/>
    <w:multiLevelType w:val="hybridMultilevel"/>
    <w:tmpl w:val="14B6DB34"/>
    <w:lvl w:ilvl="0" w:tplc="040C0003">
      <w:start w:val="1"/>
      <w:numFmt w:val="bullet"/>
      <w:lvlText w:val="o"/>
      <w:lvlJc w:val="left"/>
      <w:pPr>
        <w:tabs>
          <w:tab w:val="num" w:pos="1069"/>
        </w:tabs>
        <w:ind w:left="1069" w:hanging="360"/>
      </w:pPr>
      <w:rPr>
        <w:rFonts w:ascii="Courier New" w:hAnsi="Courier New" w:hint="default"/>
      </w:rPr>
    </w:lvl>
    <w:lvl w:ilvl="1" w:tplc="040C0019" w:tentative="1">
      <w:start w:val="1"/>
      <w:numFmt w:val="lowerLetter"/>
      <w:lvlText w:val="%2."/>
      <w:lvlJc w:val="left"/>
      <w:pPr>
        <w:tabs>
          <w:tab w:val="num" w:pos="1789"/>
        </w:tabs>
        <w:ind w:left="1789" w:hanging="360"/>
      </w:pPr>
    </w:lvl>
    <w:lvl w:ilvl="2" w:tplc="040C001B" w:tentative="1">
      <w:start w:val="1"/>
      <w:numFmt w:val="lowerRoman"/>
      <w:lvlText w:val="%3."/>
      <w:lvlJc w:val="right"/>
      <w:pPr>
        <w:tabs>
          <w:tab w:val="num" w:pos="2509"/>
        </w:tabs>
        <w:ind w:left="2509" w:hanging="180"/>
      </w:pPr>
    </w:lvl>
    <w:lvl w:ilvl="3" w:tplc="040C000F" w:tentative="1">
      <w:start w:val="1"/>
      <w:numFmt w:val="decimal"/>
      <w:lvlText w:val="%4."/>
      <w:lvlJc w:val="left"/>
      <w:pPr>
        <w:tabs>
          <w:tab w:val="num" w:pos="3229"/>
        </w:tabs>
        <w:ind w:left="3229" w:hanging="360"/>
      </w:pPr>
    </w:lvl>
    <w:lvl w:ilvl="4" w:tplc="040C0019" w:tentative="1">
      <w:start w:val="1"/>
      <w:numFmt w:val="lowerLetter"/>
      <w:lvlText w:val="%5."/>
      <w:lvlJc w:val="left"/>
      <w:pPr>
        <w:tabs>
          <w:tab w:val="num" w:pos="3949"/>
        </w:tabs>
        <w:ind w:left="3949" w:hanging="360"/>
      </w:pPr>
    </w:lvl>
    <w:lvl w:ilvl="5" w:tplc="040C001B" w:tentative="1">
      <w:start w:val="1"/>
      <w:numFmt w:val="lowerRoman"/>
      <w:lvlText w:val="%6."/>
      <w:lvlJc w:val="right"/>
      <w:pPr>
        <w:tabs>
          <w:tab w:val="num" w:pos="4669"/>
        </w:tabs>
        <w:ind w:left="4669" w:hanging="180"/>
      </w:pPr>
    </w:lvl>
    <w:lvl w:ilvl="6" w:tplc="040C000F" w:tentative="1">
      <w:start w:val="1"/>
      <w:numFmt w:val="decimal"/>
      <w:lvlText w:val="%7."/>
      <w:lvlJc w:val="left"/>
      <w:pPr>
        <w:tabs>
          <w:tab w:val="num" w:pos="5389"/>
        </w:tabs>
        <w:ind w:left="5389" w:hanging="360"/>
      </w:pPr>
    </w:lvl>
    <w:lvl w:ilvl="7" w:tplc="040C0019" w:tentative="1">
      <w:start w:val="1"/>
      <w:numFmt w:val="lowerLetter"/>
      <w:lvlText w:val="%8."/>
      <w:lvlJc w:val="left"/>
      <w:pPr>
        <w:tabs>
          <w:tab w:val="num" w:pos="6109"/>
        </w:tabs>
        <w:ind w:left="6109" w:hanging="360"/>
      </w:pPr>
    </w:lvl>
    <w:lvl w:ilvl="8" w:tplc="040C001B" w:tentative="1">
      <w:start w:val="1"/>
      <w:numFmt w:val="lowerRoman"/>
      <w:lvlText w:val="%9."/>
      <w:lvlJc w:val="right"/>
      <w:pPr>
        <w:tabs>
          <w:tab w:val="num" w:pos="6829"/>
        </w:tabs>
        <w:ind w:left="6829" w:hanging="180"/>
      </w:pPr>
    </w:lvl>
  </w:abstractNum>
  <w:abstractNum w:abstractNumId="17">
    <w:nsid w:val="32EC3A06"/>
    <w:multiLevelType w:val="hybridMultilevel"/>
    <w:tmpl w:val="865A917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44038AB"/>
    <w:multiLevelType w:val="hybridMultilevel"/>
    <w:tmpl w:val="8CA04628"/>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48E6E43"/>
    <w:multiLevelType w:val="multilevel"/>
    <w:tmpl w:val="4E882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576383C"/>
    <w:multiLevelType w:val="hybridMultilevel"/>
    <w:tmpl w:val="1E82A872"/>
    <w:lvl w:ilvl="0" w:tplc="FFFFFFFF">
      <w:start w:val="1"/>
      <w:numFmt w:val="bullet"/>
      <w:lvlText w:val="o"/>
      <w:lvlJc w:val="left"/>
      <w:pPr>
        <w:tabs>
          <w:tab w:val="num" w:pos="720"/>
        </w:tabs>
        <w:ind w:left="720" w:hanging="360"/>
      </w:pPr>
      <w:rPr>
        <w:rFonts w:ascii="Courier New" w:hAnsi="Courier New" w:hint="default"/>
      </w:rPr>
    </w:lvl>
    <w:lvl w:ilvl="1" w:tplc="040C0001">
      <w:start w:val="1"/>
      <w:numFmt w:val="bullet"/>
      <w:lvlText w:val=""/>
      <w:lvlJc w:val="left"/>
      <w:pPr>
        <w:tabs>
          <w:tab w:val="num" w:pos="1440"/>
        </w:tabs>
        <w:ind w:left="1440" w:hanging="360"/>
      </w:pPr>
      <w:rPr>
        <w:rFonts w:ascii="Symbol" w:hAnsi="Symbol" w:hint="default"/>
      </w:rPr>
    </w:lvl>
    <w:lvl w:ilvl="2" w:tplc="FFFFFFFF">
      <w:start w:val="1"/>
      <w:numFmt w:val="bullet"/>
      <w:lvlText w:val="o"/>
      <w:lvlJc w:val="left"/>
      <w:pPr>
        <w:tabs>
          <w:tab w:val="num" w:pos="2160"/>
        </w:tabs>
        <w:ind w:left="2160" w:hanging="360"/>
      </w:pPr>
      <w:rPr>
        <w:rFonts w:ascii="Courier New" w:hAnsi="Courier New" w:hint="default"/>
      </w:rPr>
    </w:lvl>
    <w:lvl w:ilvl="3" w:tplc="FFFFFFFF">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38474703"/>
    <w:multiLevelType w:val="hybridMultilevel"/>
    <w:tmpl w:val="07AED99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9151B63"/>
    <w:multiLevelType w:val="hybridMultilevel"/>
    <w:tmpl w:val="A30C763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9AE7AEF"/>
    <w:multiLevelType w:val="hybridMultilevel"/>
    <w:tmpl w:val="D402EE10"/>
    <w:lvl w:ilvl="0" w:tplc="FFFFFFFF">
      <w:start w:val="1"/>
      <w:numFmt w:val="bullet"/>
      <w:lvlText w:val="o"/>
      <w:lvlJc w:val="left"/>
      <w:pPr>
        <w:tabs>
          <w:tab w:val="num" w:pos="720"/>
        </w:tabs>
        <w:ind w:left="720" w:hanging="360"/>
      </w:pPr>
      <w:rPr>
        <w:rFonts w:ascii="Courier New" w:hAnsi="Courier New" w:hint="default"/>
      </w:rPr>
    </w:lvl>
    <w:lvl w:ilvl="1" w:tplc="040C0001">
      <w:start w:val="1"/>
      <w:numFmt w:val="bullet"/>
      <w:lvlText w:val=""/>
      <w:lvlJc w:val="left"/>
      <w:pPr>
        <w:tabs>
          <w:tab w:val="num" w:pos="1440"/>
        </w:tabs>
        <w:ind w:left="1440" w:hanging="360"/>
      </w:pPr>
      <w:rPr>
        <w:rFonts w:ascii="Symbol" w:hAnsi="Symbol" w:hint="default"/>
      </w:rPr>
    </w:lvl>
    <w:lvl w:ilvl="2" w:tplc="FFFFFFFF">
      <w:start w:val="1"/>
      <w:numFmt w:val="bullet"/>
      <w:lvlText w:val="o"/>
      <w:lvlJc w:val="left"/>
      <w:pPr>
        <w:tabs>
          <w:tab w:val="num" w:pos="2160"/>
        </w:tabs>
        <w:ind w:left="2160" w:hanging="360"/>
      </w:pPr>
      <w:rPr>
        <w:rFonts w:ascii="Courier New" w:hAnsi="Courier New" w:hint="default"/>
      </w:rPr>
    </w:lvl>
    <w:lvl w:ilvl="3" w:tplc="FFFFFFFF">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3F960F69"/>
    <w:multiLevelType w:val="multilevel"/>
    <w:tmpl w:val="1C00A93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08F6FA4"/>
    <w:multiLevelType w:val="hybridMultilevel"/>
    <w:tmpl w:val="4DBEE2E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36E05D3"/>
    <w:multiLevelType w:val="hybridMultilevel"/>
    <w:tmpl w:val="3C3AF2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631762A"/>
    <w:multiLevelType w:val="hybridMultilevel"/>
    <w:tmpl w:val="01987602"/>
    <w:lvl w:ilvl="0" w:tplc="FFFFFFFF">
      <w:start w:val="1"/>
      <w:numFmt w:val="bullet"/>
      <w:lvlText w:val="o"/>
      <w:lvlJc w:val="left"/>
      <w:pPr>
        <w:tabs>
          <w:tab w:val="num" w:pos="720"/>
        </w:tabs>
        <w:ind w:left="720" w:hanging="360"/>
      </w:pPr>
      <w:rPr>
        <w:rFonts w:ascii="Courier New" w:hAnsi="Courier New" w:hint="default"/>
      </w:rPr>
    </w:lvl>
    <w:lvl w:ilvl="1" w:tplc="040C0001">
      <w:start w:val="1"/>
      <w:numFmt w:val="bullet"/>
      <w:lvlText w:val=""/>
      <w:lvlJc w:val="left"/>
      <w:pPr>
        <w:tabs>
          <w:tab w:val="num" w:pos="1440"/>
        </w:tabs>
        <w:ind w:left="1440" w:hanging="360"/>
      </w:pPr>
      <w:rPr>
        <w:rFonts w:ascii="Symbol" w:hAnsi="Symbol" w:hint="default"/>
      </w:rPr>
    </w:lvl>
    <w:lvl w:ilvl="2" w:tplc="FFFFFFFF">
      <w:start w:val="1"/>
      <w:numFmt w:val="bullet"/>
      <w:lvlText w:val="o"/>
      <w:lvlJc w:val="left"/>
      <w:pPr>
        <w:tabs>
          <w:tab w:val="num" w:pos="2160"/>
        </w:tabs>
        <w:ind w:left="2160" w:hanging="360"/>
      </w:pPr>
      <w:rPr>
        <w:rFonts w:ascii="Courier New" w:hAnsi="Courier New" w:hint="default"/>
      </w:rPr>
    </w:lvl>
    <w:lvl w:ilvl="3" w:tplc="FFFFFFFF">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4B37527C"/>
    <w:multiLevelType w:val="hybridMultilevel"/>
    <w:tmpl w:val="5DCE2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0615C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1D2FB9"/>
    <w:multiLevelType w:val="hybridMultilevel"/>
    <w:tmpl w:val="1084E8D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56C62FDB"/>
    <w:multiLevelType w:val="hybridMultilevel"/>
    <w:tmpl w:val="4ED48E48"/>
    <w:lvl w:ilvl="0" w:tplc="FFFFFFFF">
      <w:start w:val="1"/>
      <w:numFmt w:val="bullet"/>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o"/>
      <w:lvlJc w:val="left"/>
      <w:pPr>
        <w:tabs>
          <w:tab w:val="num" w:pos="2160"/>
        </w:tabs>
        <w:ind w:left="2160" w:hanging="360"/>
      </w:pPr>
      <w:rPr>
        <w:rFonts w:ascii="Courier New" w:hAnsi="Courier New" w:hint="default"/>
      </w:rPr>
    </w:lvl>
    <w:lvl w:ilvl="3" w:tplc="040C000D">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56F9462D"/>
    <w:multiLevelType w:val="hybridMultilevel"/>
    <w:tmpl w:val="048CF2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74B1A2B"/>
    <w:multiLevelType w:val="hybridMultilevel"/>
    <w:tmpl w:val="43B6FB8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nsid w:val="575A5C22"/>
    <w:multiLevelType w:val="hybridMultilevel"/>
    <w:tmpl w:val="7B62F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E8B4A42"/>
    <w:multiLevelType w:val="hybridMultilevel"/>
    <w:tmpl w:val="3248513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9595228"/>
    <w:multiLevelType w:val="hybridMultilevel"/>
    <w:tmpl w:val="35624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96E77E0"/>
    <w:multiLevelType w:val="hybridMultilevel"/>
    <w:tmpl w:val="4506597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nsid w:val="69B75608"/>
    <w:multiLevelType w:val="hybridMultilevel"/>
    <w:tmpl w:val="5E7A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9D1423D"/>
    <w:multiLevelType w:val="hybridMultilevel"/>
    <w:tmpl w:val="A5449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BC77FC1"/>
    <w:multiLevelType w:val="hybridMultilevel"/>
    <w:tmpl w:val="AC06F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1BF7587"/>
    <w:multiLevelType w:val="hybridMultilevel"/>
    <w:tmpl w:val="38BE5B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21D1BAC"/>
    <w:multiLevelType w:val="hybridMultilevel"/>
    <w:tmpl w:val="91EC9A94"/>
    <w:lvl w:ilvl="0" w:tplc="FFFFFFFF">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2F457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48262D0"/>
    <w:multiLevelType w:val="hybridMultilevel"/>
    <w:tmpl w:val="41F60214"/>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A2B1FC1"/>
    <w:multiLevelType w:val="hybridMultilevel"/>
    <w:tmpl w:val="D62ACB4A"/>
    <w:lvl w:ilvl="0" w:tplc="FFFFFFFF">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46">
    <w:nsid w:val="7B1F1485"/>
    <w:multiLevelType w:val="hybridMultilevel"/>
    <w:tmpl w:val="B71E990A"/>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7B8B4887"/>
    <w:multiLevelType w:val="hybridMultilevel"/>
    <w:tmpl w:val="37947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CCD2A6B"/>
    <w:multiLevelType w:val="hybridMultilevel"/>
    <w:tmpl w:val="1758F36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9">
    <w:nsid w:val="7FC61D96"/>
    <w:multiLevelType w:val="hybridMultilevel"/>
    <w:tmpl w:val="5C1AD76C"/>
    <w:lvl w:ilvl="0" w:tplc="040C0003">
      <w:start w:val="1"/>
      <w:numFmt w:val="bullet"/>
      <w:lvlText w:val="o"/>
      <w:lvlJc w:val="left"/>
      <w:pPr>
        <w:tabs>
          <w:tab w:val="num" w:pos="720"/>
        </w:tabs>
        <w:ind w:left="720" w:hanging="360"/>
      </w:pPr>
      <w:rPr>
        <w:rFonts w:ascii="Courier New" w:hAnsi="Courier New"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9"/>
  </w:num>
  <w:num w:numId="3">
    <w:abstractNumId w:val="7"/>
  </w:num>
  <w:num w:numId="4">
    <w:abstractNumId w:val="6"/>
  </w:num>
  <w:num w:numId="5">
    <w:abstractNumId w:val="43"/>
  </w:num>
  <w:num w:numId="6">
    <w:abstractNumId w:val="19"/>
  </w:num>
  <w:num w:numId="7">
    <w:abstractNumId w:val="29"/>
  </w:num>
  <w:num w:numId="8">
    <w:abstractNumId w:val="32"/>
  </w:num>
  <w:num w:numId="9">
    <w:abstractNumId w:val="24"/>
  </w:num>
  <w:num w:numId="10">
    <w:abstractNumId w:val="41"/>
  </w:num>
  <w:num w:numId="11">
    <w:abstractNumId w:val="11"/>
  </w:num>
  <w:num w:numId="12">
    <w:abstractNumId w:val="45"/>
  </w:num>
  <w:num w:numId="13">
    <w:abstractNumId w:val="3"/>
  </w:num>
  <w:num w:numId="14">
    <w:abstractNumId w:val="23"/>
  </w:num>
  <w:num w:numId="15">
    <w:abstractNumId w:val="27"/>
  </w:num>
  <w:num w:numId="16">
    <w:abstractNumId w:val="20"/>
  </w:num>
  <w:num w:numId="17">
    <w:abstractNumId w:val="4"/>
  </w:num>
  <w:num w:numId="18">
    <w:abstractNumId w:val="15"/>
  </w:num>
  <w:num w:numId="19">
    <w:abstractNumId w:val="31"/>
  </w:num>
  <w:num w:numId="20">
    <w:abstractNumId w:val="42"/>
  </w:num>
  <w:num w:numId="21">
    <w:abstractNumId w:val="17"/>
  </w:num>
  <w:num w:numId="22">
    <w:abstractNumId w:val="21"/>
  </w:num>
  <w:num w:numId="23">
    <w:abstractNumId w:val="37"/>
  </w:num>
  <w:num w:numId="24">
    <w:abstractNumId w:val="0"/>
  </w:num>
  <w:num w:numId="25">
    <w:abstractNumId w:val="26"/>
  </w:num>
  <w:num w:numId="26">
    <w:abstractNumId w:val="30"/>
  </w:num>
  <w:num w:numId="27">
    <w:abstractNumId w:val="22"/>
  </w:num>
  <w:num w:numId="28">
    <w:abstractNumId w:val="35"/>
  </w:num>
  <w:num w:numId="29">
    <w:abstractNumId w:val="46"/>
  </w:num>
  <w:num w:numId="30">
    <w:abstractNumId w:val="25"/>
  </w:num>
  <w:num w:numId="31">
    <w:abstractNumId w:val="18"/>
  </w:num>
  <w:num w:numId="32">
    <w:abstractNumId w:val="33"/>
  </w:num>
  <w:num w:numId="33">
    <w:abstractNumId w:val="48"/>
  </w:num>
  <w:num w:numId="34">
    <w:abstractNumId w:val="13"/>
  </w:num>
  <w:num w:numId="35">
    <w:abstractNumId w:val="5"/>
  </w:num>
  <w:num w:numId="36">
    <w:abstractNumId w:val="16"/>
  </w:num>
  <w:num w:numId="37">
    <w:abstractNumId w:val="49"/>
  </w:num>
  <w:num w:numId="38">
    <w:abstractNumId w:val="44"/>
  </w:num>
  <w:num w:numId="39">
    <w:abstractNumId w:val="2"/>
  </w:num>
  <w:num w:numId="40">
    <w:abstractNumId w:val="34"/>
  </w:num>
  <w:num w:numId="41">
    <w:abstractNumId w:val="28"/>
  </w:num>
  <w:num w:numId="42">
    <w:abstractNumId w:val="39"/>
  </w:num>
  <w:num w:numId="43">
    <w:abstractNumId w:val="8"/>
  </w:num>
  <w:num w:numId="44">
    <w:abstractNumId w:val="40"/>
  </w:num>
  <w:num w:numId="45">
    <w:abstractNumId w:val="38"/>
  </w:num>
  <w:num w:numId="46">
    <w:abstractNumId w:val="1"/>
  </w:num>
  <w:num w:numId="47">
    <w:abstractNumId w:val="12"/>
  </w:num>
  <w:num w:numId="48">
    <w:abstractNumId w:val="14"/>
  </w:num>
  <w:num w:numId="49">
    <w:abstractNumId w:val="47"/>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3FB"/>
    <w:rsid w:val="00001A0F"/>
    <w:rsid w:val="00025E38"/>
    <w:rsid w:val="000377C3"/>
    <w:rsid w:val="00046879"/>
    <w:rsid w:val="000856B1"/>
    <w:rsid w:val="00090B21"/>
    <w:rsid w:val="00094FDC"/>
    <w:rsid w:val="000C443A"/>
    <w:rsid w:val="000E6C31"/>
    <w:rsid w:val="0014785D"/>
    <w:rsid w:val="00154998"/>
    <w:rsid w:val="0016088A"/>
    <w:rsid w:val="00175FB4"/>
    <w:rsid w:val="002A6929"/>
    <w:rsid w:val="002C5875"/>
    <w:rsid w:val="002E1C6E"/>
    <w:rsid w:val="003077D1"/>
    <w:rsid w:val="00315696"/>
    <w:rsid w:val="00386EB2"/>
    <w:rsid w:val="003D55BB"/>
    <w:rsid w:val="00464F06"/>
    <w:rsid w:val="0047457A"/>
    <w:rsid w:val="004C44F9"/>
    <w:rsid w:val="00531B9A"/>
    <w:rsid w:val="005349E4"/>
    <w:rsid w:val="00545E46"/>
    <w:rsid w:val="00546B1D"/>
    <w:rsid w:val="00587ACC"/>
    <w:rsid w:val="0059266E"/>
    <w:rsid w:val="00595E8C"/>
    <w:rsid w:val="005B43A7"/>
    <w:rsid w:val="005E024D"/>
    <w:rsid w:val="006403EF"/>
    <w:rsid w:val="006B32F3"/>
    <w:rsid w:val="00703EDE"/>
    <w:rsid w:val="00724ACE"/>
    <w:rsid w:val="00734179"/>
    <w:rsid w:val="00767E58"/>
    <w:rsid w:val="007B6E1A"/>
    <w:rsid w:val="007C1E33"/>
    <w:rsid w:val="007C5A8E"/>
    <w:rsid w:val="007E17E8"/>
    <w:rsid w:val="008278BF"/>
    <w:rsid w:val="00841F05"/>
    <w:rsid w:val="008600C4"/>
    <w:rsid w:val="0088388E"/>
    <w:rsid w:val="008A4B09"/>
    <w:rsid w:val="008B02CA"/>
    <w:rsid w:val="008C7EFB"/>
    <w:rsid w:val="008E1C2A"/>
    <w:rsid w:val="008F6B3E"/>
    <w:rsid w:val="00945FC5"/>
    <w:rsid w:val="00946E9D"/>
    <w:rsid w:val="00965AE9"/>
    <w:rsid w:val="00996BC5"/>
    <w:rsid w:val="00A02556"/>
    <w:rsid w:val="00A33EE1"/>
    <w:rsid w:val="00A528E9"/>
    <w:rsid w:val="00A91486"/>
    <w:rsid w:val="00AA03FB"/>
    <w:rsid w:val="00AB6EA5"/>
    <w:rsid w:val="00AF4046"/>
    <w:rsid w:val="00B07D1A"/>
    <w:rsid w:val="00B1221B"/>
    <w:rsid w:val="00B14053"/>
    <w:rsid w:val="00B32116"/>
    <w:rsid w:val="00B80CAF"/>
    <w:rsid w:val="00B83A86"/>
    <w:rsid w:val="00BA5F9D"/>
    <w:rsid w:val="00BD3E56"/>
    <w:rsid w:val="00C168C8"/>
    <w:rsid w:val="00C634FE"/>
    <w:rsid w:val="00C84F59"/>
    <w:rsid w:val="00D0075A"/>
    <w:rsid w:val="00D03D5D"/>
    <w:rsid w:val="00D04F48"/>
    <w:rsid w:val="00DC2F96"/>
    <w:rsid w:val="00DC7D8E"/>
    <w:rsid w:val="00DF335C"/>
    <w:rsid w:val="00E216AC"/>
    <w:rsid w:val="00E70A34"/>
    <w:rsid w:val="00E95905"/>
    <w:rsid w:val="00EF3E1C"/>
    <w:rsid w:val="00FC2E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o:shapelayout v:ext="edit">
      <o:idmap v:ext="edit" data="1"/>
    </o:shapelayout>
  </w:shapeDefaults>
  <w:decimalSymbol w:val=","/>
  <w:listSeparator w:val=";"/>
  <w14:docId w14:val="7097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E9"/>
    <w:pPr>
      <w:tabs>
        <w:tab w:val="left" w:pos="567"/>
        <w:tab w:val="left" w:pos="1134"/>
        <w:tab w:val="left" w:pos="1701"/>
        <w:tab w:val="left" w:pos="2268"/>
        <w:tab w:val="left" w:pos="2835"/>
        <w:tab w:val="left" w:pos="3402"/>
        <w:tab w:val="left" w:pos="3969"/>
        <w:tab w:val="left" w:pos="4536"/>
        <w:tab w:val="left" w:pos="5103"/>
      </w:tabs>
      <w:spacing w:after="200" w:line="276" w:lineRule="auto"/>
      <w:contextualSpacing/>
    </w:pPr>
    <w:rPr>
      <w:sz w:val="22"/>
      <w:szCs w:val="22"/>
      <w:lang w:eastAsia="en-US" w:bidi="en-US"/>
    </w:rPr>
  </w:style>
  <w:style w:type="paragraph" w:styleId="Titre1">
    <w:name w:val="heading 1"/>
    <w:basedOn w:val="Normal"/>
    <w:next w:val="Normal"/>
    <w:link w:val="Titre1Car"/>
    <w:uiPriority w:val="9"/>
    <w:qFormat/>
    <w:rsid w:val="0047457A"/>
    <w:pPr>
      <w:keepNext/>
      <w:keepLines/>
      <w:numPr>
        <w:numId w:val="9"/>
      </w:numPr>
      <w:tabs>
        <w:tab w:val="clear" w:pos="1134"/>
        <w:tab w:val="clear" w:pos="1701"/>
        <w:tab w:val="clear" w:pos="2268"/>
        <w:tab w:val="clear" w:pos="2835"/>
        <w:tab w:val="clear" w:pos="3402"/>
        <w:tab w:val="clear" w:pos="3969"/>
        <w:tab w:val="clear" w:pos="4536"/>
        <w:tab w:val="clear" w:pos="5103"/>
      </w:tabs>
      <w:spacing w:before="480" w:after="0"/>
      <w:outlineLvl w:val="0"/>
    </w:pPr>
    <w:rPr>
      <w:rFonts w:ascii="Cambria" w:hAnsi="Cambria"/>
      <w:b/>
      <w:bCs/>
      <w:color w:val="365F91"/>
      <w:sz w:val="32"/>
      <w:szCs w:val="32"/>
    </w:rPr>
  </w:style>
  <w:style w:type="paragraph" w:styleId="Titre2">
    <w:name w:val="heading 2"/>
    <w:basedOn w:val="Normal"/>
    <w:next w:val="Normal"/>
    <w:link w:val="Titre2Car"/>
    <w:uiPriority w:val="9"/>
    <w:unhideWhenUsed/>
    <w:qFormat/>
    <w:rsid w:val="002A6929"/>
    <w:pPr>
      <w:keepNext/>
      <w:keepLines/>
      <w:numPr>
        <w:ilvl w:val="1"/>
        <w:numId w:val="9"/>
      </w:numPr>
      <w:tabs>
        <w:tab w:val="clear" w:pos="1134"/>
        <w:tab w:val="clear" w:pos="1701"/>
        <w:tab w:val="clear" w:pos="2268"/>
        <w:tab w:val="clear" w:pos="2835"/>
        <w:tab w:val="clear" w:pos="3402"/>
        <w:tab w:val="clear" w:pos="3969"/>
        <w:tab w:val="clear" w:pos="4536"/>
        <w:tab w:val="clear" w:pos="5103"/>
        <w:tab w:val="left" w:pos="851"/>
      </w:tabs>
      <w:spacing w:before="200" w:after="0"/>
      <w:outlineLvl w:val="1"/>
    </w:pPr>
    <w:rPr>
      <w:rFonts w:ascii="Cambria" w:hAnsi="Cambria"/>
      <w:b/>
      <w:bCs/>
      <w:color w:val="4F81BD"/>
      <w:sz w:val="28"/>
      <w:szCs w:val="28"/>
    </w:rPr>
  </w:style>
  <w:style w:type="paragraph" w:styleId="Titre3">
    <w:name w:val="heading 3"/>
    <w:basedOn w:val="Normal"/>
    <w:next w:val="Normal"/>
    <w:link w:val="Titre3Car"/>
    <w:uiPriority w:val="9"/>
    <w:unhideWhenUsed/>
    <w:qFormat/>
    <w:rsid w:val="002A6929"/>
    <w:pPr>
      <w:keepNext/>
      <w:keepLines/>
      <w:numPr>
        <w:ilvl w:val="2"/>
        <w:numId w:val="9"/>
      </w:numPr>
      <w:tabs>
        <w:tab w:val="clear" w:pos="1134"/>
        <w:tab w:val="clear" w:pos="1701"/>
        <w:tab w:val="clear" w:pos="2268"/>
        <w:tab w:val="clear" w:pos="2835"/>
        <w:tab w:val="clear" w:pos="3402"/>
        <w:tab w:val="clear" w:pos="3969"/>
        <w:tab w:val="clear" w:pos="4536"/>
        <w:tab w:val="clear" w:pos="5103"/>
        <w:tab w:val="left" w:pos="993"/>
      </w:tabs>
      <w:spacing w:before="200" w:after="0"/>
      <w:outlineLvl w:val="2"/>
    </w:pPr>
    <w:rPr>
      <w:rFonts w:ascii="Cambria" w:hAnsi="Cambria"/>
      <w:b/>
      <w:bCs/>
      <w:color w:val="4F81BD"/>
      <w:sz w:val="24"/>
      <w:szCs w:val="24"/>
    </w:rPr>
  </w:style>
  <w:style w:type="paragraph" w:styleId="Titre4">
    <w:name w:val="heading 4"/>
    <w:basedOn w:val="Normal"/>
    <w:next w:val="Normal"/>
    <w:link w:val="Titre4Car"/>
    <w:uiPriority w:val="9"/>
    <w:semiHidden/>
    <w:unhideWhenUsed/>
    <w:qFormat/>
    <w:rsid w:val="00724ACE"/>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
    <w:semiHidden/>
    <w:unhideWhenUsed/>
    <w:qFormat/>
    <w:rsid w:val="00724ACE"/>
    <w:pPr>
      <w:keepNext/>
      <w:keepLines/>
      <w:spacing w:before="200" w:after="0"/>
      <w:outlineLvl w:val="4"/>
    </w:pPr>
    <w:rPr>
      <w:rFonts w:ascii="Cambria" w:hAnsi="Cambria"/>
      <w:color w:val="243F60"/>
    </w:rPr>
  </w:style>
  <w:style w:type="paragraph" w:styleId="Titre6">
    <w:name w:val="heading 6"/>
    <w:basedOn w:val="Normal"/>
    <w:next w:val="Normal"/>
    <w:link w:val="Titre6Car"/>
    <w:uiPriority w:val="9"/>
    <w:semiHidden/>
    <w:unhideWhenUsed/>
    <w:qFormat/>
    <w:rsid w:val="00724ACE"/>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
    <w:semiHidden/>
    <w:unhideWhenUsed/>
    <w:qFormat/>
    <w:rsid w:val="00724ACE"/>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724ACE"/>
    <w:pPr>
      <w:keepNext/>
      <w:keepLines/>
      <w:spacing w:before="200" w:after="0"/>
      <w:outlineLvl w:val="7"/>
    </w:pPr>
    <w:rPr>
      <w:rFonts w:ascii="Cambria" w:hAnsi="Cambria"/>
      <w:color w:val="4F81BD"/>
      <w:sz w:val="20"/>
      <w:szCs w:val="20"/>
    </w:rPr>
  </w:style>
  <w:style w:type="paragraph" w:styleId="Titre9">
    <w:name w:val="heading 9"/>
    <w:basedOn w:val="Normal"/>
    <w:next w:val="Normal"/>
    <w:link w:val="Titre9Car"/>
    <w:uiPriority w:val="9"/>
    <w:semiHidden/>
    <w:unhideWhenUsed/>
    <w:qFormat/>
    <w:rsid w:val="00724ACE"/>
    <w:pPr>
      <w:keepNext/>
      <w:keepLines/>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CE"/>
    <w:pPr>
      <w:pBdr>
        <w:bottom w:val="single" w:sz="8" w:space="4" w:color="4F81BD"/>
      </w:pBdr>
      <w:spacing w:after="300" w:line="240" w:lineRule="auto"/>
    </w:pPr>
    <w:rPr>
      <w:rFonts w:ascii="Cambria" w:hAnsi="Cambria"/>
      <w:color w:val="17365D"/>
      <w:spacing w:val="5"/>
      <w:kern w:val="28"/>
      <w:sz w:val="52"/>
      <w:szCs w:val="52"/>
    </w:rPr>
  </w:style>
  <w:style w:type="character" w:customStyle="1" w:styleId="TitreCar">
    <w:name w:val="Titre Car"/>
    <w:basedOn w:val="Policepardfaut"/>
    <w:link w:val="Titre"/>
    <w:uiPriority w:val="10"/>
    <w:rsid w:val="00724ACE"/>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uiPriority w:val="9"/>
    <w:rsid w:val="0047457A"/>
    <w:rPr>
      <w:rFonts w:ascii="Cambria" w:hAnsi="Cambria"/>
      <w:b/>
      <w:bCs/>
      <w:color w:val="365F91"/>
      <w:sz w:val="32"/>
      <w:szCs w:val="32"/>
      <w:lang w:eastAsia="en-US" w:bidi="en-US"/>
    </w:rPr>
  </w:style>
  <w:style w:type="paragraph" w:styleId="Sous-titre">
    <w:name w:val="Subtitle"/>
    <w:basedOn w:val="Normal"/>
    <w:next w:val="Normal"/>
    <w:link w:val="Sous-titreCar"/>
    <w:qFormat/>
    <w:rsid w:val="00724ACE"/>
    <w:pPr>
      <w:numPr>
        <w:ilvl w:val="1"/>
      </w:numPr>
      <w:ind w:left="567" w:firstLine="284"/>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724ACE"/>
    <w:rPr>
      <w:rFonts w:ascii="Cambria" w:eastAsia="Times New Roman" w:hAnsi="Cambria" w:cs="Times New Roman"/>
      <w:i/>
      <w:iCs/>
      <w:color w:val="4F81BD"/>
      <w:spacing w:val="15"/>
      <w:sz w:val="24"/>
      <w:szCs w:val="24"/>
    </w:rPr>
  </w:style>
  <w:style w:type="paragraph" w:styleId="Citationintense">
    <w:name w:val="Intense Quote"/>
    <w:basedOn w:val="Normal"/>
    <w:next w:val="Normal"/>
    <w:link w:val="CitationintenseCar"/>
    <w:uiPriority w:val="30"/>
    <w:qFormat/>
    <w:rsid w:val="00724AC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724ACE"/>
    <w:rPr>
      <w:b/>
      <w:bCs/>
      <w:i/>
      <w:iCs/>
      <w:color w:val="4F81BD"/>
    </w:rPr>
  </w:style>
  <w:style w:type="character" w:customStyle="1" w:styleId="Titre2Car">
    <w:name w:val="Titre 2 Car"/>
    <w:basedOn w:val="Policepardfaut"/>
    <w:link w:val="Titre2"/>
    <w:uiPriority w:val="9"/>
    <w:rsid w:val="002A6929"/>
    <w:rPr>
      <w:rFonts w:ascii="Cambria" w:hAnsi="Cambria"/>
      <w:b/>
      <w:bCs/>
      <w:color w:val="4F81BD"/>
      <w:sz w:val="28"/>
      <w:szCs w:val="28"/>
      <w:lang w:eastAsia="en-US" w:bidi="en-US"/>
    </w:rPr>
  </w:style>
  <w:style w:type="character" w:customStyle="1" w:styleId="Titre3Car">
    <w:name w:val="Titre 3 Car"/>
    <w:basedOn w:val="Policepardfaut"/>
    <w:link w:val="Titre3"/>
    <w:uiPriority w:val="9"/>
    <w:rsid w:val="002A6929"/>
    <w:rPr>
      <w:rFonts w:ascii="Cambria" w:hAnsi="Cambria"/>
      <w:b/>
      <w:bCs/>
      <w:color w:val="4F81BD"/>
      <w:sz w:val="24"/>
      <w:szCs w:val="24"/>
      <w:lang w:eastAsia="en-US" w:bidi="en-US"/>
    </w:rPr>
  </w:style>
  <w:style w:type="character" w:customStyle="1" w:styleId="Titre4Car">
    <w:name w:val="Titre 4 Car"/>
    <w:basedOn w:val="Policepardfaut"/>
    <w:link w:val="Titre4"/>
    <w:uiPriority w:val="9"/>
    <w:rsid w:val="00724ACE"/>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724ACE"/>
    <w:rPr>
      <w:rFonts w:ascii="Cambria" w:eastAsia="Times New Roman" w:hAnsi="Cambria" w:cs="Times New Roman"/>
      <w:color w:val="243F60"/>
    </w:rPr>
  </w:style>
  <w:style w:type="character" w:customStyle="1" w:styleId="Titre6Car">
    <w:name w:val="Titre 6 Car"/>
    <w:basedOn w:val="Policepardfaut"/>
    <w:link w:val="Titre6"/>
    <w:uiPriority w:val="9"/>
    <w:rsid w:val="00724ACE"/>
    <w:rPr>
      <w:rFonts w:ascii="Cambria" w:eastAsia="Times New Roman" w:hAnsi="Cambria" w:cs="Times New Roman"/>
      <w:i/>
      <w:iCs/>
      <w:color w:val="243F60"/>
    </w:rPr>
  </w:style>
  <w:style w:type="character" w:customStyle="1" w:styleId="Titre7Car">
    <w:name w:val="Titre 7 Car"/>
    <w:basedOn w:val="Policepardfaut"/>
    <w:link w:val="Titre7"/>
    <w:uiPriority w:val="9"/>
    <w:rsid w:val="00724ACE"/>
    <w:rPr>
      <w:rFonts w:ascii="Cambria" w:eastAsia="Times New Roman" w:hAnsi="Cambria" w:cs="Times New Roman"/>
      <w:i/>
      <w:iCs/>
      <w:color w:val="404040"/>
    </w:rPr>
  </w:style>
  <w:style w:type="character" w:customStyle="1" w:styleId="Titre8Car">
    <w:name w:val="Titre 8 Car"/>
    <w:basedOn w:val="Policepardfaut"/>
    <w:link w:val="Titre8"/>
    <w:uiPriority w:val="9"/>
    <w:rsid w:val="00724ACE"/>
    <w:rPr>
      <w:rFonts w:ascii="Cambria" w:eastAsia="Times New Roman" w:hAnsi="Cambria" w:cs="Times New Roman"/>
      <w:color w:val="4F81BD"/>
      <w:sz w:val="20"/>
      <w:szCs w:val="20"/>
    </w:rPr>
  </w:style>
  <w:style w:type="character" w:customStyle="1" w:styleId="Titre9Car">
    <w:name w:val="Titre 9 Car"/>
    <w:basedOn w:val="Policepardfaut"/>
    <w:link w:val="Titre9"/>
    <w:uiPriority w:val="9"/>
    <w:rsid w:val="00724ACE"/>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724ACE"/>
    <w:pPr>
      <w:spacing w:line="240" w:lineRule="auto"/>
    </w:pPr>
    <w:rPr>
      <w:b/>
      <w:bCs/>
      <w:color w:val="4F81BD"/>
      <w:sz w:val="18"/>
      <w:szCs w:val="18"/>
    </w:rPr>
  </w:style>
  <w:style w:type="character" w:styleId="lev">
    <w:name w:val="Strong"/>
    <w:basedOn w:val="Policepardfaut"/>
    <w:uiPriority w:val="22"/>
    <w:qFormat/>
    <w:rsid w:val="00724ACE"/>
    <w:rPr>
      <w:b/>
      <w:bCs/>
    </w:rPr>
  </w:style>
  <w:style w:type="character" w:styleId="Accentuation">
    <w:name w:val="Emphasis"/>
    <w:basedOn w:val="Policepardfaut"/>
    <w:uiPriority w:val="20"/>
    <w:qFormat/>
    <w:rsid w:val="00724ACE"/>
    <w:rPr>
      <w:i/>
      <w:iCs/>
    </w:rPr>
  </w:style>
  <w:style w:type="paragraph" w:styleId="Sansinterligne">
    <w:name w:val="No Spacing"/>
    <w:uiPriority w:val="1"/>
    <w:qFormat/>
    <w:rsid w:val="00724ACE"/>
    <w:rPr>
      <w:sz w:val="22"/>
      <w:szCs w:val="22"/>
      <w:lang w:val="en-US" w:eastAsia="en-US" w:bidi="en-US"/>
    </w:rPr>
  </w:style>
  <w:style w:type="paragraph" w:styleId="Paragraphedeliste">
    <w:name w:val="List Paragraph"/>
    <w:basedOn w:val="Normal"/>
    <w:uiPriority w:val="34"/>
    <w:qFormat/>
    <w:rsid w:val="00724ACE"/>
    <w:pPr>
      <w:ind w:left="720"/>
    </w:pPr>
  </w:style>
  <w:style w:type="paragraph" w:styleId="Citation">
    <w:name w:val="Quote"/>
    <w:basedOn w:val="Normal"/>
    <w:next w:val="Normal"/>
    <w:link w:val="CitationCar"/>
    <w:uiPriority w:val="29"/>
    <w:qFormat/>
    <w:rsid w:val="00724ACE"/>
    <w:rPr>
      <w:i/>
      <w:iCs/>
      <w:color w:val="000000"/>
    </w:rPr>
  </w:style>
  <w:style w:type="character" w:customStyle="1" w:styleId="CitationCar">
    <w:name w:val="Citation Car"/>
    <w:basedOn w:val="Policepardfaut"/>
    <w:link w:val="Citation"/>
    <w:uiPriority w:val="29"/>
    <w:rsid w:val="00724ACE"/>
    <w:rPr>
      <w:i/>
      <w:iCs/>
      <w:color w:val="000000"/>
    </w:rPr>
  </w:style>
  <w:style w:type="character" w:styleId="Accentuationdiscrte">
    <w:name w:val="Subtle Emphasis"/>
    <w:basedOn w:val="Policepardfaut"/>
    <w:uiPriority w:val="19"/>
    <w:qFormat/>
    <w:rsid w:val="008C7EFB"/>
    <w:rPr>
      <w:i/>
      <w:iCs/>
      <w:color w:val="808080"/>
    </w:rPr>
  </w:style>
  <w:style w:type="character" w:styleId="Forteaccentuation">
    <w:name w:val="Intense Emphasis"/>
    <w:basedOn w:val="Policepardfaut"/>
    <w:uiPriority w:val="21"/>
    <w:qFormat/>
    <w:rsid w:val="00724ACE"/>
    <w:rPr>
      <w:b/>
      <w:bCs/>
      <w:i/>
      <w:iCs/>
      <w:color w:val="4F81BD"/>
    </w:rPr>
  </w:style>
  <w:style w:type="character" w:styleId="Rfrenceple">
    <w:name w:val="Subtle Reference"/>
    <w:basedOn w:val="Policepardfaut"/>
    <w:uiPriority w:val="31"/>
    <w:qFormat/>
    <w:rsid w:val="00724ACE"/>
    <w:rPr>
      <w:smallCaps/>
      <w:color w:val="C0504D"/>
      <w:u w:val="single"/>
    </w:rPr>
  </w:style>
  <w:style w:type="character" w:styleId="Rfrenceintense">
    <w:name w:val="Intense Reference"/>
    <w:basedOn w:val="Policepardfaut"/>
    <w:uiPriority w:val="32"/>
    <w:qFormat/>
    <w:rsid w:val="00724ACE"/>
    <w:rPr>
      <w:b/>
      <w:bCs/>
      <w:smallCaps/>
      <w:color w:val="C0504D"/>
      <w:spacing w:val="5"/>
      <w:u w:val="single"/>
    </w:rPr>
  </w:style>
  <w:style w:type="character" w:styleId="Titredulivre">
    <w:name w:val="Book Title"/>
    <w:basedOn w:val="Policepardfaut"/>
    <w:uiPriority w:val="33"/>
    <w:qFormat/>
    <w:rsid w:val="00724ACE"/>
    <w:rPr>
      <w:b/>
      <w:bCs/>
      <w:smallCaps/>
      <w:spacing w:val="5"/>
    </w:rPr>
  </w:style>
  <w:style w:type="paragraph" w:styleId="En-ttedetabledesmatires">
    <w:name w:val="TOC Heading"/>
    <w:basedOn w:val="Titre1"/>
    <w:next w:val="Normal"/>
    <w:uiPriority w:val="39"/>
    <w:unhideWhenUsed/>
    <w:qFormat/>
    <w:rsid w:val="00724ACE"/>
    <w:pPr>
      <w:outlineLvl w:val="9"/>
    </w:pPr>
  </w:style>
  <w:style w:type="paragraph" w:styleId="Textedebulles">
    <w:name w:val="Balloon Text"/>
    <w:basedOn w:val="Normal"/>
    <w:link w:val="TextedebullesCar"/>
    <w:uiPriority w:val="99"/>
    <w:semiHidden/>
    <w:unhideWhenUsed/>
    <w:rsid w:val="00FC2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88"/>
    <w:rPr>
      <w:rFonts w:ascii="Tahoma" w:hAnsi="Tahoma" w:cs="Tahoma"/>
      <w:sz w:val="16"/>
      <w:szCs w:val="16"/>
      <w:lang w:val="en-US" w:eastAsia="en-US" w:bidi="en-US"/>
    </w:rPr>
  </w:style>
  <w:style w:type="paragraph" w:styleId="En-tte">
    <w:name w:val="header"/>
    <w:basedOn w:val="Normal"/>
    <w:link w:val="En-tteCar"/>
    <w:unhideWhenUsed/>
    <w:rsid w:val="002A6929"/>
    <w:pPr>
      <w:tabs>
        <w:tab w:val="clear" w:pos="1134"/>
        <w:tab w:val="clear" w:pos="1701"/>
        <w:tab w:val="clear" w:pos="2268"/>
        <w:tab w:val="clear" w:pos="2835"/>
        <w:tab w:val="clear" w:pos="3402"/>
        <w:tab w:val="clear" w:pos="3969"/>
        <w:tab w:val="clear" w:pos="5103"/>
        <w:tab w:val="center" w:pos="4536"/>
        <w:tab w:val="right" w:pos="9072"/>
      </w:tabs>
    </w:pPr>
  </w:style>
  <w:style w:type="character" w:customStyle="1" w:styleId="En-tteCar">
    <w:name w:val="En-tête Car"/>
    <w:basedOn w:val="Policepardfaut"/>
    <w:link w:val="En-tte"/>
    <w:rsid w:val="002A6929"/>
    <w:rPr>
      <w:sz w:val="22"/>
      <w:szCs w:val="22"/>
      <w:lang w:eastAsia="en-US" w:bidi="en-US"/>
    </w:rPr>
  </w:style>
  <w:style w:type="paragraph" w:styleId="Pieddepage">
    <w:name w:val="footer"/>
    <w:basedOn w:val="Normal"/>
    <w:link w:val="Pieddepag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pPr>
    <w:rPr>
      <w:rFonts w:asciiTheme="majorHAnsi" w:hAnsiTheme="majorHAnsi"/>
    </w:rPr>
  </w:style>
  <w:style w:type="character" w:customStyle="1" w:styleId="PieddepageCar">
    <w:name w:val="Pied de page Car"/>
    <w:basedOn w:val="Policepardfaut"/>
    <w:link w:val="Pieddepage"/>
    <w:uiPriority w:val="99"/>
    <w:rsid w:val="002A6929"/>
    <w:rPr>
      <w:rFonts w:asciiTheme="majorHAnsi" w:hAnsiTheme="majorHAnsi"/>
      <w:sz w:val="22"/>
      <w:szCs w:val="22"/>
      <w:lang w:eastAsia="en-US" w:bidi="en-US"/>
    </w:rPr>
  </w:style>
  <w:style w:type="paragraph" w:customStyle="1" w:styleId="Sources">
    <w:name w:val="Sources"/>
    <w:basedOn w:val="Normal"/>
    <w:link w:val="SourcesCar"/>
    <w:qFormat/>
    <w:rsid w:val="004C44F9"/>
    <w:pPr>
      <w:pBdr>
        <w:top w:val="single" w:sz="4" w:space="1" w:color="auto"/>
        <w:left w:val="single" w:sz="4" w:space="4" w:color="auto"/>
        <w:bottom w:val="single" w:sz="4" w:space="1" w:color="auto"/>
        <w:right w:val="single" w:sz="4" w:space="4" w:color="auto"/>
      </w:pBdr>
      <w:shd w:val="clear" w:color="auto" w:fill="F2F2F2" w:themeFill="background1" w:themeFillShade="F2"/>
      <w:tabs>
        <w:tab w:val="clear" w:pos="1134"/>
        <w:tab w:val="clear" w:pos="1701"/>
        <w:tab w:val="clear" w:pos="2268"/>
        <w:tab w:val="clear" w:pos="2835"/>
        <w:tab w:val="clear" w:pos="3402"/>
        <w:tab w:val="clear" w:pos="3969"/>
        <w:tab w:val="clear" w:pos="4536"/>
        <w:tab w:val="clear" w:pos="5103"/>
        <w:tab w:val="left" w:pos="1418"/>
        <w:tab w:val="left" w:pos="1985"/>
        <w:tab w:val="left" w:pos="2552"/>
        <w:tab w:val="left" w:pos="3119"/>
        <w:tab w:val="left" w:pos="3686"/>
        <w:tab w:val="left" w:pos="4253"/>
        <w:tab w:val="left" w:pos="4820"/>
        <w:tab w:val="left" w:pos="5245"/>
        <w:tab w:val="left" w:pos="5670"/>
      </w:tabs>
      <w:ind w:left="851" w:right="281"/>
    </w:pPr>
  </w:style>
  <w:style w:type="character" w:customStyle="1" w:styleId="SourcesCar">
    <w:name w:val="Sources Car"/>
    <w:basedOn w:val="Policepardfaut"/>
    <w:link w:val="Sources"/>
    <w:rsid w:val="004C44F9"/>
    <w:rPr>
      <w:sz w:val="22"/>
      <w:szCs w:val="22"/>
      <w:shd w:val="clear" w:color="auto" w:fill="F2F2F2" w:themeFill="background1" w:themeFillShade="F2"/>
      <w:lang w:eastAsia="en-US" w:bidi="en-US"/>
    </w:rPr>
  </w:style>
  <w:style w:type="paragraph" w:styleId="TM1">
    <w:name w:val="toc 1"/>
    <w:basedOn w:val="Normal"/>
    <w:next w:val="Normal"/>
    <w:autoRedefine/>
    <w:uiPriority w:val="39"/>
    <w:unhideWhenUsed/>
    <w:rsid w:val="0047457A"/>
    <w:pPr>
      <w:tabs>
        <w:tab w:val="clear" w:pos="567"/>
        <w:tab w:val="clear" w:pos="1134"/>
        <w:tab w:val="clear" w:pos="1701"/>
        <w:tab w:val="clear" w:pos="2268"/>
        <w:tab w:val="clear" w:pos="2835"/>
        <w:tab w:val="clear" w:pos="3402"/>
        <w:tab w:val="clear" w:pos="3969"/>
        <w:tab w:val="clear" w:pos="4536"/>
        <w:tab w:val="clear" w:pos="5103"/>
      </w:tabs>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7457A"/>
    <w:pPr>
      <w:tabs>
        <w:tab w:val="clear" w:pos="567"/>
        <w:tab w:val="clear" w:pos="1134"/>
        <w:tab w:val="clear" w:pos="1701"/>
        <w:tab w:val="clear" w:pos="2268"/>
        <w:tab w:val="clear" w:pos="2835"/>
        <w:tab w:val="clear" w:pos="3402"/>
        <w:tab w:val="clear" w:pos="3969"/>
        <w:tab w:val="clear" w:pos="4536"/>
        <w:tab w:val="clear" w:pos="5103"/>
      </w:tabs>
      <w:spacing w:after="0"/>
    </w:pPr>
    <w:rPr>
      <w:rFonts w:asciiTheme="minorHAnsi" w:hAnsiTheme="minorHAnsi"/>
    </w:rPr>
  </w:style>
  <w:style w:type="paragraph" w:styleId="TM3">
    <w:name w:val="toc 3"/>
    <w:basedOn w:val="Normal"/>
    <w:next w:val="Normal"/>
    <w:autoRedefine/>
    <w:uiPriority w:val="39"/>
    <w:unhideWhenUsed/>
    <w:rsid w:val="0047457A"/>
    <w:pPr>
      <w:tabs>
        <w:tab w:val="clear" w:pos="567"/>
        <w:tab w:val="clear" w:pos="1134"/>
        <w:tab w:val="clear" w:pos="1701"/>
        <w:tab w:val="clear" w:pos="2268"/>
        <w:tab w:val="clear" w:pos="2835"/>
        <w:tab w:val="clear" w:pos="3402"/>
        <w:tab w:val="clear" w:pos="3969"/>
        <w:tab w:val="clear" w:pos="4536"/>
        <w:tab w:val="clear" w:pos="5103"/>
      </w:tabs>
      <w:spacing w:after="0"/>
      <w:ind w:left="220"/>
    </w:pPr>
    <w:rPr>
      <w:rFonts w:asciiTheme="minorHAnsi" w:hAnsiTheme="minorHAnsi"/>
      <w:i/>
    </w:rPr>
  </w:style>
  <w:style w:type="character" w:styleId="Lienhypertexte">
    <w:name w:val="Hyperlink"/>
    <w:basedOn w:val="Policepardfaut"/>
    <w:uiPriority w:val="99"/>
    <w:unhideWhenUsed/>
    <w:rsid w:val="0047457A"/>
    <w:rPr>
      <w:color w:val="0000FF" w:themeColor="hyperlink"/>
      <w:u w:val="single"/>
    </w:rPr>
  </w:style>
  <w:style w:type="paragraph" w:styleId="Retraitnormal">
    <w:name w:val="Normal Indent"/>
    <w:basedOn w:val="Normal"/>
    <w:semiHidden/>
    <w:rsid w:val="00734179"/>
    <w:pPr>
      <w:tabs>
        <w:tab w:val="clear" w:pos="567"/>
        <w:tab w:val="clear" w:pos="1134"/>
        <w:tab w:val="clear" w:pos="1701"/>
        <w:tab w:val="clear" w:pos="2268"/>
        <w:tab w:val="clear" w:pos="2835"/>
        <w:tab w:val="clear" w:pos="3402"/>
        <w:tab w:val="clear" w:pos="3969"/>
        <w:tab w:val="clear" w:pos="4536"/>
        <w:tab w:val="clear" w:pos="5103"/>
      </w:tabs>
      <w:spacing w:after="0" w:line="240" w:lineRule="auto"/>
      <w:ind w:firstLine="454"/>
      <w:contextualSpacing w:val="0"/>
      <w:jc w:val="both"/>
    </w:pPr>
    <w:rPr>
      <w:rFonts w:ascii="Times New Roman" w:hAnsi="Times New Roman"/>
      <w:sz w:val="24"/>
      <w:szCs w:val="20"/>
      <w:lang w:eastAsia="fr-FR" w:bidi="ar-SA"/>
    </w:rPr>
  </w:style>
  <w:style w:type="paragraph" w:customStyle="1" w:styleId="Textepardfaut">
    <w:name w:val="Texte par défaut"/>
    <w:basedOn w:val="Normal"/>
    <w:rsid w:val="00734179"/>
    <w:p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Pr>
      <w:rFonts w:ascii="Times New Roman" w:hAnsi="Times New Roman"/>
      <w:noProof/>
      <w:sz w:val="24"/>
      <w:szCs w:val="20"/>
      <w:lang w:eastAsia="fr-FR" w:bidi="ar-SA"/>
    </w:rPr>
  </w:style>
  <w:style w:type="paragraph" w:styleId="Corpsdetexte">
    <w:name w:val="Body Text"/>
    <w:basedOn w:val="Normal"/>
    <w:link w:val="CorpsdetexteCar"/>
    <w:semiHidden/>
    <w:rsid w:val="00734179"/>
    <w:p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jc w:val="both"/>
    </w:pPr>
    <w:rPr>
      <w:rFonts w:ascii="Times New Roman" w:hAnsi="Times New Roman"/>
      <w:sz w:val="20"/>
      <w:szCs w:val="20"/>
      <w:lang w:eastAsia="fr-FR" w:bidi="ar-SA"/>
    </w:rPr>
  </w:style>
  <w:style w:type="character" w:customStyle="1" w:styleId="CorpsdetexteCar">
    <w:name w:val="Corps de texte Car"/>
    <w:basedOn w:val="Policepardfaut"/>
    <w:link w:val="Corpsdetexte"/>
    <w:semiHidden/>
    <w:rsid w:val="00734179"/>
    <w:rPr>
      <w:rFonts w:ascii="Times New Roman" w:hAnsi="Times New Roman"/>
    </w:rPr>
  </w:style>
  <w:style w:type="paragraph" w:styleId="TM4">
    <w:name w:val="toc 4"/>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440"/>
    </w:pPr>
    <w:rPr>
      <w:rFonts w:asciiTheme="minorHAnsi" w:hAnsiTheme="minorHAnsi"/>
      <w:sz w:val="20"/>
      <w:szCs w:val="20"/>
    </w:rPr>
  </w:style>
  <w:style w:type="paragraph" w:styleId="TM5">
    <w:name w:val="toc 5"/>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660"/>
    </w:pPr>
    <w:rPr>
      <w:rFonts w:asciiTheme="minorHAnsi" w:hAnsiTheme="minorHAnsi"/>
      <w:sz w:val="20"/>
      <w:szCs w:val="20"/>
    </w:rPr>
  </w:style>
  <w:style w:type="paragraph" w:styleId="TM6">
    <w:name w:val="toc 6"/>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880"/>
    </w:pPr>
    <w:rPr>
      <w:rFonts w:asciiTheme="minorHAnsi" w:hAnsiTheme="minorHAnsi"/>
      <w:sz w:val="20"/>
      <w:szCs w:val="20"/>
    </w:rPr>
  </w:style>
  <w:style w:type="paragraph" w:styleId="TM7">
    <w:name w:val="toc 7"/>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1100"/>
    </w:pPr>
    <w:rPr>
      <w:rFonts w:asciiTheme="minorHAnsi" w:hAnsiTheme="minorHAnsi"/>
      <w:sz w:val="20"/>
      <w:szCs w:val="20"/>
    </w:rPr>
  </w:style>
  <w:style w:type="paragraph" w:styleId="TM8">
    <w:name w:val="toc 8"/>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1320"/>
    </w:pPr>
    <w:rPr>
      <w:rFonts w:asciiTheme="minorHAnsi" w:hAnsiTheme="minorHAnsi"/>
      <w:sz w:val="20"/>
      <w:szCs w:val="20"/>
    </w:rPr>
  </w:style>
  <w:style w:type="paragraph" w:styleId="TM9">
    <w:name w:val="toc 9"/>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154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E9"/>
    <w:pPr>
      <w:tabs>
        <w:tab w:val="left" w:pos="567"/>
        <w:tab w:val="left" w:pos="1134"/>
        <w:tab w:val="left" w:pos="1701"/>
        <w:tab w:val="left" w:pos="2268"/>
        <w:tab w:val="left" w:pos="2835"/>
        <w:tab w:val="left" w:pos="3402"/>
        <w:tab w:val="left" w:pos="3969"/>
        <w:tab w:val="left" w:pos="4536"/>
        <w:tab w:val="left" w:pos="5103"/>
      </w:tabs>
      <w:spacing w:after="200" w:line="276" w:lineRule="auto"/>
      <w:contextualSpacing/>
    </w:pPr>
    <w:rPr>
      <w:sz w:val="22"/>
      <w:szCs w:val="22"/>
      <w:lang w:eastAsia="en-US" w:bidi="en-US"/>
    </w:rPr>
  </w:style>
  <w:style w:type="paragraph" w:styleId="Titre1">
    <w:name w:val="heading 1"/>
    <w:basedOn w:val="Normal"/>
    <w:next w:val="Normal"/>
    <w:link w:val="Titre1Car"/>
    <w:uiPriority w:val="9"/>
    <w:qFormat/>
    <w:rsid w:val="0047457A"/>
    <w:pPr>
      <w:keepNext/>
      <w:keepLines/>
      <w:numPr>
        <w:numId w:val="9"/>
      </w:numPr>
      <w:tabs>
        <w:tab w:val="clear" w:pos="1134"/>
        <w:tab w:val="clear" w:pos="1701"/>
        <w:tab w:val="clear" w:pos="2268"/>
        <w:tab w:val="clear" w:pos="2835"/>
        <w:tab w:val="clear" w:pos="3402"/>
        <w:tab w:val="clear" w:pos="3969"/>
        <w:tab w:val="clear" w:pos="4536"/>
        <w:tab w:val="clear" w:pos="5103"/>
      </w:tabs>
      <w:spacing w:before="480" w:after="0"/>
      <w:outlineLvl w:val="0"/>
    </w:pPr>
    <w:rPr>
      <w:rFonts w:ascii="Cambria" w:hAnsi="Cambria"/>
      <w:b/>
      <w:bCs/>
      <w:color w:val="365F91"/>
      <w:sz w:val="32"/>
      <w:szCs w:val="32"/>
    </w:rPr>
  </w:style>
  <w:style w:type="paragraph" w:styleId="Titre2">
    <w:name w:val="heading 2"/>
    <w:basedOn w:val="Normal"/>
    <w:next w:val="Normal"/>
    <w:link w:val="Titre2Car"/>
    <w:uiPriority w:val="9"/>
    <w:unhideWhenUsed/>
    <w:qFormat/>
    <w:rsid w:val="002A6929"/>
    <w:pPr>
      <w:keepNext/>
      <w:keepLines/>
      <w:numPr>
        <w:ilvl w:val="1"/>
        <w:numId w:val="9"/>
      </w:numPr>
      <w:tabs>
        <w:tab w:val="clear" w:pos="1134"/>
        <w:tab w:val="clear" w:pos="1701"/>
        <w:tab w:val="clear" w:pos="2268"/>
        <w:tab w:val="clear" w:pos="2835"/>
        <w:tab w:val="clear" w:pos="3402"/>
        <w:tab w:val="clear" w:pos="3969"/>
        <w:tab w:val="clear" w:pos="4536"/>
        <w:tab w:val="clear" w:pos="5103"/>
        <w:tab w:val="left" w:pos="851"/>
      </w:tabs>
      <w:spacing w:before="200" w:after="0"/>
      <w:outlineLvl w:val="1"/>
    </w:pPr>
    <w:rPr>
      <w:rFonts w:ascii="Cambria" w:hAnsi="Cambria"/>
      <w:b/>
      <w:bCs/>
      <w:color w:val="4F81BD"/>
      <w:sz w:val="28"/>
      <w:szCs w:val="28"/>
    </w:rPr>
  </w:style>
  <w:style w:type="paragraph" w:styleId="Titre3">
    <w:name w:val="heading 3"/>
    <w:basedOn w:val="Normal"/>
    <w:next w:val="Normal"/>
    <w:link w:val="Titre3Car"/>
    <w:uiPriority w:val="9"/>
    <w:unhideWhenUsed/>
    <w:qFormat/>
    <w:rsid w:val="002A6929"/>
    <w:pPr>
      <w:keepNext/>
      <w:keepLines/>
      <w:numPr>
        <w:ilvl w:val="2"/>
        <w:numId w:val="9"/>
      </w:numPr>
      <w:tabs>
        <w:tab w:val="clear" w:pos="1134"/>
        <w:tab w:val="clear" w:pos="1701"/>
        <w:tab w:val="clear" w:pos="2268"/>
        <w:tab w:val="clear" w:pos="2835"/>
        <w:tab w:val="clear" w:pos="3402"/>
        <w:tab w:val="clear" w:pos="3969"/>
        <w:tab w:val="clear" w:pos="4536"/>
        <w:tab w:val="clear" w:pos="5103"/>
        <w:tab w:val="left" w:pos="993"/>
      </w:tabs>
      <w:spacing w:before="200" w:after="0"/>
      <w:outlineLvl w:val="2"/>
    </w:pPr>
    <w:rPr>
      <w:rFonts w:ascii="Cambria" w:hAnsi="Cambria"/>
      <w:b/>
      <w:bCs/>
      <w:color w:val="4F81BD"/>
      <w:sz w:val="24"/>
      <w:szCs w:val="24"/>
    </w:rPr>
  </w:style>
  <w:style w:type="paragraph" w:styleId="Titre4">
    <w:name w:val="heading 4"/>
    <w:basedOn w:val="Normal"/>
    <w:next w:val="Normal"/>
    <w:link w:val="Titre4Car"/>
    <w:uiPriority w:val="9"/>
    <w:semiHidden/>
    <w:unhideWhenUsed/>
    <w:qFormat/>
    <w:rsid w:val="00724ACE"/>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
    <w:semiHidden/>
    <w:unhideWhenUsed/>
    <w:qFormat/>
    <w:rsid w:val="00724ACE"/>
    <w:pPr>
      <w:keepNext/>
      <w:keepLines/>
      <w:spacing w:before="200" w:after="0"/>
      <w:outlineLvl w:val="4"/>
    </w:pPr>
    <w:rPr>
      <w:rFonts w:ascii="Cambria" w:hAnsi="Cambria"/>
      <w:color w:val="243F60"/>
    </w:rPr>
  </w:style>
  <w:style w:type="paragraph" w:styleId="Titre6">
    <w:name w:val="heading 6"/>
    <w:basedOn w:val="Normal"/>
    <w:next w:val="Normal"/>
    <w:link w:val="Titre6Car"/>
    <w:uiPriority w:val="9"/>
    <w:semiHidden/>
    <w:unhideWhenUsed/>
    <w:qFormat/>
    <w:rsid w:val="00724ACE"/>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
    <w:semiHidden/>
    <w:unhideWhenUsed/>
    <w:qFormat/>
    <w:rsid w:val="00724ACE"/>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724ACE"/>
    <w:pPr>
      <w:keepNext/>
      <w:keepLines/>
      <w:spacing w:before="200" w:after="0"/>
      <w:outlineLvl w:val="7"/>
    </w:pPr>
    <w:rPr>
      <w:rFonts w:ascii="Cambria" w:hAnsi="Cambria"/>
      <w:color w:val="4F81BD"/>
      <w:sz w:val="20"/>
      <w:szCs w:val="20"/>
    </w:rPr>
  </w:style>
  <w:style w:type="paragraph" w:styleId="Titre9">
    <w:name w:val="heading 9"/>
    <w:basedOn w:val="Normal"/>
    <w:next w:val="Normal"/>
    <w:link w:val="Titre9Car"/>
    <w:uiPriority w:val="9"/>
    <w:semiHidden/>
    <w:unhideWhenUsed/>
    <w:qFormat/>
    <w:rsid w:val="00724ACE"/>
    <w:pPr>
      <w:keepNext/>
      <w:keepLines/>
      <w:spacing w:before="200" w:after="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CE"/>
    <w:pPr>
      <w:pBdr>
        <w:bottom w:val="single" w:sz="8" w:space="4" w:color="4F81BD"/>
      </w:pBdr>
      <w:spacing w:after="300" w:line="240" w:lineRule="auto"/>
    </w:pPr>
    <w:rPr>
      <w:rFonts w:ascii="Cambria" w:hAnsi="Cambria"/>
      <w:color w:val="17365D"/>
      <w:spacing w:val="5"/>
      <w:kern w:val="28"/>
      <w:sz w:val="52"/>
      <w:szCs w:val="52"/>
    </w:rPr>
  </w:style>
  <w:style w:type="character" w:customStyle="1" w:styleId="TitreCar">
    <w:name w:val="Titre Car"/>
    <w:basedOn w:val="Policepardfaut"/>
    <w:link w:val="Titre"/>
    <w:uiPriority w:val="10"/>
    <w:rsid w:val="00724ACE"/>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uiPriority w:val="9"/>
    <w:rsid w:val="0047457A"/>
    <w:rPr>
      <w:rFonts w:ascii="Cambria" w:hAnsi="Cambria"/>
      <w:b/>
      <w:bCs/>
      <w:color w:val="365F91"/>
      <w:sz w:val="32"/>
      <w:szCs w:val="32"/>
      <w:lang w:eastAsia="en-US" w:bidi="en-US"/>
    </w:rPr>
  </w:style>
  <w:style w:type="paragraph" w:styleId="Sous-titre">
    <w:name w:val="Subtitle"/>
    <w:basedOn w:val="Normal"/>
    <w:next w:val="Normal"/>
    <w:link w:val="Sous-titreCar"/>
    <w:qFormat/>
    <w:rsid w:val="00724ACE"/>
    <w:pPr>
      <w:numPr>
        <w:ilvl w:val="1"/>
      </w:numPr>
      <w:ind w:left="567" w:firstLine="284"/>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724ACE"/>
    <w:rPr>
      <w:rFonts w:ascii="Cambria" w:eastAsia="Times New Roman" w:hAnsi="Cambria" w:cs="Times New Roman"/>
      <w:i/>
      <w:iCs/>
      <w:color w:val="4F81BD"/>
      <w:spacing w:val="15"/>
      <w:sz w:val="24"/>
      <w:szCs w:val="24"/>
    </w:rPr>
  </w:style>
  <w:style w:type="paragraph" w:styleId="Citationintense">
    <w:name w:val="Intense Quote"/>
    <w:basedOn w:val="Normal"/>
    <w:next w:val="Normal"/>
    <w:link w:val="CitationintenseCar"/>
    <w:uiPriority w:val="30"/>
    <w:qFormat/>
    <w:rsid w:val="00724AC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724ACE"/>
    <w:rPr>
      <w:b/>
      <w:bCs/>
      <w:i/>
      <w:iCs/>
      <w:color w:val="4F81BD"/>
    </w:rPr>
  </w:style>
  <w:style w:type="character" w:customStyle="1" w:styleId="Titre2Car">
    <w:name w:val="Titre 2 Car"/>
    <w:basedOn w:val="Policepardfaut"/>
    <w:link w:val="Titre2"/>
    <w:uiPriority w:val="9"/>
    <w:rsid w:val="002A6929"/>
    <w:rPr>
      <w:rFonts w:ascii="Cambria" w:hAnsi="Cambria"/>
      <w:b/>
      <w:bCs/>
      <w:color w:val="4F81BD"/>
      <w:sz w:val="28"/>
      <w:szCs w:val="28"/>
      <w:lang w:eastAsia="en-US" w:bidi="en-US"/>
    </w:rPr>
  </w:style>
  <w:style w:type="character" w:customStyle="1" w:styleId="Titre3Car">
    <w:name w:val="Titre 3 Car"/>
    <w:basedOn w:val="Policepardfaut"/>
    <w:link w:val="Titre3"/>
    <w:uiPriority w:val="9"/>
    <w:rsid w:val="002A6929"/>
    <w:rPr>
      <w:rFonts w:ascii="Cambria" w:hAnsi="Cambria"/>
      <w:b/>
      <w:bCs/>
      <w:color w:val="4F81BD"/>
      <w:sz w:val="24"/>
      <w:szCs w:val="24"/>
      <w:lang w:eastAsia="en-US" w:bidi="en-US"/>
    </w:rPr>
  </w:style>
  <w:style w:type="character" w:customStyle="1" w:styleId="Titre4Car">
    <w:name w:val="Titre 4 Car"/>
    <w:basedOn w:val="Policepardfaut"/>
    <w:link w:val="Titre4"/>
    <w:uiPriority w:val="9"/>
    <w:rsid w:val="00724ACE"/>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724ACE"/>
    <w:rPr>
      <w:rFonts w:ascii="Cambria" w:eastAsia="Times New Roman" w:hAnsi="Cambria" w:cs="Times New Roman"/>
      <w:color w:val="243F60"/>
    </w:rPr>
  </w:style>
  <w:style w:type="character" w:customStyle="1" w:styleId="Titre6Car">
    <w:name w:val="Titre 6 Car"/>
    <w:basedOn w:val="Policepardfaut"/>
    <w:link w:val="Titre6"/>
    <w:uiPriority w:val="9"/>
    <w:rsid w:val="00724ACE"/>
    <w:rPr>
      <w:rFonts w:ascii="Cambria" w:eastAsia="Times New Roman" w:hAnsi="Cambria" w:cs="Times New Roman"/>
      <w:i/>
      <w:iCs/>
      <w:color w:val="243F60"/>
    </w:rPr>
  </w:style>
  <w:style w:type="character" w:customStyle="1" w:styleId="Titre7Car">
    <w:name w:val="Titre 7 Car"/>
    <w:basedOn w:val="Policepardfaut"/>
    <w:link w:val="Titre7"/>
    <w:uiPriority w:val="9"/>
    <w:rsid w:val="00724ACE"/>
    <w:rPr>
      <w:rFonts w:ascii="Cambria" w:eastAsia="Times New Roman" w:hAnsi="Cambria" w:cs="Times New Roman"/>
      <w:i/>
      <w:iCs/>
      <w:color w:val="404040"/>
    </w:rPr>
  </w:style>
  <w:style w:type="character" w:customStyle="1" w:styleId="Titre8Car">
    <w:name w:val="Titre 8 Car"/>
    <w:basedOn w:val="Policepardfaut"/>
    <w:link w:val="Titre8"/>
    <w:uiPriority w:val="9"/>
    <w:rsid w:val="00724ACE"/>
    <w:rPr>
      <w:rFonts w:ascii="Cambria" w:eastAsia="Times New Roman" w:hAnsi="Cambria" w:cs="Times New Roman"/>
      <w:color w:val="4F81BD"/>
      <w:sz w:val="20"/>
      <w:szCs w:val="20"/>
    </w:rPr>
  </w:style>
  <w:style w:type="character" w:customStyle="1" w:styleId="Titre9Car">
    <w:name w:val="Titre 9 Car"/>
    <w:basedOn w:val="Policepardfaut"/>
    <w:link w:val="Titre9"/>
    <w:uiPriority w:val="9"/>
    <w:rsid w:val="00724ACE"/>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724ACE"/>
    <w:pPr>
      <w:spacing w:line="240" w:lineRule="auto"/>
    </w:pPr>
    <w:rPr>
      <w:b/>
      <w:bCs/>
      <w:color w:val="4F81BD"/>
      <w:sz w:val="18"/>
      <w:szCs w:val="18"/>
    </w:rPr>
  </w:style>
  <w:style w:type="character" w:styleId="lev">
    <w:name w:val="Strong"/>
    <w:basedOn w:val="Policepardfaut"/>
    <w:uiPriority w:val="22"/>
    <w:qFormat/>
    <w:rsid w:val="00724ACE"/>
    <w:rPr>
      <w:b/>
      <w:bCs/>
    </w:rPr>
  </w:style>
  <w:style w:type="character" w:styleId="Accentuation">
    <w:name w:val="Emphasis"/>
    <w:basedOn w:val="Policepardfaut"/>
    <w:uiPriority w:val="20"/>
    <w:qFormat/>
    <w:rsid w:val="00724ACE"/>
    <w:rPr>
      <w:i/>
      <w:iCs/>
    </w:rPr>
  </w:style>
  <w:style w:type="paragraph" w:styleId="Sansinterligne">
    <w:name w:val="No Spacing"/>
    <w:uiPriority w:val="1"/>
    <w:qFormat/>
    <w:rsid w:val="00724ACE"/>
    <w:rPr>
      <w:sz w:val="22"/>
      <w:szCs w:val="22"/>
      <w:lang w:val="en-US" w:eastAsia="en-US" w:bidi="en-US"/>
    </w:rPr>
  </w:style>
  <w:style w:type="paragraph" w:styleId="Paragraphedeliste">
    <w:name w:val="List Paragraph"/>
    <w:basedOn w:val="Normal"/>
    <w:uiPriority w:val="34"/>
    <w:qFormat/>
    <w:rsid w:val="00724ACE"/>
    <w:pPr>
      <w:ind w:left="720"/>
    </w:pPr>
  </w:style>
  <w:style w:type="paragraph" w:styleId="Citation">
    <w:name w:val="Quote"/>
    <w:basedOn w:val="Normal"/>
    <w:next w:val="Normal"/>
    <w:link w:val="CitationCar"/>
    <w:uiPriority w:val="29"/>
    <w:qFormat/>
    <w:rsid w:val="00724ACE"/>
    <w:rPr>
      <w:i/>
      <w:iCs/>
      <w:color w:val="000000"/>
    </w:rPr>
  </w:style>
  <w:style w:type="character" w:customStyle="1" w:styleId="CitationCar">
    <w:name w:val="Citation Car"/>
    <w:basedOn w:val="Policepardfaut"/>
    <w:link w:val="Citation"/>
    <w:uiPriority w:val="29"/>
    <w:rsid w:val="00724ACE"/>
    <w:rPr>
      <w:i/>
      <w:iCs/>
      <w:color w:val="000000"/>
    </w:rPr>
  </w:style>
  <w:style w:type="character" w:styleId="Accentuationdiscrte">
    <w:name w:val="Subtle Emphasis"/>
    <w:basedOn w:val="Policepardfaut"/>
    <w:uiPriority w:val="19"/>
    <w:qFormat/>
    <w:rsid w:val="008C7EFB"/>
    <w:rPr>
      <w:i/>
      <w:iCs/>
      <w:color w:val="808080"/>
    </w:rPr>
  </w:style>
  <w:style w:type="character" w:styleId="Forteaccentuation">
    <w:name w:val="Intense Emphasis"/>
    <w:basedOn w:val="Policepardfaut"/>
    <w:uiPriority w:val="21"/>
    <w:qFormat/>
    <w:rsid w:val="00724ACE"/>
    <w:rPr>
      <w:b/>
      <w:bCs/>
      <w:i/>
      <w:iCs/>
      <w:color w:val="4F81BD"/>
    </w:rPr>
  </w:style>
  <w:style w:type="character" w:styleId="Rfrenceple">
    <w:name w:val="Subtle Reference"/>
    <w:basedOn w:val="Policepardfaut"/>
    <w:uiPriority w:val="31"/>
    <w:qFormat/>
    <w:rsid w:val="00724ACE"/>
    <w:rPr>
      <w:smallCaps/>
      <w:color w:val="C0504D"/>
      <w:u w:val="single"/>
    </w:rPr>
  </w:style>
  <w:style w:type="character" w:styleId="Rfrenceintense">
    <w:name w:val="Intense Reference"/>
    <w:basedOn w:val="Policepardfaut"/>
    <w:uiPriority w:val="32"/>
    <w:qFormat/>
    <w:rsid w:val="00724ACE"/>
    <w:rPr>
      <w:b/>
      <w:bCs/>
      <w:smallCaps/>
      <w:color w:val="C0504D"/>
      <w:spacing w:val="5"/>
      <w:u w:val="single"/>
    </w:rPr>
  </w:style>
  <w:style w:type="character" w:styleId="Titredulivre">
    <w:name w:val="Book Title"/>
    <w:basedOn w:val="Policepardfaut"/>
    <w:uiPriority w:val="33"/>
    <w:qFormat/>
    <w:rsid w:val="00724ACE"/>
    <w:rPr>
      <w:b/>
      <w:bCs/>
      <w:smallCaps/>
      <w:spacing w:val="5"/>
    </w:rPr>
  </w:style>
  <w:style w:type="paragraph" w:styleId="En-ttedetabledesmatires">
    <w:name w:val="TOC Heading"/>
    <w:basedOn w:val="Titre1"/>
    <w:next w:val="Normal"/>
    <w:uiPriority w:val="39"/>
    <w:unhideWhenUsed/>
    <w:qFormat/>
    <w:rsid w:val="00724ACE"/>
    <w:pPr>
      <w:outlineLvl w:val="9"/>
    </w:pPr>
  </w:style>
  <w:style w:type="paragraph" w:styleId="Textedebulles">
    <w:name w:val="Balloon Text"/>
    <w:basedOn w:val="Normal"/>
    <w:link w:val="TextedebullesCar"/>
    <w:uiPriority w:val="99"/>
    <w:semiHidden/>
    <w:unhideWhenUsed/>
    <w:rsid w:val="00FC2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88"/>
    <w:rPr>
      <w:rFonts w:ascii="Tahoma" w:hAnsi="Tahoma" w:cs="Tahoma"/>
      <w:sz w:val="16"/>
      <w:szCs w:val="16"/>
      <w:lang w:val="en-US" w:eastAsia="en-US" w:bidi="en-US"/>
    </w:rPr>
  </w:style>
  <w:style w:type="paragraph" w:styleId="En-tte">
    <w:name w:val="header"/>
    <w:basedOn w:val="Normal"/>
    <w:link w:val="En-tteCar"/>
    <w:unhideWhenUsed/>
    <w:rsid w:val="002A6929"/>
    <w:pPr>
      <w:tabs>
        <w:tab w:val="clear" w:pos="1134"/>
        <w:tab w:val="clear" w:pos="1701"/>
        <w:tab w:val="clear" w:pos="2268"/>
        <w:tab w:val="clear" w:pos="2835"/>
        <w:tab w:val="clear" w:pos="3402"/>
        <w:tab w:val="clear" w:pos="3969"/>
        <w:tab w:val="clear" w:pos="5103"/>
        <w:tab w:val="center" w:pos="4536"/>
        <w:tab w:val="right" w:pos="9072"/>
      </w:tabs>
    </w:pPr>
  </w:style>
  <w:style w:type="character" w:customStyle="1" w:styleId="En-tteCar">
    <w:name w:val="En-tête Car"/>
    <w:basedOn w:val="Policepardfaut"/>
    <w:link w:val="En-tte"/>
    <w:rsid w:val="002A6929"/>
    <w:rPr>
      <w:sz w:val="22"/>
      <w:szCs w:val="22"/>
      <w:lang w:eastAsia="en-US" w:bidi="en-US"/>
    </w:rPr>
  </w:style>
  <w:style w:type="paragraph" w:styleId="Pieddepage">
    <w:name w:val="footer"/>
    <w:basedOn w:val="Normal"/>
    <w:link w:val="PieddepageCar"/>
    <w:uiPriority w:val="99"/>
    <w:unhideWhenUsed/>
    <w:rsid w:val="002A6929"/>
    <w:pPr>
      <w:tabs>
        <w:tab w:val="clear" w:pos="1134"/>
        <w:tab w:val="clear" w:pos="1701"/>
        <w:tab w:val="clear" w:pos="2268"/>
        <w:tab w:val="clear" w:pos="2835"/>
        <w:tab w:val="clear" w:pos="3402"/>
        <w:tab w:val="clear" w:pos="3969"/>
        <w:tab w:val="clear" w:pos="5103"/>
        <w:tab w:val="center" w:pos="4536"/>
        <w:tab w:val="right" w:pos="9072"/>
      </w:tabs>
    </w:pPr>
    <w:rPr>
      <w:rFonts w:asciiTheme="majorHAnsi" w:hAnsiTheme="majorHAnsi"/>
    </w:rPr>
  </w:style>
  <w:style w:type="character" w:customStyle="1" w:styleId="PieddepageCar">
    <w:name w:val="Pied de page Car"/>
    <w:basedOn w:val="Policepardfaut"/>
    <w:link w:val="Pieddepage"/>
    <w:uiPriority w:val="99"/>
    <w:rsid w:val="002A6929"/>
    <w:rPr>
      <w:rFonts w:asciiTheme="majorHAnsi" w:hAnsiTheme="majorHAnsi"/>
      <w:sz w:val="22"/>
      <w:szCs w:val="22"/>
      <w:lang w:eastAsia="en-US" w:bidi="en-US"/>
    </w:rPr>
  </w:style>
  <w:style w:type="paragraph" w:customStyle="1" w:styleId="Sources">
    <w:name w:val="Sources"/>
    <w:basedOn w:val="Normal"/>
    <w:link w:val="SourcesCar"/>
    <w:qFormat/>
    <w:rsid w:val="004C44F9"/>
    <w:pPr>
      <w:pBdr>
        <w:top w:val="single" w:sz="4" w:space="1" w:color="auto"/>
        <w:left w:val="single" w:sz="4" w:space="4" w:color="auto"/>
        <w:bottom w:val="single" w:sz="4" w:space="1" w:color="auto"/>
        <w:right w:val="single" w:sz="4" w:space="4" w:color="auto"/>
      </w:pBdr>
      <w:shd w:val="clear" w:color="auto" w:fill="F2F2F2" w:themeFill="background1" w:themeFillShade="F2"/>
      <w:tabs>
        <w:tab w:val="clear" w:pos="1134"/>
        <w:tab w:val="clear" w:pos="1701"/>
        <w:tab w:val="clear" w:pos="2268"/>
        <w:tab w:val="clear" w:pos="2835"/>
        <w:tab w:val="clear" w:pos="3402"/>
        <w:tab w:val="clear" w:pos="3969"/>
        <w:tab w:val="clear" w:pos="4536"/>
        <w:tab w:val="clear" w:pos="5103"/>
        <w:tab w:val="left" w:pos="1418"/>
        <w:tab w:val="left" w:pos="1985"/>
        <w:tab w:val="left" w:pos="2552"/>
        <w:tab w:val="left" w:pos="3119"/>
        <w:tab w:val="left" w:pos="3686"/>
        <w:tab w:val="left" w:pos="4253"/>
        <w:tab w:val="left" w:pos="4820"/>
        <w:tab w:val="left" w:pos="5245"/>
        <w:tab w:val="left" w:pos="5670"/>
      </w:tabs>
      <w:ind w:left="851" w:right="281"/>
    </w:pPr>
  </w:style>
  <w:style w:type="character" w:customStyle="1" w:styleId="SourcesCar">
    <w:name w:val="Sources Car"/>
    <w:basedOn w:val="Policepardfaut"/>
    <w:link w:val="Sources"/>
    <w:rsid w:val="004C44F9"/>
    <w:rPr>
      <w:sz w:val="22"/>
      <w:szCs w:val="22"/>
      <w:shd w:val="clear" w:color="auto" w:fill="F2F2F2" w:themeFill="background1" w:themeFillShade="F2"/>
      <w:lang w:eastAsia="en-US" w:bidi="en-US"/>
    </w:rPr>
  </w:style>
  <w:style w:type="paragraph" w:styleId="TM1">
    <w:name w:val="toc 1"/>
    <w:basedOn w:val="Normal"/>
    <w:next w:val="Normal"/>
    <w:autoRedefine/>
    <w:uiPriority w:val="39"/>
    <w:unhideWhenUsed/>
    <w:rsid w:val="0047457A"/>
    <w:pPr>
      <w:tabs>
        <w:tab w:val="clear" w:pos="567"/>
        <w:tab w:val="clear" w:pos="1134"/>
        <w:tab w:val="clear" w:pos="1701"/>
        <w:tab w:val="clear" w:pos="2268"/>
        <w:tab w:val="clear" w:pos="2835"/>
        <w:tab w:val="clear" w:pos="3402"/>
        <w:tab w:val="clear" w:pos="3969"/>
        <w:tab w:val="clear" w:pos="4536"/>
        <w:tab w:val="clear" w:pos="5103"/>
      </w:tabs>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7457A"/>
    <w:pPr>
      <w:tabs>
        <w:tab w:val="clear" w:pos="567"/>
        <w:tab w:val="clear" w:pos="1134"/>
        <w:tab w:val="clear" w:pos="1701"/>
        <w:tab w:val="clear" w:pos="2268"/>
        <w:tab w:val="clear" w:pos="2835"/>
        <w:tab w:val="clear" w:pos="3402"/>
        <w:tab w:val="clear" w:pos="3969"/>
        <w:tab w:val="clear" w:pos="4536"/>
        <w:tab w:val="clear" w:pos="5103"/>
      </w:tabs>
      <w:spacing w:after="0"/>
    </w:pPr>
    <w:rPr>
      <w:rFonts w:asciiTheme="minorHAnsi" w:hAnsiTheme="minorHAnsi"/>
    </w:rPr>
  </w:style>
  <w:style w:type="paragraph" w:styleId="TM3">
    <w:name w:val="toc 3"/>
    <w:basedOn w:val="Normal"/>
    <w:next w:val="Normal"/>
    <w:autoRedefine/>
    <w:uiPriority w:val="39"/>
    <w:unhideWhenUsed/>
    <w:rsid w:val="0047457A"/>
    <w:pPr>
      <w:tabs>
        <w:tab w:val="clear" w:pos="567"/>
        <w:tab w:val="clear" w:pos="1134"/>
        <w:tab w:val="clear" w:pos="1701"/>
        <w:tab w:val="clear" w:pos="2268"/>
        <w:tab w:val="clear" w:pos="2835"/>
        <w:tab w:val="clear" w:pos="3402"/>
        <w:tab w:val="clear" w:pos="3969"/>
        <w:tab w:val="clear" w:pos="4536"/>
        <w:tab w:val="clear" w:pos="5103"/>
      </w:tabs>
      <w:spacing w:after="0"/>
      <w:ind w:left="220"/>
    </w:pPr>
    <w:rPr>
      <w:rFonts w:asciiTheme="minorHAnsi" w:hAnsiTheme="minorHAnsi"/>
      <w:i/>
    </w:rPr>
  </w:style>
  <w:style w:type="character" w:styleId="Lienhypertexte">
    <w:name w:val="Hyperlink"/>
    <w:basedOn w:val="Policepardfaut"/>
    <w:uiPriority w:val="99"/>
    <w:unhideWhenUsed/>
    <w:rsid w:val="0047457A"/>
    <w:rPr>
      <w:color w:val="0000FF" w:themeColor="hyperlink"/>
      <w:u w:val="single"/>
    </w:rPr>
  </w:style>
  <w:style w:type="paragraph" w:styleId="Retraitnormal">
    <w:name w:val="Normal Indent"/>
    <w:basedOn w:val="Normal"/>
    <w:semiHidden/>
    <w:rsid w:val="00734179"/>
    <w:pPr>
      <w:tabs>
        <w:tab w:val="clear" w:pos="567"/>
        <w:tab w:val="clear" w:pos="1134"/>
        <w:tab w:val="clear" w:pos="1701"/>
        <w:tab w:val="clear" w:pos="2268"/>
        <w:tab w:val="clear" w:pos="2835"/>
        <w:tab w:val="clear" w:pos="3402"/>
        <w:tab w:val="clear" w:pos="3969"/>
        <w:tab w:val="clear" w:pos="4536"/>
        <w:tab w:val="clear" w:pos="5103"/>
      </w:tabs>
      <w:spacing w:after="0" w:line="240" w:lineRule="auto"/>
      <w:ind w:firstLine="454"/>
      <w:contextualSpacing w:val="0"/>
      <w:jc w:val="both"/>
    </w:pPr>
    <w:rPr>
      <w:rFonts w:ascii="Times New Roman" w:hAnsi="Times New Roman"/>
      <w:sz w:val="24"/>
      <w:szCs w:val="20"/>
      <w:lang w:eastAsia="fr-FR" w:bidi="ar-SA"/>
    </w:rPr>
  </w:style>
  <w:style w:type="paragraph" w:customStyle="1" w:styleId="Textepardfaut">
    <w:name w:val="Texte par défaut"/>
    <w:basedOn w:val="Normal"/>
    <w:rsid w:val="00734179"/>
    <w:p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pPr>
    <w:rPr>
      <w:rFonts w:ascii="Times New Roman" w:hAnsi="Times New Roman"/>
      <w:noProof/>
      <w:sz w:val="24"/>
      <w:szCs w:val="20"/>
      <w:lang w:eastAsia="fr-FR" w:bidi="ar-SA"/>
    </w:rPr>
  </w:style>
  <w:style w:type="paragraph" w:styleId="Corpsdetexte">
    <w:name w:val="Body Text"/>
    <w:basedOn w:val="Normal"/>
    <w:link w:val="CorpsdetexteCar"/>
    <w:semiHidden/>
    <w:rsid w:val="00734179"/>
    <w:pPr>
      <w:tabs>
        <w:tab w:val="clear" w:pos="567"/>
        <w:tab w:val="clear" w:pos="1134"/>
        <w:tab w:val="clear" w:pos="1701"/>
        <w:tab w:val="clear" w:pos="2268"/>
        <w:tab w:val="clear" w:pos="2835"/>
        <w:tab w:val="clear" w:pos="3402"/>
        <w:tab w:val="clear" w:pos="3969"/>
        <w:tab w:val="clear" w:pos="4536"/>
        <w:tab w:val="clear" w:pos="5103"/>
      </w:tabs>
      <w:spacing w:after="0" w:line="240" w:lineRule="auto"/>
      <w:contextualSpacing w:val="0"/>
      <w:jc w:val="both"/>
    </w:pPr>
    <w:rPr>
      <w:rFonts w:ascii="Times New Roman" w:hAnsi="Times New Roman"/>
      <w:sz w:val="20"/>
      <w:szCs w:val="20"/>
      <w:lang w:eastAsia="fr-FR" w:bidi="ar-SA"/>
    </w:rPr>
  </w:style>
  <w:style w:type="character" w:customStyle="1" w:styleId="CorpsdetexteCar">
    <w:name w:val="Corps de texte Car"/>
    <w:basedOn w:val="Policepardfaut"/>
    <w:link w:val="Corpsdetexte"/>
    <w:semiHidden/>
    <w:rsid w:val="00734179"/>
    <w:rPr>
      <w:rFonts w:ascii="Times New Roman" w:hAnsi="Times New Roman"/>
    </w:rPr>
  </w:style>
  <w:style w:type="paragraph" w:styleId="TM4">
    <w:name w:val="toc 4"/>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440"/>
    </w:pPr>
    <w:rPr>
      <w:rFonts w:asciiTheme="minorHAnsi" w:hAnsiTheme="minorHAnsi"/>
      <w:sz w:val="20"/>
      <w:szCs w:val="20"/>
    </w:rPr>
  </w:style>
  <w:style w:type="paragraph" w:styleId="TM5">
    <w:name w:val="toc 5"/>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660"/>
    </w:pPr>
    <w:rPr>
      <w:rFonts w:asciiTheme="minorHAnsi" w:hAnsiTheme="minorHAnsi"/>
      <w:sz w:val="20"/>
      <w:szCs w:val="20"/>
    </w:rPr>
  </w:style>
  <w:style w:type="paragraph" w:styleId="TM6">
    <w:name w:val="toc 6"/>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880"/>
    </w:pPr>
    <w:rPr>
      <w:rFonts w:asciiTheme="minorHAnsi" w:hAnsiTheme="minorHAnsi"/>
      <w:sz w:val="20"/>
      <w:szCs w:val="20"/>
    </w:rPr>
  </w:style>
  <w:style w:type="paragraph" w:styleId="TM7">
    <w:name w:val="toc 7"/>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1100"/>
    </w:pPr>
    <w:rPr>
      <w:rFonts w:asciiTheme="minorHAnsi" w:hAnsiTheme="minorHAnsi"/>
      <w:sz w:val="20"/>
      <w:szCs w:val="20"/>
    </w:rPr>
  </w:style>
  <w:style w:type="paragraph" w:styleId="TM8">
    <w:name w:val="toc 8"/>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1320"/>
    </w:pPr>
    <w:rPr>
      <w:rFonts w:asciiTheme="minorHAnsi" w:hAnsiTheme="minorHAnsi"/>
      <w:sz w:val="20"/>
      <w:szCs w:val="20"/>
    </w:rPr>
  </w:style>
  <w:style w:type="paragraph" w:styleId="TM9">
    <w:name w:val="toc 9"/>
    <w:basedOn w:val="Normal"/>
    <w:next w:val="Normal"/>
    <w:autoRedefine/>
    <w:uiPriority w:val="39"/>
    <w:unhideWhenUsed/>
    <w:rsid w:val="00767E58"/>
    <w:pPr>
      <w:pBdr>
        <w:between w:val="double" w:sz="6" w:space="0" w:color="auto"/>
      </w:pBdr>
      <w:tabs>
        <w:tab w:val="clear" w:pos="567"/>
        <w:tab w:val="clear" w:pos="1134"/>
        <w:tab w:val="clear" w:pos="1701"/>
        <w:tab w:val="clear" w:pos="2268"/>
        <w:tab w:val="clear" w:pos="2835"/>
        <w:tab w:val="clear" w:pos="3402"/>
        <w:tab w:val="clear" w:pos="3969"/>
        <w:tab w:val="clear" w:pos="4536"/>
        <w:tab w:val="clear" w:pos="5103"/>
      </w:tabs>
      <w:spacing w:after="0"/>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08338">
      <w:bodyDiv w:val="1"/>
      <w:marLeft w:val="0"/>
      <w:marRight w:val="0"/>
      <w:marTop w:val="0"/>
      <w:marBottom w:val="0"/>
      <w:divBdr>
        <w:top w:val="none" w:sz="0" w:space="0" w:color="auto"/>
        <w:left w:val="none" w:sz="0" w:space="0" w:color="auto"/>
        <w:bottom w:val="none" w:sz="0" w:space="0" w:color="auto"/>
        <w:right w:val="none" w:sz="0" w:space="0" w:color="auto"/>
      </w:divBdr>
    </w:div>
    <w:div w:id="19881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Documents\Cours\Methode\Conduite%20Projet\Plan%20qualit&#233;\planQualit&#233;201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033CC-29A4-F148-ADF2-075D8C2E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\Documents\Cours\Methode\Conduite Projet\Plan qualité\planQualité2011.dotx</Template>
  <TotalTime>0</TotalTime>
  <Pages>18</Pages>
  <Words>4306</Words>
  <Characters>23688</Characters>
  <Application>Microsoft Macintosh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Company name placeholder</Company>
  <LinksUpToDate>false</LinksUpToDate>
  <CharactersWithSpaces>27939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jp Dumas</cp:lastModifiedBy>
  <cp:revision>2</cp:revision>
  <cp:lastPrinted>2011-01-05T08:42:00Z</cp:lastPrinted>
  <dcterms:created xsi:type="dcterms:W3CDTF">2015-11-25T14:52:00Z</dcterms:created>
  <dcterms:modified xsi:type="dcterms:W3CDTF">2015-11-25T14:52:00Z</dcterms:modified>
</cp:coreProperties>
</file>