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00010" w14:textId="77777777" w:rsidR="00703EDE" w:rsidRPr="00D93D63" w:rsidRDefault="00EA4161" w:rsidP="00703EDE">
      <w:pPr>
        <w:pStyle w:val="Titre"/>
        <w:rPr>
          <w:sz w:val="72"/>
          <w:lang w:val="fr-FR"/>
        </w:rPr>
      </w:pPr>
      <w:bookmarkStart w:id="0" w:name="_GoBack"/>
      <w:bookmarkEnd w:id="0"/>
      <w:r w:rsidRPr="00D93D63">
        <w:rPr>
          <w:sz w:val="72"/>
          <w:lang w:val="fr-FR"/>
        </w:rPr>
        <w:t>Plan</w:t>
      </w:r>
      <w:r w:rsidR="00A30F96" w:rsidRPr="00D93D63">
        <w:rPr>
          <w:sz w:val="72"/>
          <w:lang w:val="fr-FR"/>
        </w:rPr>
        <w:t xml:space="preserve"> </w:t>
      </w:r>
      <w:r w:rsidRPr="00D93D63">
        <w:rPr>
          <w:sz w:val="72"/>
          <w:lang w:val="fr-FR"/>
        </w:rPr>
        <w:t>de validation</w:t>
      </w:r>
    </w:p>
    <w:tbl>
      <w:tblPr>
        <w:tblW w:w="9125" w:type="dxa"/>
        <w:jc w:val="center"/>
        <w:tblInd w:w="-132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17"/>
        <w:gridCol w:w="3692"/>
        <w:gridCol w:w="2216"/>
      </w:tblGrid>
      <w:tr w:rsidR="00EA4161" w:rsidRPr="00D93D63" w14:paraId="5837B50D" w14:textId="77777777" w:rsidTr="00EA4161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F2F18" w14:textId="77777777"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Auteurs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E77EB" w14:textId="77777777"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Vérificateurs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DB6829" w14:textId="77777777"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Date</w:t>
            </w:r>
          </w:p>
        </w:tc>
      </w:tr>
      <w:tr w:rsidR="00EA4161" w:rsidRPr="00D93D63" w14:paraId="26F18B05" w14:textId="77777777" w:rsidTr="00EA4161">
        <w:trPr>
          <w:cantSplit/>
          <w:trHeight w:val="337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298A7D" w14:textId="77777777" w:rsidR="00EA4161" w:rsidRPr="00D93D63" w:rsidRDefault="00EA4161" w:rsidP="00A30F96">
            <w:pPr>
              <w:rPr>
                <w:lang w:val="fr-FR"/>
              </w:rPr>
            </w:pPr>
          </w:p>
          <w:p w14:paraId="10B2C44A" w14:textId="77777777" w:rsidR="00EA4161" w:rsidRPr="00D93D63" w:rsidRDefault="00EA4161" w:rsidP="00A30F96">
            <w:pPr>
              <w:rPr>
                <w:lang w:val="fr-FR"/>
              </w:rPr>
            </w:pPr>
          </w:p>
          <w:p w14:paraId="35210D7F" w14:textId="77777777" w:rsidR="00EA4161" w:rsidRPr="00D93D63" w:rsidRDefault="00EA4161" w:rsidP="00A30F96">
            <w:pPr>
              <w:rPr>
                <w:lang w:val="fr-FR"/>
              </w:rPr>
            </w:pPr>
          </w:p>
          <w:p w14:paraId="500F86F8" w14:textId="77777777" w:rsidR="00EA4161" w:rsidRPr="00D93D63" w:rsidRDefault="00EA4161" w:rsidP="00A30F96">
            <w:pPr>
              <w:rPr>
                <w:lang w:val="fr-FR"/>
              </w:rPr>
            </w:pPr>
          </w:p>
          <w:p w14:paraId="7EB9BD05" w14:textId="77777777" w:rsidR="00EA4161" w:rsidRPr="00D93D63" w:rsidRDefault="00EA4161" w:rsidP="00A30F96">
            <w:pPr>
              <w:rPr>
                <w:lang w:val="fr-FR"/>
              </w:rPr>
            </w:pPr>
            <w:r w:rsidRPr="00D93D63">
              <w:rPr>
                <w:lang w:val="fr-FR"/>
              </w:rPr>
              <w:fldChar w:fldCharType="begin"/>
            </w:r>
            <w:r w:rsidRPr="00D93D63">
              <w:rPr>
                <w:lang w:val="fr-FR"/>
              </w:rPr>
              <w:instrText xml:space="preserve"> SUBJECT  \* MERGEFORMAT </w:instrText>
            </w:r>
            <w:r w:rsidRPr="00D93D63">
              <w:rPr>
                <w:lang w:val="fr-FR"/>
              </w:rPr>
              <w:fldChar w:fldCharType="end"/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955C5B" w14:textId="77777777" w:rsidR="00EA4161" w:rsidRPr="00D93D63" w:rsidRDefault="00EA4161" w:rsidP="00A30F96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4EC7F" w14:textId="77777777" w:rsidR="00EA4161" w:rsidRPr="00D93D63" w:rsidRDefault="00EA4161" w:rsidP="00A30F96">
            <w:pPr>
              <w:rPr>
                <w:lang w:val="fr-FR"/>
              </w:rPr>
            </w:pPr>
          </w:p>
        </w:tc>
      </w:tr>
    </w:tbl>
    <w:p w14:paraId="1B6F1237" w14:textId="77777777" w:rsidR="00EA4161" w:rsidRDefault="00EA4161" w:rsidP="00EA4161">
      <w:pPr>
        <w:rPr>
          <w:lang w:val="fr-FR"/>
        </w:rPr>
      </w:pPr>
    </w:p>
    <w:p w14:paraId="0F1A81D4" w14:textId="77777777" w:rsidR="00CB4AFA" w:rsidRDefault="00CB4AFA" w:rsidP="00EA4161">
      <w:pPr>
        <w:rPr>
          <w:lang w:val="fr-FR"/>
        </w:rPr>
      </w:pPr>
    </w:p>
    <w:p w14:paraId="06F35E30" w14:textId="77777777" w:rsidR="00CB4AFA" w:rsidRDefault="00CB4AFA" w:rsidP="00EA4161">
      <w:pPr>
        <w:rPr>
          <w:lang w:val="fr-FR"/>
        </w:rPr>
      </w:pPr>
    </w:p>
    <w:p w14:paraId="41710572" w14:textId="77777777" w:rsidR="00CB4AFA" w:rsidRDefault="00CB4AFA" w:rsidP="00EA4161">
      <w:pPr>
        <w:rPr>
          <w:lang w:val="fr-FR"/>
        </w:rPr>
      </w:pPr>
    </w:p>
    <w:p w14:paraId="27EAAE1F" w14:textId="77777777" w:rsidR="00CB4AFA" w:rsidRDefault="00CB4AFA" w:rsidP="00EA4161">
      <w:pPr>
        <w:rPr>
          <w:lang w:val="fr-FR"/>
        </w:rPr>
      </w:pPr>
    </w:p>
    <w:p w14:paraId="7126AE94" w14:textId="77777777" w:rsidR="00CB4AFA" w:rsidRDefault="00CB4AFA" w:rsidP="00EA4161">
      <w:pPr>
        <w:rPr>
          <w:lang w:val="fr-FR"/>
        </w:rPr>
      </w:pPr>
    </w:p>
    <w:p w14:paraId="7404635E" w14:textId="77777777" w:rsidR="00CB4AFA" w:rsidRDefault="00CB4AFA" w:rsidP="00EA4161">
      <w:pPr>
        <w:rPr>
          <w:lang w:val="fr-FR"/>
        </w:rPr>
      </w:pPr>
    </w:p>
    <w:p w14:paraId="6764F3E0" w14:textId="77777777" w:rsidR="00CB4AFA" w:rsidRDefault="00CB4AFA" w:rsidP="00EA4161">
      <w:pPr>
        <w:rPr>
          <w:lang w:val="fr-FR"/>
        </w:rPr>
      </w:pPr>
    </w:p>
    <w:p w14:paraId="26ECB36A" w14:textId="77777777" w:rsidR="00CB4AFA" w:rsidRDefault="00CB4AFA" w:rsidP="00EA4161">
      <w:pPr>
        <w:rPr>
          <w:lang w:val="fr-FR"/>
        </w:rPr>
      </w:pPr>
    </w:p>
    <w:p w14:paraId="61ABB795" w14:textId="77777777" w:rsidR="00CB4AFA" w:rsidRDefault="00CB4AFA" w:rsidP="00EA4161">
      <w:pPr>
        <w:rPr>
          <w:lang w:val="fr-FR"/>
        </w:rPr>
      </w:pPr>
    </w:p>
    <w:p w14:paraId="13AEB350" w14:textId="77777777" w:rsidR="00CB4AFA" w:rsidRDefault="00CB4AFA" w:rsidP="00EA4161">
      <w:pPr>
        <w:rPr>
          <w:lang w:val="fr-FR"/>
        </w:rPr>
      </w:pPr>
    </w:p>
    <w:p w14:paraId="3021B1EB" w14:textId="77777777" w:rsidR="00CB4AFA" w:rsidRPr="00D93D63" w:rsidRDefault="00CB4AFA" w:rsidP="00EA4161">
      <w:pPr>
        <w:rPr>
          <w:lang w:val="fr-FR"/>
        </w:rPr>
      </w:pPr>
    </w:p>
    <w:tbl>
      <w:tblPr>
        <w:tblW w:w="9125" w:type="dxa"/>
        <w:jc w:val="center"/>
        <w:tblInd w:w="-1323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17"/>
        <w:gridCol w:w="3692"/>
        <w:gridCol w:w="2216"/>
      </w:tblGrid>
      <w:tr w:rsidR="00EA4161" w:rsidRPr="00D93D63" w14:paraId="31D493B0" w14:textId="77777777" w:rsidTr="00EA4161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36482" w14:textId="77777777"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Révision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3846D" w14:textId="77777777"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Descriptif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C2216" w14:textId="77777777" w:rsidR="00EA4161" w:rsidRPr="00D93D63" w:rsidRDefault="00EA4161" w:rsidP="00EA4161">
            <w:pPr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Auteur</w:t>
            </w:r>
          </w:p>
        </w:tc>
      </w:tr>
      <w:tr w:rsidR="00EA4161" w:rsidRPr="00D93D63" w14:paraId="07DE4F61" w14:textId="77777777" w:rsidTr="00EA4161">
        <w:trPr>
          <w:cantSplit/>
          <w:trHeight w:val="455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29DC8" w14:textId="77777777" w:rsidR="00EA4161" w:rsidRPr="00D93D63" w:rsidRDefault="00EA4161" w:rsidP="00EA4161">
            <w:pPr>
              <w:rPr>
                <w:lang w:val="fr-FR"/>
              </w:rPr>
            </w:pPr>
            <w:r w:rsidRPr="00D93D63">
              <w:rPr>
                <w:lang w:val="fr-FR"/>
              </w:rPr>
              <w:t>1</w:t>
            </w: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DBC924" w14:textId="77777777" w:rsidR="00EA4161" w:rsidRPr="00D93D63" w:rsidRDefault="00EA4161" w:rsidP="00EA4161">
            <w:pPr>
              <w:rPr>
                <w:rFonts w:eastAsiaTheme="minorEastAsia"/>
                <w:lang w:val="fr-FR"/>
              </w:rPr>
            </w:pPr>
            <w:r w:rsidRPr="00D93D63">
              <w:rPr>
                <w:rFonts w:eastAsiaTheme="minorEastAsia"/>
                <w:lang w:val="fr-FR"/>
              </w:rPr>
              <w:t>Création du document</w:t>
            </w: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C0287F" w14:textId="77777777" w:rsidR="00EA4161" w:rsidRPr="00D93D63" w:rsidRDefault="00EA4161" w:rsidP="00EA4161">
            <w:pPr>
              <w:rPr>
                <w:lang w:val="fr-FR"/>
              </w:rPr>
            </w:pPr>
          </w:p>
        </w:tc>
      </w:tr>
      <w:tr w:rsidR="00EA4161" w:rsidRPr="00D93D63" w14:paraId="04C7818D" w14:textId="77777777" w:rsidTr="00EA4161">
        <w:trPr>
          <w:cantSplit/>
          <w:trHeight w:val="337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97FB66" w14:textId="77777777" w:rsidR="00EA4161" w:rsidRPr="00D93D63" w:rsidRDefault="00EA4161" w:rsidP="00EA4161">
            <w:pPr>
              <w:rPr>
                <w:lang w:val="fr-FR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947CFA" w14:textId="77777777" w:rsidR="00EA4161" w:rsidRPr="00D93D63" w:rsidRDefault="00EA4161" w:rsidP="00EA4161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8B65A7" w14:textId="77777777" w:rsidR="00EA4161" w:rsidRPr="00D93D63" w:rsidRDefault="00EA4161" w:rsidP="00EA4161">
            <w:pPr>
              <w:rPr>
                <w:lang w:val="fr-FR"/>
              </w:rPr>
            </w:pPr>
          </w:p>
        </w:tc>
      </w:tr>
      <w:tr w:rsidR="00EA4161" w:rsidRPr="00D93D63" w14:paraId="703A363B" w14:textId="77777777" w:rsidTr="00EA4161">
        <w:trPr>
          <w:cantSplit/>
          <w:trHeight w:val="337"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C1B571" w14:textId="77777777" w:rsidR="00EA4161" w:rsidRPr="00D93D63" w:rsidRDefault="00EA4161" w:rsidP="00EA4161">
            <w:pPr>
              <w:rPr>
                <w:lang w:val="fr-FR"/>
              </w:rPr>
            </w:pPr>
          </w:p>
        </w:tc>
        <w:tc>
          <w:tcPr>
            <w:tcW w:w="3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5AAB3C" w14:textId="77777777" w:rsidR="00EA4161" w:rsidRPr="00D93D63" w:rsidRDefault="00EA4161" w:rsidP="00EA4161">
            <w:pPr>
              <w:rPr>
                <w:rFonts w:eastAsiaTheme="minorEastAsia"/>
                <w:lang w:val="fr-FR"/>
              </w:rPr>
            </w:pPr>
          </w:p>
        </w:tc>
        <w:tc>
          <w:tcPr>
            <w:tcW w:w="2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67E7F4" w14:textId="77777777" w:rsidR="00EA4161" w:rsidRPr="00D93D63" w:rsidRDefault="00EA4161" w:rsidP="00EA4161">
            <w:pPr>
              <w:rPr>
                <w:lang w:val="fr-FR"/>
              </w:rPr>
            </w:pPr>
          </w:p>
        </w:tc>
      </w:tr>
    </w:tbl>
    <w:p w14:paraId="043F774A" w14:textId="77777777" w:rsidR="00EA4161" w:rsidRPr="00D93D63" w:rsidRDefault="00EA4161" w:rsidP="00A30F96">
      <w:pPr>
        <w:pStyle w:val="Titre3"/>
        <w:rPr>
          <w:lang w:val="fr-FR"/>
        </w:rPr>
      </w:pPr>
    </w:p>
    <w:p w14:paraId="11CFFD1F" w14:textId="77777777" w:rsidR="00EA4161" w:rsidRPr="00D93D63" w:rsidRDefault="00EA4161" w:rsidP="00EA4161">
      <w:pPr>
        <w:rPr>
          <w:rFonts w:ascii="Cambria" w:hAnsi="Cambria"/>
          <w:color w:val="4F81BD"/>
          <w:lang w:val="fr-FR"/>
        </w:rPr>
      </w:pPr>
      <w:r w:rsidRPr="00D93D63">
        <w:rPr>
          <w:lang w:val="fr-FR"/>
        </w:rPr>
        <w:br w:type="page"/>
      </w:r>
    </w:p>
    <w:p w14:paraId="732E3A51" w14:textId="77777777" w:rsidR="00EA4161" w:rsidRPr="00D93D63" w:rsidRDefault="00EA4161" w:rsidP="00EA4161">
      <w:pPr>
        <w:pStyle w:val="Titre3"/>
        <w:rPr>
          <w:lang w:val="fr-FR"/>
        </w:rPr>
      </w:pPr>
      <w:r w:rsidRPr="00D93D63">
        <w:rPr>
          <w:lang w:val="fr-FR"/>
        </w:rPr>
        <w:lastRenderedPageBreak/>
        <w:t>OBJET</w:t>
      </w:r>
    </w:p>
    <w:p w14:paraId="4F802E22" w14:textId="77777777" w:rsidR="00EA4161" w:rsidRPr="00D93D63" w:rsidRDefault="00EA4161" w:rsidP="00EA4161">
      <w:pPr>
        <w:rPr>
          <w:lang w:val="fr-FR"/>
        </w:rPr>
      </w:pPr>
      <w:r w:rsidRPr="00D93D63">
        <w:rPr>
          <w:lang w:val="fr-FR"/>
        </w:rPr>
        <w:t>L’objet de ce document est de définir la stratégie de validation et les scénarios de tests de validation de l’application</w:t>
      </w:r>
    </w:p>
    <w:p w14:paraId="0376C02C" w14:textId="77777777" w:rsidR="00EA4161" w:rsidRPr="00D93D63" w:rsidRDefault="00EA4161" w:rsidP="00A30F96">
      <w:pPr>
        <w:pStyle w:val="Titre3"/>
        <w:rPr>
          <w:lang w:val="fr-FR"/>
        </w:rPr>
      </w:pPr>
      <w:r w:rsidRPr="00D93D63">
        <w:rPr>
          <w:lang w:val="fr-FR"/>
        </w:rPr>
        <w:t>REFERENTIEL DOCUMENTAIRE</w:t>
      </w:r>
    </w:p>
    <w:p w14:paraId="7DB70816" w14:textId="77777777" w:rsidR="00EA4161" w:rsidRPr="00D93D63" w:rsidRDefault="00EA4161" w:rsidP="00751259">
      <w:pPr>
        <w:pStyle w:val="Titre3"/>
        <w:rPr>
          <w:lang w:val="fr-FR"/>
        </w:rPr>
      </w:pPr>
      <w:r w:rsidRPr="00D93D63">
        <w:rPr>
          <w:lang w:val="fr-FR"/>
        </w:rPr>
        <w:t>CHRONOLOGIE DE LA PHASE DE VALIDATION</w:t>
      </w:r>
    </w:p>
    <w:p w14:paraId="71BE255B" w14:textId="77777777" w:rsidR="00EA4161" w:rsidRPr="00D93D63" w:rsidRDefault="00EA4161" w:rsidP="00EA4161">
      <w:pPr>
        <w:rPr>
          <w:lang w:val="fr-FR"/>
        </w:rPr>
      </w:pPr>
      <w:r w:rsidRPr="00D93D63">
        <w:rPr>
          <w:lang w:val="fr-FR"/>
        </w:rPr>
        <w:t>La validation sera réalisée en N grandes phases :</w:t>
      </w:r>
    </w:p>
    <w:p w14:paraId="26AC0D85" w14:textId="77777777" w:rsidR="00751259" w:rsidRPr="00D93D63" w:rsidRDefault="00D93D63" w:rsidP="00EA4161">
      <w:pPr>
        <w:pStyle w:val="Paragraphedeliste"/>
        <w:numPr>
          <w:ilvl w:val="0"/>
          <w:numId w:val="4"/>
        </w:numPr>
        <w:rPr>
          <w:lang w:val="fr-FR"/>
        </w:rPr>
      </w:pPr>
      <w:r w:rsidRPr="00D93D63">
        <w:rPr>
          <w:lang w:val="fr-FR"/>
        </w:rPr>
        <w:t>Sous système 1</w:t>
      </w:r>
    </w:p>
    <w:p w14:paraId="318F6BBA" w14:textId="77777777" w:rsidR="00751259" w:rsidRPr="00D93D63" w:rsidRDefault="00D93D63" w:rsidP="00EA4161">
      <w:pPr>
        <w:pStyle w:val="Paragraphedeliste"/>
        <w:numPr>
          <w:ilvl w:val="0"/>
          <w:numId w:val="4"/>
        </w:numPr>
        <w:rPr>
          <w:lang w:val="fr-FR"/>
        </w:rPr>
      </w:pPr>
      <w:r w:rsidRPr="00D93D63">
        <w:rPr>
          <w:lang w:val="fr-FR"/>
        </w:rPr>
        <w:t>Sous système 2</w:t>
      </w:r>
    </w:p>
    <w:p w14:paraId="66249230" w14:textId="77777777" w:rsidR="00D93D63" w:rsidRPr="00D93D63" w:rsidRDefault="00D93D63" w:rsidP="00EA4161">
      <w:pPr>
        <w:pStyle w:val="Paragraphedeliste"/>
        <w:numPr>
          <w:ilvl w:val="0"/>
          <w:numId w:val="4"/>
        </w:numPr>
        <w:rPr>
          <w:lang w:val="fr-FR"/>
        </w:rPr>
      </w:pPr>
      <w:r w:rsidRPr="00D93D63">
        <w:rPr>
          <w:lang w:val="fr-FR"/>
        </w:rPr>
        <w:t>…</w:t>
      </w:r>
    </w:p>
    <w:p w14:paraId="2409308D" w14:textId="77777777" w:rsidR="00751259" w:rsidRPr="00D93D63" w:rsidRDefault="00751259" w:rsidP="00751259">
      <w:pPr>
        <w:pStyle w:val="Titre3"/>
        <w:rPr>
          <w:lang w:val="fr-FR"/>
        </w:rPr>
      </w:pPr>
      <w:r w:rsidRPr="00D93D63">
        <w:rPr>
          <w:lang w:val="fr-FR"/>
        </w:rPr>
        <w:t>STRATEGIE GENERALE</w:t>
      </w:r>
    </w:p>
    <w:p w14:paraId="0F986765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Exemple :</w:t>
      </w:r>
    </w:p>
    <w:p w14:paraId="64C33CD2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La validation se fera par rapport aux spécifications générales  du système. Les tests fonctionnels, excepté le mode batch de la simulation, sont déroulés en mode interactif.</w:t>
      </w:r>
    </w:p>
    <w:p w14:paraId="310127CC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La validation se fera par tests ou inspections :</w:t>
      </w:r>
    </w:p>
    <w:p w14:paraId="146078FB" w14:textId="77777777"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les IHM</w:t>
      </w:r>
    </w:p>
    <w:p w14:paraId="540DEDAE" w14:textId="77777777"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 contenu des fichiers résultats</w:t>
      </w:r>
    </w:p>
    <w:p w14:paraId="35640467" w14:textId="77777777"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les résultats d’impression</w:t>
      </w:r>
    </w:p>
    <w:p w14:paraId="5909B53D" w14:textId="77777777" w:rsidR="00751259" w:rsidRPr="00D93D63" w:rsidRDefault="00751259" w:rsidP="00751259">
      <w:pPr>
        <w:pStyle w:val="Paragraphedeliste"/>
        <w:numPr>
          <w:ilvl w:val="0"/>
          <w:numId w:val="5"/>
        </w:numPr>
        <w:rPr>
          <w:lang w:val="fr-FR"/>
        </w:rPr>
      </w:pPr>
      <w:r w:rsidRPr="00D93D63">
        <w:rPr>
          <w:lang w:val="fr-FR"/>
        </w:rPr>
        <w:t>Validation par les résultats des calculs</w:t>
      </w:r>
    </w:p>
    <w:p w14:paraId="647ACC7C" w14:textId="77777777" w:rsidR="00751259" w:rsidRPr="00D93D63" w:rsidRDefault="00751259" w:rsidP="00751259">
      <w:pPr>
        <w:pStyle w:val="Paragraphedeliste"/>
        <w:rPr>
          <w:lang w:val="fr-FR"/>
        </w:rPr>
      </w:pPr>
    </w:p>
    <w:p w14:paraId="56039D64" w14:textId="77777777" w:rsidR="00751259" w:rsidRPr="00D93D63" w:rsidRDefault="00751259" w:rsidP="00751259">
      <w:pPr>
        <w:pStyle w:val="Titre3"/>
        <w:rPr>
          <w:lang w:val="fr-FR"/>
        </w:rPr>
      </w:pPr>
      <w:r w:rsidRPr="00D93D63">
        <w:rPr>
          <w:lang w:val="fr-FR"/>
        </w:rPr>
        <w:t>DISPOSITIONS DETAILLEES</w:t>
      </w:r>
    </w:p>
    <w:p w14:paraId="63B9F831" w14:textId="77777777"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Responsabilités</w:t>
      </w:r>
    </w:p>
    <w:p w14:paraId="70735B18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Le contrôle du bon déroulement des tests est assuré par le responsable des tests.</w:t>
      </w:r>
    </w:p>
    <w:p w14:paraId="147AAC1F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Lorsqu'une anomalie est détectée, une fiche d’anomalie est rédigée par le testeur. Ensuite, le chef de projet réalisateur détermine les modifications à effectuer.</w:t>
      </w:r>
    </w:p>
    <w:p w14:paraId="4129D33D" w14:textId="77777777" w:rsidR="00751259" w:rsidRPr="00D93D63" w:rsidRDefault="00751259" w:rsidP="00751259">
      <w:pPr>
        <w:pStyle w:val="Paragraphedeliste"/>
        <w:numPr>
          <w:ilvl w:val="0"/>
          <w:numId w:val="6"/>
        </w:numPr>
        <w:rPr>
          <w:lang w:val="fr-FR"/>
        </w:rPr>
      </w:pPr>
      <w:r w:rsidRPr="00D93D63">
        <w:rPr>
          <w:lang w:val="fr-FR"/>
        </w:rPr>
        <w:t>S'il s'agit d'une anomalie bloquante, la modification doit être immédiate.</w:t>
      </w:r>
    </w:p>
    <w:p w14:paraId="7C99AAEA" w14:textId="77777777" w:rsidR="00751259" w:rsidRPr="00D93D63" w:rsidRDefault="00751259" w:rsidP="00751259">
      <w:pPr>
        <w:pStyle w:val="Paragraphedeliste"/>
        <w:numPr>
          <w:ilvl w:val="0"/>
          <w:numId w:val="6"/>
        </w:numPr>
        <w:rPr>
          <w:lang w:val="fr-FR"/>
        </w:rPr>
      </w:pPr>
      <w:r w:rsidRPr="00D93D63">
        <w:rPr>
          <w:lang w:val="fr-FR"/>
        </w:rPr>
        <w:t>S'il s'agit d'une anomalie mineure, elle peut être prise en compte ultérieurement, lors d'une campagne de modification.</w:t>
      </w:r>
    </w:p>
    <w:p w14:paraId="2E3ED875" w14:textId="77777777"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Ressources nécessaires</w:t>
      </w:r>
    </w:p>
    <w:p w14:paraId="3C02C750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 xml:space="preserve">Locaux : La validation se déroule dans les locaux </w:t>
      </w:r>
      <w:proofErr w:type="gramStart"/>
      <w:r w:rsidRPr="00D93D63">
        <w:rPr>
          <w:lang w:val="fr-FR"/>
        </w:rPr>
        <w:t>de …..</w:t>
      </w:r>
      <w:proofErr w:type="gramEnd"/>
    </w:p>
    <w:p w14:paraId="51A5147D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Outils :</w:t>
      </w:r>
    </w:p>
    <w:p w14:paraId="450FE3BD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 xml:space="preserve">Plateforme : </w:t>
      </w:r>
    </w:p>
    <w:p w14:paraId="0DA0ABD2" w14:textId="77777777" w:rsidR="00751259" w:rsidRPr="00D93D63" w:rsidRDefault="00751259" w:rsidP="00751259">
      <w:pPr>
        <w:rPr>
          <w:lang w:val="fr-FR"/>
        </w:rPr>
      </w:pPr>
    </w:p>
    <w:p w14:paraId="67EC48D1" w14:textId="77777777" w:rsidR="00751259" w:rsidRPr="00D93D63" w:rsidRDefault="00751259" w:rsidP="00751259">
      <w:pPr>
        <w:rPr>
          <w:lang w:val="fr-FR"/>
        </w:rPr>
      </w:pPr>
    </w:p>
    <w:p w14:paraId="6EB2563C" w14:textId="77777777"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Résultats délivrés et critères d’acceptation</w:t>
      </w:r>
    </w:p>
    <w:p w14:paraId="4AA3339B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Les tests de validation du logiciel sont matérialisés par des fiches descriptives du test. Une fiche contient entre autres la description du test à passer, le résultat attendu et le résultat de l'exécution du test renseignée lors du passage du test. Le test est ainsi validé ou non.</w:t>
      </w:r>
    </w:p>
    <w:p w14:paraId="71FFAC3B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Les fiches descriptives de test renseignées feront partie du compte-rendu de la phase de validation.</w:t>
      </w:r>
    </w:p>
    <w:p w14:paraId="787F34FD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Toutes les fiches de test prévues doivent être mises en œuvre.</w:t>
      </w:r>
    </w:p>
    <w:p w14:paraId="4320BAEE" w14:textId="77777777"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Critères de déclenchement de tests de non-régression</w:t>
      </w:r>
    </w:p>
    <w:p w14:paraId="59B02163" w14:textId="77777777" w:rsidR="00751259" w:rsidRPr="00D93D63" w:rsidRDefault="00751259" w:rsidP="00751259">
      <w:pPr>
        <w:spacing w:after="0" w:line="240" w:lineRule="auto"/>
        <w:rPr>
          <w:lang w:val="fr-FR"/>
        </w:rPr>
      </w:pPr>
      <w:r w:rsidRPr="00D93D63">
        <w:rPr>
          <w:lang w:val="fr-FR"/>
        </w:rPr>
        <w:t>Les tests de non-régression ont pour but de vérifier que les parties du logiciel non touchées par une modification gardent le même comportement.</w:t>
      </w:r>
    </w:p>
    <w:p w14:paraId="54FDC681" w14:textId="77777777" w:rsidR="00751259" w:rsidRPr="00D93D63" w:rsidRDefault="00751259" w:rsidP="00751259">
      <w:pPr>
        <w:spacing w:after="0" w:line="240" w:lineRule="auto"/>
        <w:rPr>
          <w:lang w:val="fr-FR"/>
        </w:rPr>
      </w:pPr>
    </w:p>
    <w:p w14:paraId="26B52027" w14:textId="77777777" w:rsidR="00751259" w:rsidRPr="00D93D63" w:rsidRDefault="00751259" w:rsidP="00751259">
      <w:pPr>
        <w:spacing w:after="0" w:line="240" w:lineRule="auto"/>
        <w:rPr>
          <w:lang w:val="fr-FR"/>
        </w:rPr>
      </w:pPr>
      <w:r w:rsidRPr="00D93D63">
        <w:rPr>
          <w:lang w:val="fr-FR"/>
        </w:rPr>
        <w:t xml:space="preserve">A la fin de chaque phase, les tests de validation passés au cours des phases précédentes sont </w:t>
      </w:r>
      <w:proofErr w:type="spellStart"/>
      <w:r w:rsidRPr="00D93D63">
        <w:rPr>
          <w:lang w:val="fr-FR"/>
        </w:rPr>
        <w:t>re</w:t>
      </w:r>
      <w:proofErr w:type="spellEnd"/>
      <w:r w:rsidRPr="00D93D63">
        <w:rPr>
          <w:lang w:val="fr-FR"/>
        </w:rPr>
        <w:t>-déroulés.</w:t>
      </w:r>
    </w:p>
    <w:p w14:paraId="0D9F311E" w14:textId="77777777" w:rsidR="00751259" w:rsidRPr="00D93D63" w:rsidRDefault="00751259" w:rsidP="00751259">
      <w:pPr>
        <w:pStyle w:val="Sous-titre"/>
        <w:rPr>
          <w:lang w:val="fr-FR"/>
        </w:rPr>
      </w:pPr>
      <w:r w:rsidRPr="00D93D63">
        <w:rPr>
          <w:lang w:val="fr-FR"/>
        </w:rPr>
        <w:t>IDENTIFICATION ET JUSTIFICATION DES ESSAIS</w:t>
      </w:r>
    </w:p>
    <w:p w14:paraId="2F2C012C" w14:textId="77777777" w:rsidR="00751259" w:rsidRPr="00D93D63" w:rsidRDefault="00751259" w:rsidP="00751259">
      <w:pPr>
        <w:spacing w:after="0" w:line="240" w:lineRule="auto"/>
        <w:rPr>
          <w:lang w:val="fr-FR"/>
        </w:rPr>
      </w:pPr>
      <w:r w:rsidRPr="00D93D63">
        <w:rPr>
          <w:lang w:val="fr-FR"/>
        </w:rPr>
        <w:t>Il y a un essai par grande fonction. Pour chaque essai, on donne :</w:t>
      </w:r>
    </w:p>
    <w:p w14:paraId="4635D471" w14:textId="77777777" w:rsidR="00751259" w:rsidRPr="00D93D63" w:rsidRDefault="00751259" w:rsidP="00751259">
      <w:pPr>
        <w:pStyle w:val="Paragraphedeliste"/>
        <w:numPr>
          <w:ilvl w:val="0"/>
          <w:numId w:val="8"/>
        </w:numPr>
        <w:spacing w:after="0" w:line="240" w:lineRule="auto"/>
        <w:rPr>
          <w:lang w:val="fr-FR"/>
        </w:rPr>
      </w:pPr>
      <w:r w:rsidRPr="00D93D63">
        <w:rPr>
          <w:lang w:val="fr-FR"/>
        </w:rPr>
        <w:t>l’objectif de l’essai</w:t>
      </w:r>
    </w:p>
    <w:p w14:paraId="1A23DCA1" w14:textId="77777777" w:rsidR="00751259" w:rsidRPr="00D93D63" w:rsidRDefault="00751259" w:rsidP="00751259">
      <w:pPr>
        <w:pStyle w:val="Paragraphedeliste"/>
        <w:numPr>
          <w:ilvl w:val="0"/>
          <w:numId w:val="8"/>
        </w:numPr>
        <w:spacing w:after="0" w:line="240" w:lineRule="auto"/>
        <w:rPr>
          <w:rFonts w:ascii="Cambria" w:hAnsi="Cambria"/>
          <w:b/>
          <w:bCs/>
          <w:color w:val="4F81BD"/>
          <w:lang w:val="fr-FR"/>
        </w:rPr>
      </w:pPr>
      <w:r w:rsidRPr="00D93D63">
        <w:rPr>
          <w:lang w:val="fr-FR"/>
        </w:rPr>
        <w:t>les résultats attendus.</w:t>
      </w:r>
    </w:p>
    <w:p w14:paraId="6CD3BD57" w14:textId="77777777" w:rsidR="00751259" w:rsidRPr="00D93D63" w:rsidRDefault="00751259" w:rsidP="00751259">
      <w:pPr>
        <w:rPr>
          <w:lang w:val="fr-FR"/>
        </w:rPr>
      </w:pPr>
    </w:p>
    <w:p w14:paraId="12139CEF" w14:textId="77777777" w:rsidR="00751259" w:rsidRPr="00D93D63" w:rsidRDefault="00751259" w:rsidP="00751259">
      <w:pPr>
        <w:rPr>
          <w:lang w:val="fr-FR"/>
        </w:rPr>
      </w:pPr>
      <w:r w:rsidRPr="00D93D63">
        <w:rPr>
          <w:lang w:val="fr-FR"/>
        </w:rPr>
        <w:t>La description de l’essai doit être aussi précise que possible. Si toutefois elle paraissait trop sommaire on se référera au document de spécifications détaillées dans lesquels l’exigence testée est décrite.</w:t>
      </w:r>
      <w:r w:rsidRPr="00D93D63">
        <w:rPr>
          <w:lang w:val="fr-FR"/>
        </w:rPr>
        <w:br w:type="page"/>
      </w:r>
    </w:p>
    <w:p w14:paraId="157826B6" w14:textId="77777777" w:rsidR="00A30F96" w:rsidRPr="00D93D63" w:rsidRDefault="00751259" w:rsidP="00A30F96">
      <w:pPr>
        <w:pStyle w:val="Titre3"/>
        <w:rPr>
          <w:lang w:val="fr-FR"/>
        </w:rPr>
      </w:pPr>
      <w:r w:rsidRPr="00D93D63">
        <w:rPr>
          <w:lang w:val="fr-FR"/>
        </w:rPr>
        <w:lastRenderedPageBreak/>
        <w:t>Liste des</w:t>
      </w:r>
      <w:r w:rsidR="00A30F96" w:rsidRPr="00D93D63">
        <w:rPr>
          <w:lang w:val="fr-FR"/>
        </w:rPr>
        <w:t xml:space="preserve"> test</w:t>
      </w:r>
      <w:r w:rsidRPr="00D93D63">
        <w:rPr>
          <w:lang w:val="fr-FR"/>
        </w:rPr>
        <w:t>s</w:t>
      </w:r>
      <w:r w:rsidR="00D93D63" w:rsidRPr="00D93D63">
        <w:rPr>
          <w:lang w:val="fr-FR"/>
        </w:rPr>
        <w:t xml:space="preserve"> par phase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653"/>
        <w:gridCol w:w="1149"/>
        <w:gridCol w:w="6486"/>
      </w:tblGrid>
      <w:tr w:rsidR="00D93D63" w:rsidRPr="00D93D63" w14:paraId="1A970955" w14:textId="77777777" w:rsidTr="00D93D63">
        <w:tc>
          <w:tcPr>
            <w:tcW w:w="1653" w:type="dxa"/>
          </w:tcPr>
          <w:p w14:paraId="3D71DC33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Phase</w:t>
            </w:r>
          </w:p>
        </w:tc>
        <w:tc>
          <w:tcPr>
            <w:tcW w:w="1149" w:type="dxa"/>
          </w:tcPr>
          <w:p w14:paraId="54196053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Identifiant</w:t>
            </w:r>
          </w:p>
        </w:tc>
        <w:tc>
          <w:tcPr>
            <w:tcW w:w="6486" w:type="dxa"/>
          </w:tcPr>
          <w:p w14:paraId="6C913B26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Description</w:t>
            </w:r>
          </w:p>
        </w:tc>
      </w:tr>
      <w:tr w:rsidR="00D93D63" w:rsidRPr="00D93D63" w14:paraId="4A0086EE" w14:textId="77777777" w:rsidTr="00D93D63">
        <w:tc>
          <w:tcPr>
            <w:tcW w:w="1653" w:type="dxa"/>
          </w:tcPr>
          <w:p w14:paraId="2F4DC457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Sous Système 1</w:t>
            </w:r>
          </w:p>
        </w:tc>
        <w:tc>
          <w:tcPr>
            <w:tcW w:w="1149" w:type="dxa"/>
          </w:tcPr>
          <w:p w14:paraId="55721BDD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SS1_V1</w:t>
            </w:r>
          </w:p>
        </w:tc>
        <w:tc>
          <w:tcPr>
            <w:tcW w:w="6486" w:type="dxa"/>
          </w:tcPr>
          <w:p w14:paraId="15A3DA75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Vérifier le lancement du logiciel</w:t>
            </w:r>
          </w:p>
        </w:tc>
      </w:tr>
      <w:tr w:rsidR="00D93D63" w:rsidRPr="00D93D63" w14:paraId="1B063B7E" w14:textId="77777777" w:rsidTr="00D93D63">
        <w:tc>
          <w:tcPr>
            <w:tcW w:w="1653" w:type="dxa"/>
          </w:tcPr>
          <w:p w14:paraId="11453CCB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Sous Système 1</w:t>
            </w:r>
          </w:p>
        </w:tc>
        <w:tc>
          <w:tcPr>
            <w:tcW w:w="1149" w:type="dxa"/>
          </w:tcPr>
          <w:p w14:paraId="2839F38A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SS1_V2</w:t>
            </w:r>
          </w:p>
        </w:tc>
        <w:tc>
          <w:tcPr>
            <w:tcW w:w="6486" w:type="dxa"/>
          </w:tcPr>
          <w:p w14:paraId="5240CD06" w14:textId="77777777" w:rsidR="00D93D63" w:rsidRPr="00D93D63" w:rsidRDefault="00D93D63" w:rsidP="00D93D63">
            <w:pPr>
              <w:rPr>
                <w:lang w:val="fr-FR"/>
              </w:rPr>
            </w:pPr>
            <w:r w:rsidRPr="00D93D63">
              <w:rPr>
                <w:lang w:val="fr-FR"/>
              </w:rPr>
              <w:t>Vérifier l'arrêt du logiciel</w:t>
            </w:r>
          </w:p>
        </w:tc>
      </w:tr>
      <w:tr w:rsidR="00D93D63" w:rsidRPr="00D93D63" w14:paraId="2735A1F6" w14:textId="77777777" w:rsidTr="00D93D63">
        <w:tc>
          <w:tcPr>
            <w:tcW w:w="1653" w:type="dxa"/>
          </w:tcPr>
          <w:p w14:paraId="59252238" w14:textId="77777777" w:rsidR="00D93D63" w:rsidRPr="00D93D63" w:rsidRDefault="00D93D63" w:rsidP="00D93D63">
            <w:pPr>
              <w:rPr>
                <w:lang w:val="fr-FR"/>
              </w:rPr>
            </w:pPr>
          </w:p>
        </w:tc>
        <w:tc>
          <w:tcPr>
            <w:tcW w:w="1149" w:type="dxa"/>
          </w:tcPr>
          <w:p w14:paraId="009EA932" w14:textId="77777777" w:rsidR="00D93D63" w:rsidRPr="00D93D63" w:rsidRDefault="00D93D63" w:rsidP="00D93D63">
            <w:pPr>
              <w:rPr>
                <w:lang w:val="fr-FR"/>
              </w:rPr>
            </w:pPr>
          </w:p>
        </w:tc>
        <w:tc>
          <w:tcPr>
            <w:tcW w:w="6486" w:type="dxa"/>
          </w:tcPr>
          <w:p w14:paraId="61CD9763" w14:textId="77777777" w:rsidR="00D93D63" w:rsidRPr="00D93D63" w:rsidRDefault="00D93D63" w:rsidP="00D93D63">
            <w:pPr>
              <w:rPr>
                <w:lang w:val="fr-FR"/>
              </w:rPr>
            </w:pPr>
          </w:p>
        </w:tc>
      </w:tr>
    </w:tbl>
    <w:p w14:paraId="4F931602" w14:textId="77777777" w:rsidR="00D93D63" w:rsidRDefault="00D93D63" w:rsidP="00D93D63">
      <w:pPr>
        <w:rPr>
          <w:lang w:val="fr-FR"/>
        </w:rPr>
      </w:pPr>
    </w:p>
    <w:p w14:paraId="58C03B0B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61A5F98C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376366EC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7B703742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1B04E2C7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257CB341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3BF5789D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5320FB1F" w14:textId="77777777" w:rsidR="00EA6E82" w:rsidRDefault="00EA6E82">
      <w:pPr>
        <w:spacing w:after="0" w:line="240" w:lineRule="auto"/>
        <w:rPr>
          <w:lang w:val="fr-FR"/>
        </w:rPr>
      </w:pPr>
      <w:r>
        <w:rPr>
          <w:lang w:val="fr-FR"/>
        </w:rPr>
        <w:br w:type="page"/>
      </w:r>
    </w:p>
    <w:p w14:paraId="334EB72B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6DD5BD77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3BD27E0F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153ADACC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0DE87351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299CAE8A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7AE09BE0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15C8E5FA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572B5633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3496CD14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184636FC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58B8164C" w14:textId="77777777" w:rsidR="00EA6E82" w:rsidRDefault="00EA6E82" w:rsidP="00EA6E82">
      <w:pPr>
        <w:spacing w:after="0" w:line="240" w:lineRule="auto"/>
        <w:rPr>
          <w:lang w:val="fr-FR"/>
        </w:rPr>
      </w:pPr>
    </w:p>
    <w:p w14:paraId="293C36A8" w14:textId="77777777" w:rsidR="00A30F96" w:rsidRPr="00EA6E82" w:rsidRDefault="00EA6E82" w:rsidP="00EA6E82">
      <w:pPr>
        <w:pStyle w:val="Titre1"/>
        <w:jc w:val="center"/>
        <w:rPr>
          <w:sz w:val="200"/>
          <w:lang w:val="fr-FR"/>
        </w:rPr>
      </w:pPr>
      <w:r w:rsidRPr="00EA6E82">
        <w:rPr>
          <w:sz w:val="56"/>
          <w:lang w:val="fr-FR"/>
        </w:rPr>
        <w:t>Fiches d'essais</w:t>
      </w:r>
      <w:r w:rsidR="00D93D63" w:rsidRPr="00EA6E82">
        <w:rPr>
          <w:sz w:val="56"/>
          <w:lang w:val="fr-FR"/>
        </w:rPr>
        <w:br w:type="page"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D93D63" w14:paraId="4760B875" w14:textId="77777777" w:rsidTr="00EA6E82">
        <w:trPr>
          <w:trHeight w:val="411"/>
        </w:trPr>
        <w:tc>
          <w:tcPr>
            <w:tcW w:w="2303" w:type="dxa"/>
            <w:vAlign w:val="center"/>
          </w:tcPr>
          <w:p w14:paraId="060984BB" w14:textId="77777777"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lang w:val="fr-FR"/>
              </w:rPr>
              <w:lastRenderedPageBreak/>
              <w:br w:type="page"/>
            </w:r>
            <w:r w:rsidR="00EA6E82">
              <w:rPr>
                <w:lang w:val="fr-FR"/>
              </w:rPr>
              <w:br w:type="page"/>
            </w:r>
            <w:r w:rsidRPr="00D93D63">
              <w:rPr>
                <w:b/>
                <w:lang w:val="fr-FR"/>
              </w:rPr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14:paraId="3635A82A" w14:textId="77777777" w:rsidR="00D93D63" w:rsidRDefault="00D93D63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43812FDF" w14:textId="77777777"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14:paraId="4E1644F8" w14:textId="77777777" w:rsidR="00D93D63" w:rsidRDefault="00D93D63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D93D63" w:rsidRPr="00D93D63" w14:paraId="32CE4FC3" w14:textId="77777777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14:paraId="64913C97" w14:textId="77777777"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D93D63" w:rsidRPr="00D93D63" w14:paraId="4F84B9BB" w14:textId="77777777" w:rsidTr="00D93D63">
        <w:tc>
          <w:tcPr>
            <w:tcW w:w="9212" w:type="dxa"/>
            <w:gridSpan w:val="7"/>
          </w:tcPr>
          <w:p w14:paraId="2FD6BCB0" w14:textId="77777777" w:rsidR="00D93D63" w:rsidRPr="00D93D63" w:rsidRDefault="00D93D63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14:paraId="5C118567" w14:textId="77777777"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  <w:p w14:paraId="2737959D" w14:textId="77777777"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  <w:p w14:paraId="1A736FAB" w14:textId="77777777" w:rsidR="00D93D63" w:rsidRDefault="00D93D63">
            <w:pPr>
              <w:spacing w:after="0" w:line="240" w:lineRule="auto"/>
              <w:rPr>
                <w:lang w:val="fr-FR"/>
              </w:rPr>
            </w:pPr>
          </w:p>
          <w:p w14:paraId="598FBF79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7AB16250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0215A3B5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133607FC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1ADD0EFD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2D94D27C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415B98F7" w14:textId="77777777" w:rsidR="00EA6E82" w:rsidRPr="00D93D63" w:rsidRDefault="00EA6E82">
            <w:pPr>
              <w:spacing w:after="0" w:line="240" w:lineRule="auto"/>
              <w:rPr>
                <w:lang w:val="fr-FR"/>
              </w:rPr>
            </w:pPr>
          </w:p>
          <w:p w14:paraId="7208253A" w14:textId="77777777"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  <w:p w14:paraId="3D8918AF" w14:textId="77777777" w:rsidR="00D93D63" w:rsidRPr="00D93D63" w:rsidRDefault="00D93D63">
            <w:pPr>
              <w:spacing w:after="0" w:line="240" w:lineRule="auto"/>
              <w:rPr>
                <w:lang w:val="fr-FR"/>
              </w:rPr>
            </w:pPr>
          </w:p>
        </w:tc>
      </w:tr>
      <w:tr w:rsidR="00D93D63" w14:paraId="6F8F7B27" w14:textId="77777777" w:rsidTr="00D93D63">
        <w:tc>
          <w:tcPr>
            <w:tcW w:w="9212" w:type="dxa"/>
            <w:gridSpan w:val="7"/>
          </w:tcPr>
          <w:p w14:paraId="31D611B4" w14:textId="77777777" w:rsidR="00D93D63" w:rsidRDefault="00D93D63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14:paraId="7C71E6E7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38B414D1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</w:tc>
      </w:tr>
      <w:tr w:rsidR="00D93D63" w14:paraId="70F5FD73" w14:textId="77777777" w:rsidTr="00D93D63">
        <w:tc>
          <w:tcPr>
            <w:tcW w:w="9212" w:type="dxa"/>
            <w:gridSpan w:val="7"/>
          </w:tcPr>
          <w:p w14:paraId="6E747037" w14:textId="77777777" w:rsidR="00D93D63" w:rsidRDefault="00D93D63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14:paraId="0401E14D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572CE910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</w:tc>
      </w:tr>
      <w:tr w:rsidR="00D93D63" w14:paraId="58B00D11" w14:textId="77777777" w:rsidTr="00D93D63">
        <w:tc>
          <w:tcPr>
            <w:tcW w:w="9212" w:type="dxa"/>
            <w:gridSpan w:val="7"/>
          </w:tcPr>
          <w:p w14:paraId="28092189" w14:textId="77777777" w:rsidR="00D93D63" w:rsidRDefault="00D93D63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14:paraId="015848E2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  <w:p w14:paraId="32F0BDD9" w14:textId="77777777" w:rsidR="00EA6E82" w:rsidRDefault="00EA6E82">
            <w:pPr>
              <w:spacing w:after="0" w:line="240" w:lineRule="auto"/>
              <w:rPr>
                <w:lang w:val="fr-FR"/>
              </w:rPr>
            </w:pPr>
          </w:p>
        </w:tc>
      </w:tr>
      <w:tr w:rsidR="00D93D63" w:rsidRPr="00D93D63" w14:paraId="088F932A" w14:textId="77777777" w:rsidTr="00EA6E82">
        <w:trPr>
          <w:trHeight w:val="514"/>
        </w:trPr>
        <w:tc>
          <w:tcPr>
            <w:tcW w:w="9212" w:type="dxa"/>
            <w:gridSpan w:val="7"/>
            <w:vAlign w:val="center"/>
          </w:tcPr>
          <w:p w14:paraId="74F22558" w14:textId="77777777" w:rsidR="00D93D63" w:rsidRPr="00D93D63" w:rsidRDefault="00D93D63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D93D63" w:rsidRPr="00D93D63" w14:paraId="19E59B3D" w14:textId="77777777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14:paraId="070D5ED8" w14:textId="77777777" w:rsidR="00D93D63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14:paraId="26FC3ADE" w14:textId="77777777" w:rsidR="00D93D63" w:rsidRPr="00D93D63" w:rsidRDefault="00D93D63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14:paraId="356B2B8B" w14:textId="77777777" w:rsidR="00D93D63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14:paraId="6B72459D" w14:textId="77777777" w:rsidR="00D93D63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D93D63" w14:paraId="6CC8427C" w14:textId="77777777" w:rsidTr="00D93D63">
        <w:tc>
          <w:tcPr>
            <w:tcW w:w="9212" w:type="dxa"/>
            <w:gridSpan w:val="7"/>
          </w:tcPr>
          <w:p w14:paraId="188128BD" w14:textId="77777777" w:rsid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14:paraId="2E048944" w14:textId="77777777" w:rsidR="00EA6E82" w:rsidRDefault="00EA6E82" w:rsidP="00EA6E82">
            <w:pPr>
              <w:rPr>
                <w:lang w:val="fr-FR"/>
              </w:rPr>
            </w:pPr>
          </w:p>
          <w:p w14:paraId="7F12CECA" w14:textId="77777777" w:rsidR="00EA6E82" w:rsidRDefault="00EA6E82" w:rsidP="00EA6E82">
            <w:pPr>
              <w:rPr>
                <w:lang w:val="fr-FR"/>
              </w:rPr>
            </w:pPr>
          </w:p>
          <w:p w14:paraId="0F941A77" w14:textId="77777777" w:rsidR="00EA6E82" w:rsidRDefault="00EA6E82" w:rsidP="00EA6E82">
            <w:pPr>
              <w:rPr>
                <w:lang w:val="fr-FR"/>
              </w:rPr>
            </w:pPr>
          </w:p>
          <w:p w14:paraId="3FC7FD1B" w14:textId="77777777" w:rsidR="00EA6E82" w:rsidRDefault="00EA6E82" w:rsidP="00EA6E82">
            <w:pPr>
              <w:rPr>
                <w:lang w:val="fr-FR"/>
              </w:rPr>
            </w:pPr>
          </w:p>
          <w:p w14:paraId="7645BF49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D93D63" w14:paraId="324152F5" w14:textId="77777777" w:rsidTr="00D93D63">
        <w:tc>
          <w:tcPr>
            <w:tcW w:w="9212" w:type="dxa"/>
            <w:gridSpan w:val="7"/>
          </w:tcPr>
          <w:p w14:paraId="59AB8FB3" w14:textId="77777777" w:rsid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14:paraId="25B49B39" w14:textId="77777777" w:rsidR="00EA6E82" w:rsidRDefault="00EA6E82" w:rsidP="00EA6E82">
            <w:pPr>
              <w:rPr>
                <w:lang w:val="fr-FR"/>
              </w:rPr>
            </w:pPr>
          </w:p>
          <w:p w14:paraId="1CB3A157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D93D63" w14:paraId="7E4AEB62" w14:textId="77777777" w:rsidTr="00EA6E82">
        <w:tc>
          <w:tcPr>
            <w:tcW w:w="2303" w:type="dxa"/>
            <w:vAlign w:val="center"/>
          </w:tcPr>
          <w:p w14:paraId="0F185E5E" w14:textId="77777777" w:rsidR="00D93D63" w:rsidRDefault="00D93D63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34E8FC10" w14:textId="77777777" w:rsidR="00D93D63" w:rsidRDefault="00D93D63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691AC954" w14:textId="77777777" w:rsidR="00D93D63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14:paraId="43AA7B59" w14:textId="77777777" w:rsidR="00D93D63" w:rsidRDefault="00D93D63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14:paraId="1B34F794" w14:textId="77777777" w:rsidR="00A30F96" w:rsidRDefault="00A30F96" w:rsidP="00A30F96">
      <w:pPr>
        <w:pStyle w:val="Titre3"/>
        <w:rPr>
          <w:lang w:val="fr-FR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EA6E82" w14:paraId="3D29C417" w14:textId="77777777" w:rsidTr="00EA6E82">
        <w:trPr>
          <w:trHeight w:val="411"/>
        </w:trPr>
        <w:tc>
          <w:tcPr>
            <w:tcW w:w="2303" w:type="dxa"/>
            <w:vAlign w:val="center"/>
          </w:tcPr>
          <w:p w14:paraId="5A0AAEAC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lang w:val="fr-FR"/>
              </w:rPr>
              <w:lastRenderedPageBreak/>
              <w:br w:type="page"/>
            </w:r>
            <w:r>
              <w:rPr>
                <w:lang w:val="fr-FR"/>
              </w:rPr>
              <w:br w:type="page"/>
            </w:r>
            <w:r w:rsidRPr="00D93D63">
              <w:rPr>
                <w:b/>
                <w:lang w:val="fr-FR"/>
              </w:rPr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14:paraId="66DBE861" w14:textId="77777777"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1D6EC0A9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14:paraId="3CE1CAB1" w14:textId="77777777"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EA6E82" w:rsidRPr="00D93D63" w14:paraId="6FF5504B" w14:textId="77777777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14:paraId="06546D64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EA6E82" w:rsidRPr="00D93D63" w14:paraId="56D9AFFA" w14:textId="77777777" w:rsidTr="00EA6E82">
        <w:tc>
          <w:tcPr>
            <w:tcW w:w="9212" w:type="dxa"/>
            <w:gridSpan w:val="7"/>
          </w:tcPr>
          <w:p w14:paraId="31164B94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14:paraId="3F5E29D5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1A77ABA5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7C00958E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3D7666C4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251428D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272CA6E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8CCA214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D7281A6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1CE48BDA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6D5E398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688F6F0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F764248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74BCAD62" w14:textId="77777777" w:rsidTr="00EA6E82">
        <w:tc>
          <w:tcPr>
            <w:tcW w:w="9212" w:type="dxa"/>
            <w:gridSpan w:val="7"/>
          </w:tcPr>
          <w:p w14:paraId="7840F244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14:paraId="6E9B22D8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094BA52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1EFBD38D" w14:textId="77777777" w:rsidTr="00EA6E82">
        <w:tc>
          <w:tcPr>
            <w:tcW w:w="9212" w:type="dxa"/>
            <w:gridSpan w:val="7"/>
          </w:tcPr>
          <w:p w14:paraId="05548164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14:paraId="15F48550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60AB1970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3E0718EB" w14:textId="77777777" w:rsidTr="00EA6E82">
        <w:tc>
          <w:tcPr>
            <w:tcW w:w="9212" w:type="dxa"/>
            <w:gridSpan w:val="7"/>
          </w:tcPr>
          <w:p w14:paraId="3DEF9759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14:paraId="2B8E03FB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23B7513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RPr="00D93D63" w14:paraId="74F97532" w14:textId="77777777" w:rsidTr="00EA6E82">
        <w:trPr>
          <w:trHeight w:val="514"/>
        </w:trPr>
        <w:tc>
          <w:tcPr>
            <w:tcW w:w="9212" w:type="dxa"/>
            <w:gridSpan w:val="7"/>
          </w:tcPr>
          <w:p w14:paraId="3153BFFF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EA6E82" w:rsidRPr="00D93D63" w14:paraId="5481C800" w14:textId="77777777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14:paraId="2111FE05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14:paraId="4A4ACD39" w14:textId="77777777" w:rsidR="00EA6E82" w:rsidRPr="00D93D63" w:rsidRDefault="00EA6E82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14:paraId="32AFE185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14:paraId="206B6EAE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EA6E82" w14:paraId="200DF73C" w14:textId="77777777" w:rsidTr="00EA6E82">
        <w:tc>
          <w:tcPr>
            <w:tcW w:w="9212" w:type="dxa"/>
            <w:gridSpan w:val="7"/>
          </w:tcPr>
          <w:p w14:paraId="11E28A16" w14:textId="77777777"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14:paraId="3AD8188D" w14:textId="77777777" w:rsidR="00EA6E82" w:rsidRDefault="00EA6E82" w:rsidP="00EA6E82">
            <w:pPr>
              <w:rPr>
                <w:lang w:val="fr-FR"/>
              </w:rPr>
            </w:pPr>
          </w:p>
          <w:p w14:paraId="0F32B9A9" w14:textId="77777777" w:rsidR="00EA6E82" w:rsidRDefault="00EA6E82" w:rsidP="00EA6E82">
            <w:pPr>
              <w:rPr>
                <w:lang w:val="fr-FR"/>
              </w:rPr>
            </w:pPr>
          </w:p>
          <w:p w14:paraId="2809331B" w14:textId="77777777" w:rsidR="00EA6E82" w:rsidRDefault="00EA6E82" w:rsidP="00EA6E82">
            <w:pPr>
              <w:rPr>
                <w:lang w:val="fr-FR"/>
              </w:rPr>
            </w:pPr>
          </w:p>
          <w:p w14:paraId="03FA5AD2" w14:textId="77777777" w:rsidR="00EA6E82" w:rsidRDefault="00EA6E82" w:rsidP="00EA6E82">
            <w:pPr>
              <w:rPr>
                <w:lang w:val="fr-FR"/>
              </w:rPr>
            </w:pPr>
          </w:p>
          <w:p w14:paraId="367ACCC2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EA6E82" w14:paraId="5481DFB2" w14:textId="77777777" w:rsidTr="00EA6E82">
        <w:tc>
          <w:tcPr>
            <w:tcW w:w="9212" w:type="dxa"/>
            <w:gridSpan w:val="7"/>
          </w:tcPr>
          <w:p w14:paraId="52D27A95" w14:textId="77777777"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14:paraId="6FB59266" w14:textId="77777777" w:rsidR="00EA6E82" w:rsidRDefault="00EA6E82" w:rsidP="00EA6E82">
            <w:pPr>
              <w:rPr>
                <w:lang w:val="fr-FR"/>
              </w:rPr>
            </w:pPr>
          </w:p>
          <w:p w14:paraId="23BE3EF4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EA6E82" w14:paraId="5B615FD5" w14:textId="77777777" w:rsidTr="00EA6E82">
        <w:tc>
          <w:tcPr>
            <w:tcW w:w="2303" w:type="dxa"/>
            <w:vAlign w:val="center"/>
          </w:tcPr>
          <w:p w14:paraId="156F8D54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738D84F0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1731D896" w14:textId="77777777" w:rsidR="00EA6E82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14:paraId="6E4EAD75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14:paraId="41A651CF" w14:textId="77777777" w:rsidR="00EA6E82" w:rsidRPr="00EA6E82" w:rsidRDefault="00EA6E82" w:rsidP="00EA6E82">
      <w:pPr>
        <w:spacing w:after="0" w:line="240" w:lineRule="auto"/>
      </w:pPr>
      <w:r>
        <w:br w:type="page"/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EA6E82" w14:paraId="428764DF" w14:textId="77777777" w:rsidTr="00EA6E82">
        <w:trPr>
          <w:trHeight w:val="411"/>
        </w:trPr>
        <w:tc>
          <w:tcPr>
            <w:tcW w:w="2303" w:type="dxa"/>
            <w:vAlign w:val="center"/>
          </w:tcPr>
          <w:p w14:paraId="249D4D77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lastRenderedPageBreak/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14:paraId="41B18AD9" w14:textId="77777777"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53287EA6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14:paraId="538F7BA6" w14:textId="77777777"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EA6E82" w:rsidRPr="00D93D63" w14:paraId="28B3D829" w14:textId="77777777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14:paraId="5F35A97C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EA6E82" w:rsidRPr="00D93D63" w14:paraId="37D0F41B" w14:textId="77777777" w:rsidTr="00EA6E82">
        <w:tc>
          <w:tcPr>
            <w:tcW w:w="9212" w:type="dxa"/>
            <w:gridSpan w:val="7"/>
          </w:tcPr>
          <w:p w14:paraId="167855C5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14:paraId="217F14E0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3509298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6514940E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6180B7D3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218F238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32111CA5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584B8A9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FAD199D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EBC7D4C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701F773E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22E6CEE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4A158D0C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3156F289" w14:textId="77777777" w:rsidTr="00EA6E82">
        <w:tc>
          <w:tcPr>
            <w:tcW w:w="9212" w:type="dxa"/>
            <w:gridSpan w:val="7"/>
          </w:tcPr>
          <w:p w14:paraId="66318C1E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14:paraId="15D952B6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4D46D49A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1B82DC5C" w14:textId="77777777" w:rsidTr="00EA6E82">
        <w:tc>
          <w:tcPr>
            <w:tcW w:w="9212" w:type="dxa"/>
            <w:gridSpan w:val="7"/>
          </w:tcPr>
          <w:p w14:paraId="6FA33C65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14:paraId="6450EB98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F6B1EA2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73A2A8B7" w14:textId="77777777" w:rsidTr="00EA6E82">
        <w:tc>
          <w:tcPr>
            <w:tcW w:w="9212" w:type="dxa"/>
            <w:gridSpan w:val="7"/>
          </w:tcPr>
          <w:p w14:paraId="064C6F0C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14:paraId="3D4CC69F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456CA27E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RPr="00D93D63" w14:paraId="32376857" w14:textId="77777777" w:rsidTr="00EA6E82">
        <w:trPr>
          <w:trHeight w:val="514"/>
        </w:trPr>
        <w:tc>
          <w:tcPr>
            <w:tcW w:w="9212" w:type="dxa"/>
            <w:gridSpan w:val="7"/>
          </w:tcPr>
          <w:p w14:paraId="422F78BB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EA6E82" w:rsidRPr="00D93D63" w14:paraId="02F568A9" w14:textId="77777777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14:paraId="12AA933F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14:paraId="34DF8FDC" w14:textId="77777777" w:rsidR="00EA6E82" w:rsidRPr="00D93D63" w:rsidRDefault="00EA6E82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14:paraId="7F9EB8B2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14:paraId="07207356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EA6E82" w14:paraId="65CF8A8D" w14:textId="77777777" w:rsidTr="00EA6E82">
        <w:tc>
          <w:tcPr>
            <w:tcW w:w="9212" w:type="dxa"/>
            <w:gridSpan w:val="7"/>
          </w:tcPr>
          <w:p w14:paraId="1BBCDAA3" w14:textId="77777777"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14:paraId="371C5E62" w14:textId="77777777" w:rsidR="00EA6E82" w:rsidRDefault="00EA6E82" w:rsidP="00EA6E82">
            <w:pPr>
              <w:rPr>
                <w:lang w:val="fr-FR"/>
              </w:rPr>
            </w:pPr>
          </w:p>
          <w:p w14:paraId="565DA4CD" w14:textId="77777777" w:rsidR="00EA6E82" w:rsidRDefault="00EA6E82" w:rsidP="00EA6E82">
            <w:pPr>
              <w:rPr>
                <w:lang w:val="fr-FR"/>
              </w:rPr>
            </w:pPr>
          </w:p>
          <w:p w14:paraId="61882616" w14:textId="77777777" w:rsidR="00EA6E82" w:rsidRDefault="00EA6E82" w:rsidP="00EA6E82">
            <w:pPr>
              <w:rPr>
                <w:lang w:val="fr-FR"/>
              </w:rPr>
            </w:pPr>
          </w:p>
          <w:p w14:paraId="3F29FD1F" w14:textId="77777777" w:rsidR="00EA6E82" w:rsidRDefault="00EA6E82" w:rsidP="00EA6E82">
            <w:pPr>
              <w:rPr>
                <w:lang w:val="fr-FR"/>
              </w:rPr>
            </w:pPr>
          </w:p>
          <w:p w14:paraId="48E07404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EA6E82" w14:paraId="74BEFB32" w14:textId="77777777" w:rsidTr="00EA6E82">
        <w:tc>
          <w:tcPr>
            <w:tcW w:w="9212" w:type="dxa"/>
            <w:gridSpan w:val="7"/>
          </w:tcPr>
          <w:p w14:paraId="66033FE7" w14:textId="77777777"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14:paraId="25B7645A" w14:textId="77777777" w:rsidR="00EA6E82" w:rsidRDefault="00EA6E82" w:rsidP="00EA6E82">
            <w:pPr>
              <w:rPr>
                <w:lang w:val="fr-FR"/>
              </w:rPr>
            </w:pPr>
          </w:p>
          <w:p w14:paraId="07918599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EA6E82" w14:paraId="01D2F37B" w14:textId="77777777" w:rsidTr="00EA6E82">
        <w:tc>
          <w:tcPr>
            <w:tcW w:w="2303" w:type="dxa"/>
            <w:vAlign w:val="center"/>
          </w:tcPr>
          <w:p w14:paraId="5DB7AB58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6A35244F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13BEE6A2" w14:textId="77777777" w:rsidR="00EA6E82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14:paraId="1DA298F7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14:paraId="14D36E8F" w14:textId="77777777" w:rsidR="00EA6E82" w:rsidRDefault="00EA6E82" w:rsidP="00EA6E82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3"/>
        <w:gridCol w:w="38"/>
        <w:gridCol w:w="2265"/>
        <w:gridCol w:w="38"/>
        <w:gridCol w:w="2265"/>
        <w:gridCol w:w="38"/>
        <w:gridCol w:w="2265"/>
      </w:tblGrid>
      <w:tr w:rsidR="00EA6E82" w14:paraId="1A736BA1" w14:textId="77777777" w:rsidTr="00EA6E82">
        <w:trPr>
          <w:trHeight w:val="411"/>
        </w:trPr>
        <w:tc>
          <w:tcPr>
            <w:tcW w:w="2303" w:type="dxa"/>
            <w:vAlign w:val="center"/>
          </w:tcPr>
          <w:p w14:paraId="0E451243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lastRenderedPageBreak/>
              <w:t>LOGICIEL :</w:t>
            </w:r>
          </w:p>
        </w:tc>
        <w:tc>
          <w:tcPr>
            <w:tcW w:w="2303" w:type="dxa"/>
            <w:gridSpan w:val="2"/>
            <w:vAlign w:val="center"/>
          </w:tcPr>
          <w:p w14:paraId="0ADA4233" w14:textId="77777777"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722A584B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REFERENCE DU TEST :</w:t>
            </w:r>
          </w:p>
        </w:tc>
        <w:tc>
          <w:tcPr>
            <w:tcW w:w="2303" w:type="dxa"/>
            <w:gridSpan w:val="2"/>
            <w:vAlign w:val="center"/>
          </w:tcPr>
          <w:p w14:paraId="5D8A372C" w14:textId="77777777" w:rsidR="00EA6E82" w:rsidRDefault="00EA6E82" w:rsidP="00EA6E82">
            <w:pPr>
              <w:spacing w:after="0" w:line="240" w:lineRule="auto"/>
              <w:jc w:val="center"/>
              <w:rPr>
                <w:lang w:val="fr-FR"/>
              </w:rPr>
            </w:pPr>
          </w:p>
        </w:tc>
      </w:tr>
      <w:tr w:rsidR="00EA6E82" w:rsidRPr="00D93D63" w14:paraId="3DD3274B" w14:textId="77777777" w:rsidTr="00EA6E82">
        <w:trPr>
          <w:trHeight w:val="414"/>
        </w:trPr>
        <w:tc>
          <w:tcPr>
            <w:tcW w:w="9212" w:type="dxa"/>
            <w:gridSpan w:val="7"/>
            <w:vAlign w:val="center"/>
          </w:tcPr>
          <w:p w14:paraId="58F4AE64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 DU TEST</w:t>
            </w:r>
          </w:p>
        </w:tc>
      </w:tr>
      <w:tr w:rsidR="00EA6E82" w:rsidRPr="00D93D63" w14:paraId="62FB4D24" w14:textId="77777777" w:rsidTr="00EA6E82">
        <w:tc>
          <w:tcPr>
            <w:tcW w:w="9212" w:type="dxa"/>
            <w:gridSpan w:val="7"/>
          </w:tcPr>
          <w:p w14:paraId="6897307A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  <w:r w:rsidRPr="00D93D63">
              <w:rPr>
                <w:lang w:val="fr-FR"/>
              </w:rPr>
              <w:t>Description et mise en place du test :</w:t>
            </w:r>
          </w:p>
          <w:p w14:paraId="0B2B960F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22879D8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05D71662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78268F2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100E05C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9ABF819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4559A648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1B4CF1C6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71E3F5B2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155936A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5B053D1F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7306B283" w14:textId="77777777" w:rsidR="00EA6E82" w:rsidRPr="00D93D63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6C775145" w14:textId="77777777" w:rsidTr="00EA6E82">
        <w:tc>
          <w:tcPr>
            <w:tcW w:w="9212" w:type="dxa"/>
            <w:gridSpan w:val="7"/>
          </w:tcPr>
          <w:p w14:paraId="5DCB3A2A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Passage du test : </w:t>
            </w:r>
          </w:p>
          <w:p w14:paraId="58834029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3E415C1B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1479F645" w14:textId="77777777" w:rsidTr="00EA6E82">
        <w:tc>
          <w:tcPr>
            <w:tcW w:w="9212" w:type="dxa"/>
            <w:gridSpan w:val="7"/>
          </w:tcPr>
          <w:p w14:paraId="3875BFA0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Résultats attendus :</w:t>
            </w:r>
          </w:p>
          <w:p w14:paraId="184524D6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2FA2D2B3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14:paraId="4FF370FD" w14:textId="77777777" w:rsidTr="00EA6E82">
        <w:tc>
          <w:tcPr>
            <w:tcW w:w="9212" w:type="dxa"/>
            <w:gridSpan w:val="7"/>
          </w:tcPr>
          <w:p w14:paraId="25E9755B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Mode de vérification :</w:t>
            </w:r>
          </w:p>
          <w:p w14:paraId="0847F80F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  <w:p w14:paraId="4C03FC50" w14:textId="77777777" w:rsidR="00EA6E82" w:rsidRDefault="00EA6E82" w:rsidP="00EA6E82">
            <w:pPr>
              <w:spacing w:after="0" w:line="240" w:lineRule="auto"/>
              <w:rPr>
                <w:lang w:val="fr-FR"/>
              </w:rPr>
            </w:pPr>
          </w:p>
        </w:tc>
      </w:tr>
      <w:tr w:rsidR="00EA6E82" w:rsidRPr="00D93D63" w14:paraId="150082B1" w14:textId="77777777" w:rsidTr="00EA6E82">
        <w:trPr>
          <w:trHeight w:val="514"/>
        </w:trPr>
        <w:tc>
          <w:tcPr>
            <w:tcW w:w="9212" w:type="dxa"/>
            <w:gridSpan w:val="7"/>
          </w:tcPr>
          <w:p w14:paraId="49427147" w14:textId="77777777" w:rsidR="00EA6E82" w:rsidRPr="00D93D63" w:rsidRDefault="00EA6E82" w:rsidP="00EA6E82">
            <w:pPr>
              <w:spacing w:after="0" w:line="240" w:lineRule="auto"/>
              <w:jc w:val="center"/>
              <w:rPr>
                <w:b/>
                <w:lang w:val="fr-FR"/>
              </w:rPr>
            </w:pPr>
            <w:r w:rsidRPr="00D93D63">
              <w:rPr>
                <w:b/>
                <w:lang w:val="fr-FR"/>
              </w:rPr>
              <w:t>EXECUTION DU TEST</w:t>
            </w:r>
          </w:p>
        </w:tc>
      </w:tr>
      <w:tr w:rsidR="00EA6E82" w:rsidRPr="00D93D63" w14:paraId="166F90E7" w14:textId="77777777" w:rsidTr="00EA6E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341" w:type="dxa"/>
            <w:gridSpan w:val="2"/>
            <w:vAlign w:val="bottom"/>
          </w:tcPr>
          <w:p w14:paraId="4FA2883B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Date :</w:t>
            </w:r>
          </w:p>
        </w:tc>
        <w:tc>
          <w:tcPr>
            <w:tcW w:w="2303" w:type="dxa"/>
            <w:gridSpan w:val="2"/>
            <w:vAlign w:val="bottom"/>
          </w:tcPr>
          <w:p w14:paraId="295127A9" w14:textId="77777777" w:rsidR="00EA6E82" w:rsidRPr="00D93D63" w:rsidRDefault="00EA6E82" w:rsidP="00EA6E82">
            <w:pPr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bottom"/>
          </w:tcPr>
          <w:p w14:paraId="296B4B46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Test accepté :</w:t>
            </w:r>
          </w:p>
        </w:tc>
        <w:tc>
          <w:tcPr>
            <w:tcW w:w="2265" w:type="dxa"/>
            <w:vAlign w:val="bottom"/>
          </w:tcPr>
          <w:p w14:paraId="14337DD8" w14:textId="77777777" w:rsidR="00EA6E82" w:rsidRPr="00D93D63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OUI-NON</w:t>
            </w:r>
          </w:p>
        </w:tc>
      </w:tr>
      <w:tr w:rsidR="00EA6E82" w14:paraId="3F432BEE" w14:textId="77777777" w:rsidTr="00EA6E82">
        <w:tc>
          <w:tcPr>
            <w:tcW w:w="9212" w:type="dxa"/>
            <w:gridSpan w:val="7"/>
          </w:tcPr>
          <w:p w14:paraId="5116A1B1" w14:textId="77777777"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Résultats :</w:t>
            </w:r>
          </w:p>
          <w:p w14:paraId="6C45F0D8" w14:textId="77777777" w:rsidR="00EA6E82" w:rsidRDefault="00EA6E82" w:rsidP="00EA6E82">
            <w:pPr>
              <w:rPr>
                <w:lang w:val="fr-FR"/>
              </w:rPr>
            </w:pPr>
          </w:p>
          <w:p w14:paraId="52357DBD" w14:textId="77777777" w:rsidR="00EA6E82" w:rsidRDefault="00EA6E82" w:rsidP="00EA6E82">
            <w:pPr>
              <w:rPr>
                <w:lang w:val="fr-FR"/>
              </w:rPr>
            </w:pPr>
          </w:p>
          <w:p w14:paraId="69258B75" w14:textId="77777777" w:rsidR="00EA6E82" w:rsidRDefault="00EA6E82" w:rsidP="00EA6E82">
            <w:pPr>
              <w:rPr>
                <w:lang w:val="fr-FR"/>
              </w:rPr>
            </w:pPr>
          </w:p>
          <w:p w14:paraId="6063F280" w14:textId="77777777" w:rsidR="00EA6E82" w:rsidRDefault="00EA6E82" w:rsidP="00EA6E82">
            <w:pPr>
              <w:rPr>
                <w:lang w:val="fr-FR"/>
              </w:rPr>
            </w:pPr>
          </w:p>
          <w:p w14:paraId="755B0106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EA6E82" w14:paraId="0F8C0D9E" w14:textId="77777777" w:rsidTr="00EA6E82">
        <w:tc>
          <w:tcPr>
            <w:tcW w:w="9212" w:type="dxa"/>
            <w:gridSpan w:val="7"/>
          </w:tcPr>
          <w:p w14:paraId="0EF920E8" w14:textId="77777777" w:rsidR="00EA6E82" w:rsidRDefault="00EA6E82" w:rsidP="00EA6E82">
            <w:pPr>
              <w:rPr>
                <w:lang w:val="fr-FR"/>
              </w:rPr>
            </w:pPr>
            <w:r>
              <w:rPr>
                <w:lang w:val="fr-FR"/>
              </w:rPr>
              <w:t>Réserves :</w:t>
            </w:r>
          </w:p>
          <w:p w14:paraId="067016C9" w14:textId="77777777" w:rsidR="00EA6E82" w:rsidRDefault="00EA6E82" w:rsidP="00EA6E82">
            <w:pPr>
              <w:rPr>
                <w:lang w:val="fr-FR"/>
              </w:rPr>
            </w:pPr>
          </w:p>
          <w:p w14:paraId="1526E0D5" w14:textId="77777777" w:rsidR="00EA6E82" w:rsidRDefault="00EA6E82" w:rsidP="00EA6E82">
            <w:pPr>
              <w:rPr>
                <w:lang w:val="fr-FR"/>
              </w:rPr>
            </w:pPr>
          </w:p>
        </w:tc>
      </w:tr>
      <w:tr w:rsidR="00EA6E82" w14:paraId="1BAB3652" w14:textId="77777777" w:rsidTr="00EA6E82">
        <w:tc>
          <w:tcPr>
            <w:tcW w:w="2303" w:type="dxa"/>
            <w:vAlign w:val="center"/>
          </w:tcPr>
          <w:p w14:paraId="0AF32FC2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2E7BD249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  <w:tc>
          <w:tcPr>
            <w:tcW w:w="2303" w:type="dxa"/>
            <w:gridSpan w:val="2"/>
            <w:vAlign w:val="center"/>
          </w:tcPr>
          <w:p w14:paraId="5F3F05D2" w14:textId="77777777" w:rsidR="00EA6E82" w:rsidRDefault="00EA6E82" w:rsidP="00EA6E8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Responsable du test :</w:t>
            </w:r>
          </w:p>
        </w:tc>
        <w:tc>
          <w:tcPr>
            <w:tcW w:w="2303" w:type="dxa"/>
            <w:gridSpan w:val="2"/>
            <w:vAlign w:val="center"/>
          </w:tcPr>
          <w:p w14:paraId="0FCF3830" w14:textId="77777777" w:rsidR="00EA6E82" w:rsidRDefault="00EA6E82" w:rsidP="00EA6E82">
            <w:pPr>
              <w:pStyle w:val="Titre3"/>
              <w:jc w:val="center"/>
              <w:rPr>
                <w:lang w:val="fr-FR"/>
              </w:rPr>
            </w:pPr>
          </w:p>
        </w:tc>
      </w:tr>
    </w:tbl>
    <w:p w14:paraId="124FBA10" w14:textId="77777777" w:rsidR="00EA6E82" w:rsidRDefault="00EA6E82" w:rsidP="00EA6E82"/>
    <w:p w14:paraId="17A1BC3A" w14:textId="77777777" w:rsidR="00EA6E82" w:rsidRDefault="00EA6E82" w:rsidP="00EA6E82"/>
    <w:p w14:paraId="32BEAA54" w14:textId="77777777" w:rsidR="00EA6E82" w:rsidRDefault="00EA6E82" w:rsidP="00EA6E82"/>
    <w:p w14:paraId="57992744" w14:textId="77777777" w:rsidR="00EA6E82" w:rsidRPr="00EA6E82" w:rsidRDefault="00EA6E82" w:rsidP="00EA6E82"/>
    <w:sectPr w:rsidR="00EA6E82" w:rsidRPr="00EA6E82" w:rsidSect="00946E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5B918" w14:textId="77777777" w:rsidR="00EA6E82" w:rsidRDefault="00EA6E82" w:rsidP="005349E4">
      <w:pPr>
        <w:spacing w:after="0" w:line="240" w:lineRule="auto"/>
      </w:pPr>
      <w:r>
        <w:separator/>
      </w:r>
    </w:p>
  </w:endnote>
  <w:endnote w:type="continuationSeparator" w:id="0">
    <w:p w14:paraId="2B812B12" w14:textId="77777777" w:rsidR="00EA6E82" w:rsidRDefault="00EA6E82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185BB" w14:textId="77777777" w:rsidR="00EA6E82" w:rsidRPr="00703EDE" w:rsidRDefault="00EA6E82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  <w:rPr>
        <w:lang w:val="fr-FR"/>
      </w:rPr>
    </w:pPr>
    <w:r>
      <w:rPr>
        <w:rFonts w:asciiTheme="majorHAnsi" w:hAnsiTheme="majorHAnsi"/>
        <w:lang w:val="fr-FR"/>
      </w:rPr>
      <w:t>Test</w:t>
    </w:r>
    <w:r w:rsidR="00684668">
      <w:rPr>
        <w:rFonts w:asciiTheme="majorHAnsi" w:hAnsiTheme="majorHAnsi"/>
        <w:lang w:val="fr-FR"/>
      </w:rPr>
      <w:t xml:space="preserve"> de validation</w:t>
    </w:r>
    <w:r>
      <w:rPr>
        <w:rFonts w:asciiTheme="majorHAnsi" w:hAnsiTheme="majorHAnsi"/>
        <w:lang w:val="fr-FR"/>
      </w:rPr>
      <w:tab/>
      <w:t>Auteur</w:t>
    </w:r>
    <w:r>
      <w:rPr>
        <w:rFonts w:asciiTheme="majorHAnsi" w:hAnsiTheme="majorHAnsi"/>
        <w:lang w:val="fr-FR"/>
      </w:rPr>
      <w:tab/>
    </w:r>
    <w:r w:rsidRPr="00703EDE">
      <w:rPr>
        <w:rFonts w:asciiTheme="majorHAnsi" w:hAnsiTheme="majorHAnsi"/>
        <w:lang w:val="fr-FR"/>
      </w:rPr>
      <w:t xml:space="preserve">Page </w:t>
    </w:r>
    <w:r>
      <w:fldChar w:fldCharType="begin"/>
    </w:r>
    <w:r w:rsidRPr="00703EDE">
      <w:rPr>
        <w:lang w:val="fr-FR"/>
      </w:rPr>
      <w:instrText xml:space="preserve"> PAGE   \* MERGEFORMAT </w:instrText>
    </w:r>
    <w:r>
      <w:fldChar w:fldCharType="separate"/>
    </w:r>
    <w:r w:rsidR="00684668" w:rsidRPr="00684668">
      <w:rPr>
        <w:rFonts w:asciiTheme="majorHAnsi" w:hAnsiTheme="majorHAnsi"/>
        <w:noProof/>
        <w:lang w:val="fr-FR"/>
      </w:rPr>
      <w:t>9</w:t>
    </w:r>
    <w:r>
      <w:fldChar w:fldCharType="end"/>
    </w:r>
  </w:p>
  <w:p w14:paraId="2104241D" w14:textId="77777777" w:rsidR="00EA6E82" w:rsidRPr="00703EDE" w:rsidRDefault="00EA6E82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431DF" w14:textId="77777777" w:rsidR="00EA6E82" w:rsidRDefault="00EA6E82" w:rsidP="005349E4">
      <w:pPr>
        <w:spacing w:after="0" w:line="240" w:lineRule="auto"/>
      </w:pPr>
      <w:r>
        <w:separator/>
      </w:r>
    </w:p>
  </w:footnote>
  <w:footnote w:type="continuationSeparator" w:id="0">
    <w:p w14:paraId="1864F15F" w14:textId="77777777" w:rsidR="00EA6E82" w:rsidRDefault="00EA6E82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7C70B" w14:textId="77777777" w:rsidR="00EA6E82" w:rsidRPr="005349E4" w:rsidRDefault="00EA6E82" w:rsidP="005349E4">
    <w:pPr>
      <w:pStyle w:val="En-tte"/>
      <w:jc w:val="right"/>
      <w:rPr>
        <w:lang w:val="fr-FR"/>
      </w:rPr>
    </w:pPr>
    <w:r>
      <w:rPr>
        <w:lang w:val="fr-FR"/>
      </w:rPr>
      <w:t>BTS IRIS LIVH Colomiers</w:t>
    </w:r>
    <w:r>
      <w:rPr>
        <w:lang w:val="fr-FR"/>
      </w:rPr>
      <w:tab/>
    </w:r>
    <w:r>
      <w:rPr>
        <w:lang w:val="fr-FR"/>
      </w:rPr>
      <w:tab/>
      <w:t>Nom du projet</w:t>
    </w:r>
    <w:r>
      <w:rPr>
        <w:lang w:val="fr-FR"/>
      </w:rPr>
      <w:br/>
      <w:t>23/09/2010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61"/>
    <w:rsid w:val="00046879"/>
    <w:rsid w:val="00090B21"/>
    <w:rsid w:val="000C443A"/>
    <w:rsid w:val="000E6C31"/>
    <w:rsid w:val="0014785D"/>
    <w:rsid w:val="00154998"/>
    <w:rsid w:val="00165902"/>
    <w:rsid w:val="002705F8"/>
    <w:rsid w:val="002C5875"/>
    <w:rsid w:val="002E1C6E"/>
    <w:rsid w:val="00315696"/>
    <w:rsid w:val="003368C0"/>
    <w:rsid w:val="00386EB2"/>
    <w:rsid w:val="003B418F"/>
    <w:rsid w:val="005349E4"/>
    <w:rsid w:val="00545E46"/>
    <w:rsid w:val="00546B1D"/>
    <w:rsid w:val="00587ACC"/>
    <w:rsid w:val="00595E8C"/>
    <w:rsid w:val="005E024D"/>
    <w:rsid w:val="00626EAB"/>
    <w:rsid w:val="00684668"/>
    <w:rsid w:val="006F3BD0"/>
    <w:rsid w:val="00703EDE"/>
    <w:rsid w:val="00724ACE"/>
    <w:rsid w:val="00751259"/>
    <w:rsid w:val="007C1E33"/>
    <w:rsid w:val="007E17E8"/>
    <w:rsid w:val="007E4084"/>
    <w:rsid w:val="00800D6B"/>
    <w:rsid w:val="0080354C"/>
    <w:rsid w:val="00841F05"/>
    <w:rsid w:val="0088388E"/>
    <w:rsid w:val="008B02CA"/>
    <w:rsid w:val="008E1C2A"/>
    <w:rsid w:val="008F6B3E"/>
    <w:rsid w:val="00945FC5"/>
    <w:rsid w:val="00946E9D"/>
    <w:rsid w:val="00965AE9"/>
    <w:rsid w:val="00A30F96"/>
    <w:rsid w:val="00B07D1A"/>
    <w:rsid w:val="00B1221B"/>
    <w:rsid w:val="00B32116"/>
    <w:rsid w:val="00B83A86"/>
    <w:rsid w:val="00BA5F9D"/>
    <w:rsid w:val="00C634FE"/>
    <w:rsid w:val="00CB4AFA"/>
    <w:rsid w:val="00D04F48"/>
    <w:rsid w:val="00D93D63"/>
    <w:rsid w:val="00DC7D8E"/>
    <w:rsid w:val="00E77A8A"/>
    <w:rsid w:val="00EA4161"/>
    <w:rsid w:val="00EA6E82"/>
    <w:rsid w:val="00ED68D3"/>
    <w:rsid w:val="00EF3E1C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F19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Accentuationdiscrt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Forteaccentuation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val="fr-FR"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table" w:styleId="Grille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Accentuationdiscrt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Forteaccentuation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val="fr-FR"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val="fr-FR" w:eastAsia="fr-FR" w:bidi="ar-SA"/>
    </w:rPr>
  </w:style>
  <w:style w:type="table" w:styleId="Grille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ujets:Dumas:Iris2:Plan%20qualite&#769;:ModelesWord: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DFB487-B8BC-D349-B994-A282143AA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unitaire.dotx</Template>
  <TotalTime>37</TotalTime>
  <Pages>10</Pages>
  <Words>609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jp Dumas</cp:lastModifiedBy>
  <cp:revision>2</cp:revision>
  <dcterms:created xsi:type="dcterms:W3CDTF">2013-12-03T11:14:00Z</dcterms:created>
  <dcterms:modified xsi:type="dcterms:W3CDTF">2014-04-14T08:40:00Z</dcterms:modified>
</cp:coreProperties>
</file>